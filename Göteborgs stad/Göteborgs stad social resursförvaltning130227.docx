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55ED3" w14:textId="77777777" w:rsidR="001A51D4" w:rsidRPr="001A51D4" w:rsidRDefault="001A51D4" w:rsidP="001A51D4">
      <w:pPr>
        <w:rPr>
          <w:b/>
          <w:bCs/>
          <w:caps/>
          <w:noProof/>
          <w:spacing w:val="6"/>
          <w:sz w:val="14"/>
          <w:szCs w:val="14"/>
          <w:lang w:eastAsia="sv-SE"/>
        </w:rPr>
      </w:pPr>
    </w:p>
    <w:p w14:paraId="1203A251" w14:textId="77777777" w:rsidR="001A51D4" w:rsidRPr="001A51D4" w:rsidRDefault="001A51D4" w:rsidP="001A51D4">
      <w:pPr>
        <w:rPr>
          <w:b/>
          <w:bCs/>
          <w:caps/>
          <w:noProof/>
          <w:spacing w:val="6"/>
          <w:sz w:val="14"/>
          <w:szCs w:val="14"/>
          <w:lang w:eastAsia="sv-SE"/>
        </w:rPr>
      </w:pPr>
    </w:p>
    <w:p w14:paraId="3076B2DA" w14:textId="77777777" w:rsidR="001A51D4" w:rsidRPr="001A51D4" w:rsidRDefault="001A51D4" w:rsidP="001A51D4">
      <w:pPr>
        <w:rPr>
          <w:b/>
          <w:bCs/>
          <w:caps/>
          <w:noProof/>
          <w:spacing w:val="6"/>
          <w:sz w:val="14"/>
          <w:szCs w:val="14"/>
          <w:lang w:eastAsia="sv-SE"/>
        </w:rPr>
      </w:pPr>
    </w:p>
    <w:p w14:paraId="54B81C3A" w14:textId="77777777" w:rsidR="001A51D4" w:rsidRPr="001A51D4" w:rsidRDefault="001A51D4" w:rsidP="001A51D4">
      <w:pPr>
        <w:rPr>
          <w:b/>
          <w:bCs/>
          <w:caps/>
          <w:noProof/>
          <w:spacing w:val="6"/>
          <w:sz w:val="14"/>
          <w:szCs w:val="14"/>
          <w:lang w:eastAsia="sv-SE"/>
        </w:rPr>
      </w:pPr>
    </w:p>
    <w:p w14:paraId="361FBE67" w14:textId="77777777" w:rsidR="001A51D4" w:rsidRPr="001A51D4" w:rsidRDefault="001A51D4" w:rsidP="001A51D4">
      <w:pPr>
        <w:rPr>
          <w:b/>
          <w:bCs/>
          <w:caps/>
          <w:noProof/>
          <w:spacing w:val="6"/>
          <w:sz w:val="14"/>
          <w:szCs w:val="14"/>
          <w:lang w:eastAsia="sv-SE"/>
        </w:rPr>
      </w:pPr>
    </w:p>
    <w:p w14:paraId="7AD84D61" w14:textId="77777777" w:rsidR="001A51D4" w:rsidRPr="001A51D4" w:rsidRDefault="001A51D4" w:rsidP="001A51D4">
      <w:pPr>
        <w:rPr>
          <w:b/>
          <w:bCs/>
          <w:caps/>
          <w:noProof/>
          <w:spacing w:val="6"/>
          <w:sz w:val="14"/>
          <w:szCs w:val="14"/>
          <w:lang w:eastAsia="sv-SE"/>
        </w:rPr>
      </w:pPr>
    </w:p>
    <w:p w14:paraId="571D8BE1" w14:textId="77777777" w:rsidR="001A51D4" w:rsidRPr="001A51D4" w:rsidRDefault="001A51D4" w:rsidP="001A51D4">
      <w:pPr>
        <w:rPr>
          <w:b/>
          <w:bCs/>
          <w:caps/>
          <w:noProof/>
          <w:spacing w:val="6"/>
          <w:sz w:val="14"/>
          <w:szCs w:val="14"/>
          <w:lang w:eastAsia="sv-SE"/>
        </w:rPr>
      </w:pPr>
    </w:p>
    <w:p w14:paraId="238C2A81" w14:textId="77777777" w:rsidR="001A51D4" w:rsidRPr="001A51D4" w:rsidRDefault="001A51D4" w:rsidP="001A51D4">
      <w:pPr>
        <w:rPr>
          <w:b/>
          <w:bCs/>
          <w:caps/>
          <w:noProof/>
          <w:spacing w:val="6"/>
          <w:sz w:val="14"/>
          <w:szCs w:val="14"/>
          <w:lang w:eastAsia="sv-SE"/>
        </w:rPr>
      </w:pPr>
    </w:p>
    <w:p w14:paraId="534762B1" w14:textId="77777777" w:rsidR="001A51D4" w:rsidRPr="001A51D4" w:rsidRDefault="001A51D4" w:rsidP="001A51D4">
      <w:pPr>
        <w:rPr>
          <w:b/>
          <w:bCs/>
          <w:caps/>
          <w:noProof/>
          <w:spacing w:val="6"/>
          <w:sz w:val="14"/>
          <w:szCs w:val="14"/>
          <w:lang w:eastAsia="sv-SE"/>
        </w:rPr>
      </w:pPr>
    </w:p>
    <w:p w14:paraId="74A1F33E" w14:textId="77777777" w:rsidR="001A51D4" w:rsidRPr="001A51D4" w:rsidRDefault="001A51D4" w:rsidP="001A51D4">
      <w:pPr>
        <w:rPr>
          <w:b/>
          <w:bCs/>
          <w:caps/>
          <w:noProof/>
          <w:spacing w:val="6"/>
          <w:sz w:val="14"/>
          <w:szCs w:val="14"/>
          <w:lang w:eastAsia="sv-SE"/>
        </w:rPr>
      </w:pPr>
    </w:p>
    <w:p w14:paraId="03FD94A7" w14:textId="77777777" w:rsidR="001A51D4" w:rsidRPr="001A51D4" w:rsidRDefault="001A51D4" w:rsidP="001A51D4">
      <w:pPr>
        <w:rPr>
          <w:b/>
          <w:bCs/>
          <w:caps/>
          <w:noProof/>
          <w:spacing w:val="6"/>
          <w:sz w:val="14"/>
          <w:szCs w:val="14"/>
          <w:lang w:eastAsia="sv-SE"/>
        </w:rPr>
      </w:pPr>
    </w:p>
    <w:p w14:paraId="323C7959" w14:textId="77777777" w:rsidR="001A51D4" w:rsidRPr="001A51D4" w:rsidRDefault="001A51D4" w:rsidP="001A51D4">
      <w:pPr>
        <w:rPr>
          <w:b/>
          <w:bCs/>
          <w:caps/>
          <w:noProof/>
          <w:spacing w:val="6"/>
          <w:sz w:val="14"/>
          <w:szCs w:val="14"/>
          <w:lang w:eastAsia="sv-SE"/>
        </w:rPr>
      </w:pPr>
    </w:p>
    <w:p w14:paraId="55082B64" w14:textId="77777777" w:rsidR="001A51D4" w:rsidRPr="001A51D4" w:rsidRDefault="001A51D4" w:rsidP="001A51D4">
      <w:pPr>
        <w:rPr>
          <w:b/>
          <w:bCs/>
          <w:caps/>
          <w:noProof/>
          <w:spacing w:val="6"/>
          <w:sz w:val="14"/>
          <w:szCs w:val="14"/>
          <w:lang w:eastAsia="sv-SE"/>
        </w:rPr>
      </w:pPr>
    </w:p>
    <w:p w14:paraId="35756FEC" w14:textId="77777777" w:rsidR="001A51D4" w:rsidRPr="001A51D4" w:rsidRDefault="001A51D4" w:rsidP="001A51D4">
      <w:pPr>
        <w:rPr>
          <w:b/>
          <w:bCs/>
          <w:caps/>
          <w:noProof/>
          <w:spacing w:val="6"/>
          <w:sz w:val="14"/>
          <w:szCs w:val="14"/>
          <w:lang w:eastAsia="sv-SE"/>
        </w:rPr>
      </w:pPr>
    </w:p>
    <w:p w14:paraId="75538D58" w14:textId="6343E867" w:rsidR="001A51D4" w:rsidRPr="001A51D4" w:rsidRDefault="00EE45CC" w:rsidP="001A51D4">
      <w:pPr>
        <w:rPr>
          <w:b/>
          <w:bCs/>
          <w:caps/>
          <w:noProof/>
          <w:spacing w:val="6"/>
          <w:sz w:val="14"/>
          <w:szCs w:val="14"/>
          <w:lang w:eastAsia="sv-SE"/>
        </w:rPr>
      </w:pPr>
      <w:bookmarkStart w:id="0" w:name="_Toc223084863"/>
      <w:r>
        <w:rPr>
          <w:b/>
          <w:bCs/>
          <w:caps/>
          <w:noProof/>
          <w:spacing w:val="6"/>
          <w:sz w:val="14"/>
          <w:szCs w:val="14"/>
          <w:lang w:eastAsia="sv-SE"/>
        </w:rPr>
        <w:t>OFFERT KNOW</w:t>
      </w:r>
      <w:r w:rsidR="001A51D4" w:rsidRPr="001A51D4">
        <w:rPr>
          <w:b/>
          <w:bCs/>
          <w:caps/>
          <w:noProof/>
          <w:spacing w:val="6"/>
          <w:sz w:val="14"/>
          <w:szCs w:val="14"/>
          <w:lang w:eastAsia="sv-SE"/>
        </w:rPr>
        <w:t>IT</w:t>
      </w:r>
      <w:bookmarkEnd w:id="0"/>
    </w:p>
    <w:p w14:paraId="2162564B" w14:textId="77777777" w:rsidR="001A51D4" w:rsidRPr="001A51D4" w:rsidRDefault="001A51D4" w:rsidP="001A51D4">
      <w:pPr>
        <w:pStyle w:val="Heading1"/>
        <w:rPr>
          <w:noProof/>
          <w:lang w:eastAsia="sv-SE"/>
        </w:rPr>
      </w:pPr>
      <w:bookmarkStart w:id="1" w:name="_Toc223084864"/>
      <w:r w:rsidRPr="001A51D4">
        <w:rPr>
          <w:noProof/>
          <w:lang w:eastAsia="sv-SE"/>
        </w:rPr>
        <w:t>Göteborgs Stad - Social resursförvaltning N130</w:t>
      </w:r>
      <w:bookmarkEnd w:id="1"/>
      <w:r w:rsidRPr="001A51D4">
        <w:rPr>
          <w:noProof/>
          <w:lang w:eastAsia="sv-SE"/>
        </w:rPr>
        <w:t xml:space="preserve"> </w:t>
      </w:r>
      <w:r w:rsidRPr="001A51D4">
        <w:rPr>
          <w:noProof/>
          <w:lang w:eastAsia="sv-SE"/>
        </w:rPr>
        <w:br w:type="page"/>
      </w:r>
    </w:p>
    <w:p w14:paraId="54952F52" w14:textId="77777777" w:rsidR="001A51D4" w:rsidRPr="001A51D4" w:rsidRDefault="001A51D4" w:rsidP="001A51D4">
      <w:pPr>
        <w:pStyle w:val="Heading1"/>
        <w:rPr>
          <w:noProof/>
          <w:lang w:eastAsia="sv-SE"/>
        </w:rPr>
      </w:pPr>
      <w:bookmarkStart w:id="2" w:name="_Toc223084865"/>
      <w:r w:rsidRPr="001A51D4">
        <w:rPr>
          <w:noProof/>
          <w:lang w:eastAsia="sv-SE"/>
        </w:rPr>
        <w:lastRenderedPageBreak/>
        <w:t>Sammanfattning</w:t>
      </w:r>
      <w:bookmarkEnd w:id="2"/>
      <w:r>
        <w:rPr>
          <w:noProof/>
          <w:lang w:eastAsia="sv-SE"/>
        </w:rPr>
        <w:t xml:space="preserve"> </w:t>
      </w:r>
      <w:r w:rsidRPr="001A51D4">
        <w:rPr>
          <w:noProof/>
          <w:lang w:eastAsia="sv-SE"/>
        </w:rPr>
        <w:t xml:space="preserve"> </w:t>
      </w:r>
    </w:p>
    <w:p w14:paraId="5304D725" w14:textId="77777777" w:rsidR="00E86318" w:rsidRDefault="00E86318" w:rsidP="001A51D4">
      <w:pPr>
        <w:rPr>
          <w:noProof/>
          <w:lang w:eastAsia="sv-SE"/>
        </w:rPr>
      </w:pPr>
    </w:p>
    <w:p w14:paraId="7A453FD7" w14:textId="521FBEE6" w:rsidR="001A51D4" w:rsidRPr="001A51D4" w:rsidRDefault="00EE45CC" w:rsidP="001A51D4">
      <w:pPr>
        <w:rPr>
          <w:noProof/>
          <w:lang w:eastAsia="sv-SE"/>
        </w:rPr>
      </w:pPr>
      <w:r>
        <w:rPr>
          <w:noProof/>
          <w:lang w:eastAsia="sv-SE"/>
        </w:rPr>
        <w:t>Knowit</w:t>
      </w:r>
      <w:r w:rsidR="001A51D4" w:rsidRPr="001A51D4">
        <w:rPr>
          <w:noProof/>
          <w:lang w:eastAsia="sv-SE"/>
        </w:rPr>
        <w:t xml:space="preserve"> åtar sig med denna offert att genomföra projektet ett ”anpassat Wordpress-tema för webbsida”. </w:t>
      </w:r>
    </w:p>
    <w:p w14:paraId="4DAF2041" w14:textId="11D9A640" w:rsidR="001A51D4" w:rsidRDefault="001A51D4" w:rsidP="001A51D4">
      <w:pPr>
        <w:rPr>
          <w:noProof/>
          <w:lang w:eastAsia="sv-SE"/>
        </w:rPr>
      </w:pPr>
      <w:r w:rsidRPr="001A51D4">
        <w:rPr>
          <w:noProof/>
          <w:lang w:eastAsia="sv-SE"/>
        </w:rPr>
        <w:t xml:space="preserve">Vi har gedigen erfarenhet från att arbeta </w:t>
      </w:r>
      <w:r w:rsidR="00DF6D9A">
        <w:rPr>
          <w:noProof/>
          <w:lang w:eastAsia="sv-SE"/>
        </w:rPr>
        <w:t>med webbprojekt och</w:t>
      </w:r>
      <w:r w:rsidRPr="001A51D4">
        <w:rPr>
          <w:noProof/>
          <w:lang w:eastAsia="sv-SE"/>
        </w:rPr>
        <w:t xml:space="preserve"> open source verktyg såsom Wordpress</w:t>
      </w:r>
      <w:r w:rsidR="00DF6D9A">
        <w:rPr>
          <w:noProof/>
          <w:lang w:eastAsia="sv-SE"/>
        </w:rPr>
        <w:t xml:space="preserve">, Drupal och </w:t>
      </w:r>
      <w:r w:rsidR="00AB4003">
        <w:rPr>
          <w:noProof/>
          <w:lang w:eastAsia="sv-SE"/>
        </w:rPr>
        <w:t>InfoGlue</w:t>
      </w:r>
      <w:r w:rsidRPr="001A51D4">
        <w:rPr>
          <w:noProof/>
          <w:lang w:eastAsia="sv-SE"/>
        </w:rPr>
        <w:t>. Knowit har också tidigare erfarenhet av att arbeta med Göt</w:t>
      </w:r>
      <w:r w:rsidR="00AB4003">
        <w:rPr>
          <w:noProof/>
          <w:lang w:eastAsia="sv-SE"/>
        </w:rPr>
        <w:t>eborgs Stad genom vårt ramavtal.</w:t>
      </w:r>
    </w:p>
    <w:p w14:paraId="100DA8C9" w14:textId="77777777" w:rsidR="00AB4003" w:rsidRPr="001A51D4" w:rsidRDefault="00AB4003" w:rsidP="001A51D4">
      <w:pPr>
        <w:rPr>
          <w:noProof/>
          <w:lang w:eastAsia="sv-SE"/>
        </w:rPr>
      </w:pPr>
    </w:p>
    <w:p w14:paraId="52752EE9" w14:textId="5C6C0424" w:rsidR="001A51D4" w:rsidRPr="001A51D4" w:rsidRDefault="00AB4003" w:rsidP="001A51D4">
      <w:pPr>
        <w:rPr>
          <w:noProof/>
          <w:lang w:eastAsia="sv-SE"/>
        </w:rPr>
      </w:pPr>
      <w:r>
        <w:rPr>
          <w:noProof/>
          <w:lang w:eastAsia="sv-SE"/>
        </w:rPr>
        <w:t>Projektet påbörjas med en strate</w:t>
      </w:r>
      <w:r w:rsidR="001A51D4" w:rsidRPr="001A51D4">
        <w:rPr>
          <w:noProof/>
          <w:lang w:eastAsia="sv-SE"/>
        </w:rPr>
        <w:t xml:space="preserve">gifas. I denna bestäms effektmål, dvs vad vill vi att besökaren ska kunna göra på siten och vilka effekter som skall uppnås med detta beteende. I denna fas bestäms även hur vi mäter att vi uppnått målen. </w:t>
      </w:r>
    </w:p>
    <w:p w14:paraId="74957D8D" w14:textId="4C1EA9AD" w:rsidR="001A51D4" w:rsidRPr="001A51D4" w:rsidRDefault="001A51D4" w:rsidP="001A51D4">
      <w:pPr>
        <w:rPr>
          <w:noProof/>
          <w:lang w:eastAsia="sv-SE"/>
        </w:rPr>
      </w:pPr>
      <w:r w:rsidRPr="001A51D4">
        <w:rPr>
          <w:noProof/>
          <w:lang w:eastAsia="sv-SE"/>
        </w:rPr>
        <w:t xml:space="preserve">Därefter påbörjas interaktionsfasen. I interaktionsfasen görs wireframes (trådmallar) för alla sidor med angivna krav och beskrivningar. </w:t>
      </w:r>
    </w:p>
    <w:p w14:paraId="25FE936B" w14:textId="4D029C83" w:rsidR="001A51D4" w:rsidRPr="001A51D4" w:rsidRDefault="001A51D4" w:rsidP="001A51D4">
      <w:pPr>
        <w:rPr>
          <w:noProof/>
          <w:lang w:eastAsia="sv-SE"/>
        </w:rPr>
      </w:pPr>
      <w:r w:rsidRPr="001A51D4">
        <w:rPr>
          <w:noProof/>
          <w:lang w:eastAsia="sv-SE"/>
        </w:rPr>
        <w:t xml:space="preserve">Därefter tas design fram och därefter </w:t>
      </w:r>
      <w:r w:rsidR="00551507">
        <w:rPr>
          <w:noProof/>
          <w:lang w:eastAsia="sv-SE"/>
        </w:rPr>
        <w:t xml:space="preserve">bestäms vilket </w:t>
      </w:r>
      <w:r w:rsidRPr="001A51D4">
        <w:rPr>
          <w:noProof/>
          <w:lang w:eastAsia="sv-SE"/>
        </w:rPr>
        <w:t xml:space="preserve">Wordpress-tema </w:t>
      </w:r>
      <w:r w:rsidR="00551507">
        <w:rPr>
          <w:noProof/>
          <w:lang w:eastAsia="sv-SE"/>
        </w:rPr>
        <w:t>Knowit ska utgå ifrån</w:t>
      </w:r>
      <w:r w:rsidRPr="001A51D4">
        <w:rPr>
          <w:noProof/>
          <w:lang w:eastAsia="sv-SE"/>
        </w:rPr>
        <w:t xml:space="preserve">. </w:t>
      </w:r>
    </w:p>
    <w:p w14:paraId="326A39D4" w14:textId="77777777" w:rsidR="001A51D4" w:rsidRPr="001A51D4" w:rsidRDefault="001A51D4" w:rsidP="001A51D4">
      <w:pPr>
        <w:rPr>
          <w:noProof/>
          <w:lang w:eastAsia="sv-SE"/>
        </w:rPr>
      </w:pPr>
      <w:r w:rsidRPr="001A51D4">
        <w:rPr>
          <w:noProof/>
          <w:lang w:eastAsia="sv-SE"/>
        </w:rPr>
        <w:t>Knowit bemannar projektet med alla nödvändiga roller.</w:t>
      </w:r>
    </w:p>
    <w:p w14:paraId="47D8A93F" w14:textId="5DE1AC21" w:rsidR="00571A5A" w:rsidRPr="001A51D4" w:rsidRDefault="001A51D4" w:rsidP="00571A5A">
      <w:pPr>
        <w:rPr>
          <w:noProof/>
          <w:lang w:eastAsia="sv-SE"/>
        </w:rPr>
      </w:pPr>
      <w:r w:rsidRPr="001A51D4">
        <w:rPr>
          <w:noProof/>
          <w:lang w:eastAsia="sv-SE"/>
        </w:rPr>
        <w:t xml:space="preserve">Baserat på befintlig kravspecifikation tar projektet i sin helhet till </w:t>
      </w:r>
      <w:r w:rsidR="00571A5A">
        <w:rPr>
          <w:noProof/>
          <w:highlight w:val="yellow"/>
          <w:lang w:eastAsia="sv-SE"/>
        </w:rPr>
        <w:t>315</w:t>
      </w:r>
      <w:r w:rsidR="00571A5A" w:rsidRPr="001F2179">
        <w:rPr>
          <w:noProof/>
          <w:highlight w:val="yellow"/>
          <w:lang w:eastAsia="sv-SE"/>
        </w:rPr>
        <w:t xml:space="preserve"> </w:t>
      </w:r>
      <w:r w:rsidR="00571A5A">
        <w:rPr>
          <w:noProof/>
          <w:highlight w:val="yellow"/>
          <w:lang w:eastAsia="sv-SE"/>
        </w:rPr>
        <w:t xml:space="preserve">timmar vilket motsvarar 269.500 kr. </w:t>
      </w:r>
    </w:p>
    <w:p w14:paraId="30393835" w14:textId="3480AF7A" w:rsidR="001A51D4" w:rsidRPr="001A51D4" w:rsidRDefault="001A51D4" w:rsidP="001A51D4">
      <w:pPr>
        <w:rPr>
          <w:noProof/>
          <w:lang w:eastAsia="sv-SE"/>
        </w:rPr>
      </w:pPr>
      <w:r w:rsidRPr="001A51D4">
        <w:rPr>
          <w:noProof/>
          <w:lang w:eastAsia="sv-SE"/>
        </w:rPr>
        <w:t xml:space="preserve">att genomföra. </w:t>
      </w:r>
    </w:p>
    <w:p w14:paraId="35954A73" w14:textId="77777777" w:rsidR="00571A5A" w:rsidRDefault="00571A5A" w:rsidP="001A51D4">
      <w:pPr>
        <w:rPr>
          <w:noProof/>
          <w:lang w:eastAsia="sv-SE"/>
        </w:rPr>
      </w:pPr>
    </w:p>
    <w:p w14:paraId="1E2E19F4" w14:textId="77777777" w:rsidR="001A51D4" w:rsidRPr="001A51D4" w:rsidRDefault="001A51D4" w:rsidP="001A51D4">
      <w:pPr>
        <w:rPr>
          <w:noProof/>
          <w:lang w:eastAsia="sv-SE"/>
        </w:rPr>
      </w:pPr>
      <w:r w:rsidRPr="001A51D4">
        <w:rPr>
          <w:noProof/>
          <w:lang w:eastAsia="sv-SE"/>
        </w:rPr>
        <w:t>Sist i dokumentet finner ni våra senaste referenskunder för WordPress-projekt.</w:t>
      </w:r>
    </w:p>
    <w:p w14:paraId="69A6712B" w14:textId="77777777" w:rsidR="001A51D4" w:rsidRPr="001A51D4" w:rsidRDefault="001A51D4" w:rsidP="001A51D4">
      <w:pPr>
        <w:rPr>
          <w:noProof/>
          <w:lang w:eastAsia="sv-SE"/>
        </w:rPr>
      </w:pPr>
      <w:r w:rsidRPr="001A51D4">
        <w:rPr>
          <w:noProof/>
          <w:lang w:eastAsia="sv-SE"/>
        </w:rPr>
        <w:t>Vi ser fram emot ett bra samarbete!</w:t>
      </w:r>
    </w:p>
    <w:p w14:paraId="31505C0F" w14:textId="77777777" w:rsidR="001A51D4" w:rsidRPr="001A51D4" w:rsidRDefault="001A51D4" w:rsidP="001A51D4">
      <w:pPr>
        <w:rPr>
          <w:noProof/>
          <w:lang w:eastAsia="sv-SE"/>
        </w:rPr>
      </w:pPr>
    </w:p>
    <w:p w14:paraId="72E87254" w14:textId="77777777" w:rsidR="001A51D4" w:rsidRPr="001A51D4" w:rsidRDefault="001A51D4" w:rsidP="001A51D4">
      <w:pPr>
        <w:rPr>
          <w:noProof/>
          <w:lang w:eastAsia="sv-SE"/>
        </w:rPr>
      </w:pPr>
      <w:r w:rsidRPr="001A51D4">
        <w:rPr>
          <w:noProof/>
          <w:lang w:eastAsia="sv-SE"/>
        </w:rPr>
        <w:t>Frågor rörande denna offert hänvisas till:</w:t>
      </w:r>
    </w:p>
    <w:p w14:paraId="5A76FA46" w14:textId="77777777" w:rsidR="001A51D4" w:rsidRPr="001A51D4" w:rsidRDefault="001A51D4" w:rsidP="001A51D4">
      <w:pPr>
        <w:rPr>
          <w:noProof/>
          <w:lang w:eastAsia="sv-SE"/>
        </w:rPr>
      </w:pPr>
      <w:r w:rsidRPr="001A51D4">
        <w:rPr>
          <w:noProof/>
          <w:lang w:eastAsia="sv-SE"/>
        </w:rPr>
        <w:t>Petra Liljeblad, projektledare Knowit Göteborg Digital Communication</w:t>
      </w:r>
    </w:p>
    <w:p w14:paraId="216C2FB7" w14:textId="77777777" w:rsidR="001A51D4" w:rsidRPr="001A51D4" w:rsidRDefault="001A51D4" w:rsidP="001A51D4">
      <w:pPr>
        <w:rPr>
          <w:noProof/>
          <w:lang w:eastAsia="sv-SE"/>
        </w:rPr>
      </w:pPr>
      <w:r>
        <w:rPr>
          <w:noProof/>
          <w:lang w:eastAsia="sv-SE"/>
        </w:rPr>
        <w:t xml:space="preserve">Telefon: </w:t>
      </w:r>
      <w:r w:rsidRPr="001A51D4">
        <w:rPr>
          <w:noProof/>
          <w:lang w:eastAsia="sv-SE"/>
        </w:rPr>
        <w:t>0733-11 77 33</w:t>
      </w:r>
    </w:p>
    <w:p w14:paraId="4E6F429E" w14:textId="77777777" w:rsidR="001A51D4" w:rsidRPr="001A51D4" w:rsidRDefault="001A51D4" w:rsidP="001A51D4">
      <w:pPr>
        <w:rPr>
          <w:rStyle w:val="Hyperlink"/>
          <w:b/>
          <w:bCs/>
          <w:caps/>
          <w:noProof/>
          <w:spacing w:val="6"/>
          <w:sz w:val="14"/>
          <w:szCs w:val="14"/>
          <w:lang w:eastAsia="sv-SE"/>
        </w:rPr>
      </w:pPr>
      <w:r>
        <w:rPr>
          <w:noProof/>
          <w:lang w:eastAsia="sv-SE"/>
        </w:rPr>
        <w:t xml:space="preserve">E-post: </w:t>
      </w:r>
      <w:r w:rsidRPr="001A51D4">
        <w:rPr>
          <w:noProof/>
          <w:lang w:eastAsia="sv-SE"/>
        </w:rPr>
        <w:t>petra.liljeblad@knowit.se</w:t>
      </w:r>
      <w:r w:rsidRPr="001A51D4">
        <w:rPr>
          <w:noProof/>
          <w:lang w:eastAsia="sv-SE"/>
        </w:rPr>
        <w:fldChar w:fldCharType="begin"/>
      </w:r>
      <w:r w:rsidRPr="001A51D4">
        <w:rPr>
          <w:noProof/>
          <w:lang w:eastAsia="sv-SE"/>
        </w:rPr>
        <w:instrText xml:space="preserve"> HYPERLINK "mailto:anders.j.nilsson@knowit.se" </w:instrText>
      </w:r>
      <w:r w:rsidRPr="001A51D4">
        <w:rPr>
          <w:noProof/>
          <w:lang w:eastAsia="sv-SE"/>
        </w:rPr>
        <w:fldChar w:fldCharType="separate"/>
      </w:r>
    </w:p>
    <w:p w14:paraId="1D5B77A6" w14:textId="77777777" w:rsidR="001A51D4" w:rsidRPr="001A51D4" w:rsidRDefault="001A51D4" w:rsidP="001A51D4">
      <w:pPr>
        <w:rPr>
          <w:noProof/>
          <w:lang w:eastAsia="sv-SE"/>
        </w:rPr>
      </w:pPr>
      <w:r w:rsidRPr="001A51D4">
        <w:rPr>
          <w:noProof/>
          <w:lang w:eastAsia="sv-SE"/>
        </w:rPr>
        <w:fldChar w:fldCharType="end"/>
      </w:r>
    </w:p>
    <w:p w14:paraId="5909E362" w14:textId="77777777" w:rsidR="001A51D4" w:rsidRPr="001A51D4" w:rsidRDefault="001A51D4" w:rsidP="001A51D4">
      <w:pPr>
        <w:rPr>
          <w:b/>
          <w:bCs/>
          <w:caps/>
          <w:noProof/>
          <w:spacing w:val="6"/>
          <w:sz w:val="14"/>
          <w:szCs w:val="14"/>
          <w:lang w:eastAsia="sv-SE"/>
        </w:rPr>
      </w:pPr>
      <w:r w:rsidRPr="001A51D4">
        <w:rPr>
          <w:b/>
          <w:bCs/>
          <w:caps/>
          <w:noProof/>
          <w:spacing w:val="6"/>
          <w:sz w:val="14"/>
          <w:szCs w:val="14"/>
          <w:lang w:eastAsia="sv-SE"/>
        </w:rPr>
        <w:br w:type="page"/>
      </w:r>
    </w:p>
    <w:p w14:paraId="6B651CC3" w14:textId="77777777" w:rsidR="001A51D4" w:rsidRPr="001A51D4" w:rsidRDefault="001A51D4" w:rsidP="001A51D4">
      <w:pPr>
        <w:pStyle w:val="Heading1"/>
        <w:rPr>
          <w:noProof/>
          <w:lang w:eastAsia="sv-SE"/>
        </w:rPr>
      </w:pPr>
      <w:bookmarkStart w:id="3" w:name="_Toc223084866"/>
      <w:r w:rsidRPr="001A51D4">
        <w:rPr>
          <w:noProof/>
          <w:lang w:eastAsia="sv-SE"/>
        </w:rPr>
        <w:t>Inledning</w:t>
      </w:r>
      <w:bookmarkEnd w:id="3"/>
    </w:p>
    <w:p w14:paraId="783B2733" w14:textId="77777777" w:rsidR="00DF6D9A" w:rsidRDefault="00DF6D9A" w:rsidP="001A51D4">
      <w:pPr>
        <w:pStyle w:val="Heading2"/>
        <w:rPr>
          <w:noProof/>
          <w:lang w:eastAsia="sv-SE"/>
        </w:rPr>
      </w:pPr>
      <w:bookmarkStart w:id="4" w:name="_Toc223084867"/>
    </w:p>
    <w:p w14:paraId="210D4FD7" w14:textId="77777777" w:rsidR="001A51D4" w:rsidRPr="001A51D4" w:rsidRDefault="001A51D4" w:rsidP="001A51D4">
      <w:pPr>
        <w:pStyle w:val="Heading2"/>
        <w:rPr>
          <w:noProof/>
          <w:lang w:eastAsia="sv-SE"/>
        </w:rPr>
      </w:pPr>
      <w:r w:rsidRPr="001A51D4">
        <w:rPr>
          <w:noProof/>
          <w:lang w:eastAsia="sv-SE"/>
        </w:rPr>
        <w:t>Bakgrund</w:t>
      </w:r>
      <w:bookmarkEnd w:id="4"/>
    </w:p>
    <w:p w14:paraId="16BCAD45" w14:textId="77777777" w:rsidR="001A51D4" w:rsidRPr="001A51D4" w:rsidRDefault="001A51D4" w:rsidP="001A51D4">
      <w:pPr>
        <w:rPr>
          <w:noProof/>
          <w:lang w:eastAsia="sv-SE"/>
        </w:rPr>
      </w:pPr>
      <w:r w:rsidRPr="001A51D4">
        <w:rPr>
          <w:noProof/>
          <w:lang w:eastAsia="sv-SE"/>
        </w:rPr>
        <w:t xml:space="preserve">Denna offert utgör svar på förfrågan ”Wordpress tema från Göteborgs Stad - Social resursförvaltning N130. Webbsidan </w:t>
      </w:r>
      <w:hyperlink r:id="rId12" w:history="1">
        <w:r w:rsidRPr="001A51D4">
          <w:rPr>
            <w:rStyle w:val="Hyperlink"/>
            <w:b/>
            <w:bCs/>
            <w:caps/>
            <w:noProof/>
            <w:spacing w:val="6"/>
            <w:sz w:val="14"/>
            <w:szCs w:val="14"/>
            <w:lang w:eastAsia="sv-SE"/>
          </w:rPr>
          <w:t>http://socialutveckling.goteborg.se/</w:t>
        </w:r>
      </w:hyperlink>
      <w:r w:rsidRPr="001A51D4">
        <w:rPr>
          <w:noProof/>
          <w:lang w:eastAsia="sv-SE"/>
        </w:rPr>
        <w:t xml:space="preserve"> är det som ska göras om. </w:t>
      </w:r>
    </w:p>
    <w:p w14:paraId="5F4FF274" w14:textId="77777777" w:rsidR="001A51D4" w:rsidRPr="001A51D4" w:rsidRDefault="001A51D4" w:rsidP="001A51D4">
      <w:pPr>
        <w:rPr>
          <w:b/>
          <w:bCs/>
          <w:caps/>
          <w:noProof/>
          <w:spacing w:val="6"/>
          <w:sz w:val="14"/>
          <w:szCs w:val="14"/>
          <w:lang w:eastAsia="sv-SE"/>
        </w:rPr>
      </w:pPr>
    </w:p>
    <w:p w14:paraId="1915236F" w14:textId="77777777" w:rsidR="001A51D4" w:rsidRPr="001A51D4" w:rsidRDefault="001A51D4" w:rsidP="001A51D4">
      <w:pPr>
        <w:pStyle w:val="Heading2"/>
        <w:rPr>
          <w:noProof/>
          <w:lang w:eastAsia="sv-SE"/>
        </w:rPr>
      </w:pPr>
      <w:bookmarkStart w:id="5" w:name="_Toc223084868"/>
      <w:r w:rsidRPr="001A51D4">
        <w:rPr>
          <w:noProof/>
          <w:lang w:eastAsia="sv-SE"/>
        </w:rPr>
        <w:t>Om Knowit</w:t>
      </w:r>
      <w:bookmarkEnd w:id="5"/>
    </w:p>
    <w:p w14:paraId="5AFD2440" w14:textId="77777777" w:rsidR="001A51D4" w:rsidRPr="001A51D4" w:rsidRDefault="001A51D4" w:rsidP="001A51D4">
      <w:pPr>
        <w:rPr>
          <w:noProof/>
          <w:lang w:eastAsia="sv-SE"/>
        </w:rPr>
      </w:pPr>
      <w:r w:rsidRPr="001A51D4">
        <w:rPr>
          <w:noProof/>
          <w:lang w:eastAsia="sv-SE"/>
        </w:rPr>
        <w:t>Knowit är en nordisk koncern med verksamhet på ca 30 orter i huvudsakligen Sverige, Finland och Norge. Vi bidrar till våra kunders framgång genom att utveckla och ta långsiktigt ansvar för värdeskapande processer, funktioner och lösningar. Vi levererar det stora företagets IT-kompetens med det lilla företagets själ och den enskilde konsultens engagemang.</w:t>
      </w:r>
    </w:p>
    <w:p w14:paraId="3C649DAB" w14:textId="105BD906" w:rsidR="001A51D4" w:rsidRPr="001A51D4" w:rsidRDefault="001A51D4" w:rsidP="001A51D4">
      <w:pPr>
        <w:rPr>
          <w:noProof/>
          <w:lang w:eastAsia="sv-SE"/>
        </w:rPr>
      </w:pPr>
      <w:r w:rsidRPr="001A51D4">
        <w:rPr>
          <w:noProof/>
          <w:lang w:eastAsia="sv-SE"/>
        </w:rPr>
        <w:t xml:space="preserve">Verksamheten bygger på kunskap och erfarenhet. Vi är idag ca 300 konsulter </w:t>
      </w:r>
      <w:r w:rsidR="00BF332E">
        <w:rPr>
          <w:noProof/>
          <w:lang w:eastAsia="sv-SE"/>
        </w:rPr>
        <w:t>i affärsområde</w:t>
      </w:r>
      <w:r w:rsidR="00DF6D9A">
        <w:rPr>
          <w:noProof/>
          <w:lang w:eastAsia="sv-SE"/>
        </w:rPr>
        <w:t>t</w:t>
      </w:r>
      <w:r w:rsidR="00BF332E">
        <w:rPr>
          <w:noProof/>
          <w:lang w:eastAsia="sv-SE"/>
        </w:rPr>
        <w:t xml:space="preserve"> Web &amp; Collaboration </w:t>
      </w:r>
      <w:r w:rsidRPr="001A51D4">
        <w:rPr>
          <w:noProof/>
          <w:lang w:eastAsia="sv-SE"/>
        </w:rPr>
        <w:t>som dagligen arbetar med hemsidor, intranät och mobila lösningar runtom i Norden.</w:t>
      </w:r>
    </w:p>
    <w:p w14:paraId="7B016A9B" w14:textId="03EAE004" w:rsidR="001A51D4" w:rsidRPr="001A51D4" w:rsidRDefault="001A51D4" w:rsidP="001A51D4">
      <w:pPr>
        <w:rPr>
          <w:noProof/>
          <w:lang w:eastAsia="sv-SE"/>
        </w:rPr>
      </w:pPr>
      <w:r w:rsidRPr="001A51D4">
        <w:rPr>
          <w:noProof/>
          <w:lang w:eastAsia="sv-SE"/>
        </w:rPr>
        <w:t>Verksamheten inom Web &amp; Collaboration bedrivs primärt från åtta orter i Sverige – Borlänge, Göteborg, Karlstad, Uppsala, Jönköping, Malmö, Sto</w:t>
      </w:r>
      <w:r w:rsidR="00DF6D9A">
        <w:rPr>
          <w:noProof/>
          <w:lang w:eastAsia="sv-SE"/>
        </w:rPr>
        <w:t>ckholm och Sundsvall. Samarbete</w:t>
      </w:r>
      <w:r w:rsidRPr="001A51D4">
        <w:rPr>
          <w:noProof/>
          <w:lang w:eastAsia="sv-SE"/>
        </w:rPr>
        <w:t xml:space="preserve"> sker också med våra kontor i Norge och Finland.</w:t>
      </w:r>
    </w:p>
    <w:p w14:paraId="0063B313" w14:textId="77777777" w:rsidR="001A51D4" w:rsidRPr="001A51D4" w:rsidRDefault="001A51D4" w:rsidP="001A51D4">
      <w:pPr>
        <w:rPr>
          <w:noProof/>
          <w:lang w:eastAsia="sv-SE"/>
        </w:rPr>
      </w:pPr>
      <w:r w:rsidRPr="001A51D4">
        <w:rPr>
          <w:noProof/>
          <w:lang w:eastAsia="sv-SE"/>
        </w:rPr>
        <w:t xml:space="preserve">Mer information om Knowit finns på </w:t>
      </w:r>
      <w:hyperlink r:id="rId13" w:history="1">
        <w:r w:rsidRPr="001A51D4">
          <w:rPr>
            <w:rStyle w:val="Hyperlink"/>
            <w:b/>
            <w:bCs/>
            <w:caps/>
            <w:noProof/>
            <w:spacing w:val="6"/>
            <w:sz w:val="14"/>
            <w:szCs w:val="14"/>
            <w:lang w:eastAsia="sv-SE"/>
          </w:rPr>
          <w:t>http://www.knowit.se</w:t>
        </w:r>
      </w:hyperlink>
      <w:r w:rsidRPr="001A51D4">
        <w:rPr>
          <w:noProof/>
          <w:lang w:eastAsia="sv-SE"/>
        </w:rPr>
        <w:t>.</w:t>
      </w:r>
    </w:p>
    <w:p w14:paraId="0BD98FA3" w14:textId="77777777" w:rsidR="001A51D4" w:rsidRPr="001A51D4" w:rsidRDefault="001A51D4" w:rsidP="001A51D4">
      <w:pPr>
        <w:rPr>
          <w:b/>
          <w:bCs/>
          <w:caps/>
          <w:noProof/>
          <w:spacing w:val="6"/>
          <w:sz w:val="14"/>
          <w:szCs w:val="14"/>
          <w:lang w:eastAsia="sv-SE"/>
        </w:rPr>
      </w:pPr>
      <w:r w:rsidRPr="001A51D4">
        <w:rPr>
          <w:b/>
          <w:bCs/>
          <w:caps/>
          <w:noProof/>
          <w:spacing w:val="6"/>
          <w:sz w:val="14"/>
          <w:szCs w:val="14"/>
          <w:lang w:eastAsia="sv-SE"/>
        </w:rPr>
        <w:br w:type="page"/>
      </w:r>
    </w:p>
    <w:p w14:paraId="34680861" w14:textId="5054863B" w:rsidR="001A51D4" w:rsidRPr="001A51D4" w:rsidRDefault="001A51D4" w:rsidP="001A51D4">
      <w:pPr>
        <w:pStyle w:val="Heading1"/>
        <w:rPr>
          <w:noProof/>
          <w:lang w:eastAsia="sv-SE"/>
        </w:rPr>
      </w:pPr>
      <w:bookmarkStart w:id="6" w:name="_Toc223084869"/>
      <w:r w:rsidRPr="001A51D4">
        <w:rPr>
          <w:noProof/>
          <w:lang w:eastAsia="sv-SE"/>
        </w:rPr>
        <w:t>Projekt</w:t>
      </w:r>
      <w:bookmarkEnd w:id="6"/>
    </w:p>
    <w:p w14:paraId="64A0A549" w14:textId="77777777" w:rsidR="00DF6D9A" w:rsidRDefault="00DF6D9A" w:rsidP="001A51D4">
      <w:pPr>
        <w:pStyle w:val="Heading2"/>
        <w:rPr>
          <w:noProof/>
          <w:lang w:eastAsia="sv-SE"/>
        </w:rPr>
      </w:pPr>
      <w:bookmarkStart w:id="7" w:name="_Toc223084870"/>
    </w:p>
    <w:p w14:paraId="161640E1" w14:textId="77777777" w:rsidR="001A51D4" w:rsidRPr="001A51D4" w:rsidRDefault="001A51D4" w:rsidP="001A51D4">
      <w:pPr>
        <w:pStyle w:val="Heading2"/>
        <w:rPr>
          <w:noProof/>
          <w:lang w:eastAsia="sv-SE"/>
        </w:rPr>
      </w:pPr>
      <w:r w:rsidRPr="001A51D4">
        <w:rPr>
          <w:noProof/>
          <w:lang w:eastAsia="sv-SE"/>
        </w:rPr>
        <w:t>Omfattning och mål</w:t>
      </w:r>
      <w:bookmarkEnd w:id="7"/>
    </w:p>
    <w:p w14:paraId="6EC3C58C" w14:textId="77777777" w:rsidR="001A51D4" w:rsidRPr="001A51D4" w:rsidRDefault="001A51D4" w:rsidP="001A51D4">
      <w:pPr>
        <w:rPr>
          <w:noProof/>
          <w:lang w:eastAsia="sv-SE"/>
        </w:rPr>
      </w:pPr>
      <w:r w:rsidRPr="001A51D4">
        <w:rPr>
          <w:noProof/>
          <w:lang w:eastAsia="sv-SE"/>
        </w:rPr>
        <w:t xml:space="preserve">Social utveckling har idag en gemensam hemsida på adressen http://socialutveckling.goteborg.se. </w:t>
      </w:r>
    </w:p>
    <w:p w14:paraId="677E9131" w14:textId="6618CCD9" w:rsidR="001A51D4" w:rsidRPr="001A51D4" w:rsidRDefault="001A51D4" w:rsidP="001A51D4">
      <w:pPr>
        <w:rPr>
          <w:noProof/>
          <w:lang w:eastAsia="sv-SE"/>
        </w:rPr>
      </w:pPr>
      <w:r w:rsidRPr="001A51D4">
        <w:rPr>
          <w:noProof/>
          <w:lang w:eastAsia="sv-SE"/>
        </w:rPr>
        <w:t>Den nya webbplatsen ska vara en modernt utformad webbplats</w:t>
      </w:r>
      <w:r w:rsidR="003D2DF9">
        <w:rPr>
          <w:noProof/>
          <w:lang w:eastAsia="sv-SE"/>
        </w:rPr>
        <w:t xml:space="preserve"> byggd</w:t>
      </w:r>
      <w:r w:rsidRPr="001A51D4">
        <w:rPr>
          <w:noProof/>
          <w:lang w:eastAsia="sv-SE"/>
        </w:rPr>
        <w:t xml:space="preserve"> i Wordpress. </w:t>
      </w:r>
    </w:p>
    <w:p w14:paraId="00E5EF42" w14:textId="77777777" w:rsidR="0001179B" w:rsidRDefault="0001179B" w:rsidP="0001179B">
      <w:pPr>
        <w:pStyle w:val="Heading2"/>
        <w:rPr>
          <w:noProof/>
          <w:lang w:eastAsia="sv-SE"/>
        </w:rPr>
      </w:pPr>
      <w:bookmarkStart w:id="8" w:name="_Toc223084873"/>
    </w:p>
    <w:p w14:paraId="00E7C423" w14:textId="77777777" w:rsidR="0001179B" w:rsidRPr="001A51D4" w:rsidRDefault="0001179B" w:rsidP="0001179B">
      <w:pPr>
        <w:pStyle w:val="Heading2"/>
        <w:rPr>
          <w:noProof/>
          <w:lang w:eastAsia="sv-SE"/>
        </w:rPr>
      </w:pPr>
      <w:r w:rsidRPr="001A51D4">
        <w:rPr>
          <w:noProof/>
          <w:lang w:eastAsia="sv-SE"/>
        </w:rPr>
        <w:t>Arbetssätt</w:t>
      </w:r>
      <w:bookmarkEnd w:id="8"/>
    </w:p>
    <w:p w14:paraId="565C1362" w14:textId="77777777" w:rsidR="0001179B" w:rsidRPr="001A51D4" w:rsidRDefault="0001179B" w:rsidP="0001179B">
      <w:pPr>
        <w:rPr>
          <w:noProof/>
          <w:lang w:eastAsia="sv-SE"/>
        </w:rPr>
      </w:pPr>
      <w:r w:rsidRPr="001A51D4">
        <w:rPr>
          <w:noProof/>
          <w:lang w:eastAsia="sv-SE"/>
        </w:rPr>
        <w:t>Vid uppstart av projektet kommer Knowits projektgrupp tillsammans med beställarna och arbetsgruppen hos Göteborgs stad ha möten där vi går igeno</w:t>
      </w:r>
      <w:r>
        <w:rPr>
          <w:noProof/>
          <w:lang w:eastAsia="sv-SE"/>
        </w:rPr>
        <w:t>m förutsättningarna för siten, d.v.s. d</w:t>
      </w:r>
      <w:r w:rsidRPr="001A51D4">
        <w:rPr>
          <w:noProof/>
          <w:lang w:eastAsia="sv-SE"/>
        </w:rPr>
        <w:t>e mål ni har och vad vi ska ha för effektmål. Därefter görs interaktionsdesign</w:t>
      </w:r>
      <w:r>
        <w:rPr>
          <w:noProof/>
          <w:lang w:eastAsia="sv-SE"/>
        </w:rPr>
        <w:t xml:space="preserve"> för siten i nära sammarbete mellan Knowit och Göteborgs stad</w:t>
      </w:r>
      <w:r w:rsidRPr="001A51D4">
        <w:rPr>
          <w:noProof/>
          <w:lang w:eastAsia="sv-SE"/>
        </w:rPr>
        <w:t xml:space="preserve">. Efter interaktionsdesignen </w:t>
      </w:r>
      <w:r>
        <w:rPr>
          <w:noProof/>
          <w:lang w:eastAsia="sv-SE"/>
        </w:rPr>
        <w:t>tas</w:t>
      </w:r>
      <w:r w:rsidRPr="001A51D4">
        <w:rPr>
          <w:noProof/>
          <w:lang w:eastAsia="sv-SE"/>
        </w:rPr>
        <w:t xml:space="preserve"> </w:t>
      </w:r>
      <w:r>
        <w:rPr>
          <w:noProof/>
          <w:lang w:eastAsia="sv-SE"/>
        </w:rPr>
        <w:t xml:space="preserve">grafisk </w:t>
      </w:r>
      <w:r w:rsidRPr="001A51D4">
        <w:rPr>
          <w:noProof/>
          <w:lang w:eastAsia="sv-SE"/>
        </w:rPr>
        <w:t xml:space="preserve">design </w:t>
      </w:r>
      <w:r>
        <w:rPr>
          <w:noProof/>
          <w:lang w:eastAsia="sv-SE"/>
        </w:rPr>
        <w:t>fram för</w:t>
      </w:r>
      <w:r w:rsidRPr="001A51D4">
        <w:rPr>
          <w:noProof/>
          <w:lang w:eastAsia="sv-SE"/>
        </w:rPr>
        <w:t xml:space="preserve"> alla sidmallar. Först därefter </w:t>
      </w:r>
      <w:r>
        <w:rPr>
          <w:noProof/>
          <w:lang w:eastAsia="sv-SE"/>
        </w:rPr>
        <w:t xml:space="preserve">väljs ett lämpligt Wordpress-tema och </w:t>
      </w:r>
      <w:r w:rsidRPr="001A51D4">
        <w:rPr>
          <w:noProof/>
          <w:lang w:eastAsia="sv-SE"/>
        </w:rPr>
        <w:t>arbete</w:t>
      </w:r>
      <w:r>
        <w:rPr>
          <w:noProof/>
          <w:lang w:eastAsia="sv-SE"/>
        </w:rPr>
        <w:t>t med anpassningar påbörjas</w:t>
      </w:r>
      <w:r w:rsidRPr="001A51D4">
        <w:rPr>
          <w:noProof/>
          <w:lang w:eastAsia="sv-SE"/>
        </w:rPr>
        <w:t xml:space="preserve">. </w:t>
      </w:r>
    </w:p>
    <w:p w14:paraId="7D94FAA9" w14:textId="10186BE1" w:rsidR="001A51D4" w:rsidRDefault="0001179B" w:rsidP="001A51D4">
      <w:pPr>
        <w:rPr>
          <w:noProof/>
          <w:lang w:eastAsia="sv-SE"/>
        </w:rPr>
      </w:pPr>
      <w:r>
        <w:rPr>
          <w:noProof/>
          <w:lang w:eastAsia="sv-SE"/>
        </w:rPr>
        <w:t>Tidigt under utvecklingsarbetet</w:t>
      </w:r>
      <w:r w:rsidRPr="001A51D4">
        <w:rPr>
          <w:noProof/>
          <w:lang w:eastAsia="sv-SE"/>
        </w:rPr>
        <w:t xml:space="preserve"> kommer Knowit att boka ett möte med Göteborgs stad, resursförvaltningen för att demonstrera och få godkänt på startsida och första funktionalitet. På så vis får man en tidig indikation på hur siten kommer att se ut, om interaktionen fungerar som man tänkt. Fel som upptäcks tidigt är förhållandevis enkla att åtgärda, till skillnad från </w:t>
      </w:r>
      <w:r>
        <w:rPr>
          <w:noProof/>
          <w:lang w:eastAsia="sv-SE"/>
        </w:rPr>
        <w:t xml:space="preserve">fel </w:t>
      </w:r>
      <w:r w:rsidRPr="001A51D4">
        <w:rPr>
          <w:noProof/>
          <w:lang w:eastAsia="sv-SE"/>
        </w:rPr>
        <w:t xml:space="preserve">som upptäcks först vid sluttester. </w:t>
      </w:r>
    </w:p>
    <w:p w14:paraId="321232CC" w14:textId="77777777" w:rsidR="0001179B" w:rsidRDefault="0001179B" w:rsidP="001A51D4">
      <w:pPr>
        <w:rPr>
          <w:noProof/>
          <w:lang w:eastAsia="sv-SE"/>
        </w:rPr>
      </w:pPr>
    </w:p>
    <w:p w14:paraId="768E39A8" w14:textId="77777777" w:rsidR="0001179B" w:rsidRPr="001A51D4" w:rsidRDefault="0001179B" w:rsidP="0001179B">
      <w:pPr>
        <w:pStyle w:val="Heading2"/>
        <w:rPr>
          <w:noProof/>
          <w:lang w:eastAsia="sv-SE"/>
        </w:rPr>
      </w:pPr>
      <w:bookmarkStart w:id="9" w:name="_Toc223084874"/>
      <w:r w:rsidRPr="001A51D4">
        <w:rPr>
          <w:noProof/>
          <w:lang w:eastAsia="sv-SE"/>
        </w:rPr>
        <w:t>Aktiviteter</w:t>
      </w:r>
      <w:bookmarkEnd w:id="9"/>
    </w:p>
    <w:p w14:paraId="4946DBF0" w14:textId="77777777" w:rsidR="0001179B" w:rsidRPr="001A51D4" w:rsidRDefault="0001179B" w:rsidP="0001179B">
      <w:pPr>
        <w:rPr>
          <w:noProof/>
          <w:lang w:eastAsia="sv-SE"/>
        </w:rPr>
      </w:pPr>
      <w:r w:rsidRPr="001A51D4">
        <w:rPr>
          <w:noProof/>
          <w:lang w:eastAsia="sv-SE"/>
        </w:rPr>
        <w:t>Aktiviteterna i projektet, som även ligger till grund för angivna timmar och pris, föreslås vara följande:</w:t>
      </w:r>
    </w:p>
    <w:p w14:paraId="3E707468" w14:textId="77777777" w:rsidR="0001179B" w:rsidRPr="001A51D4" w:rsidRDefault="0001179B" w:rsidP="0001179B">
      <w:pPr>
        <w:rPr>
          <w:noProof/>
          <w:lang w:eastAsia="sv-SE"/>
        </w:rPr>
      </w:pPr>
      <w:r>
        <w:rPr>
          <w:noProof/>
          <w:lang w:eastAsia="sv-SE"/>
        </w:rPr>
        <w:t xml:space="preserve">- </w:t>
      </w:r>
      <w:r w:rsidRPr="001A51D4">
        <w:rPr>
          <w:noProof/>
          <w:lang w:eastAsia="sv-SE"/>
        </w:rPr>
        <w:t>Projektstartmöte/workshop/möten</w:t>
      </w:r>
    </w:p>
    <w:p w14:paraId="7B2E9B09" w14:textId="77777777" w:rsidR="0001179B" w:rsidRPr="001A51D4" w:rsidRDefault="0001179B" w:rsidP="0001179B">
      <w:pPr>
        <w:rPr>
          <w:noProof/>
          <w:lang w:eastAsia="sv-SE"/>
        </w:rPr>
      </w:pPr>
      <w:r>
        <w:rPr>
          <w:noProof/>
          <w:lang w:eastAsia="sv-SE"/>
        </w:rPr>
        <w:t xml:space="preserve">- </w:t>
      </w:r>
      <w:r w:rsidRPr="001A51D4">
        <w:rPr>
          <w:noProof/>
          <w:lang w:eastAsia="sv-SE"/>
        </w:rPr>
        <w:t>Informationsanalys</w:t>
      </w:r>
    </w:p>
    <w:p w14:paraId="45FE9FA1"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Interaktionsdesign (trådskisser) </w:t>
      </w:r>
    </w:p>
    <w:p w14:paraId="543ECAF7" w14:textId="77777777" w:rsidR="0001179B" w:rsidRPr="001A51D4" w:rsidRDefault="0001179B" w:rsidP="0001179B">
      <w:pPr>
        <w:rPr>
          <w:noProof/>
          <w:lang w:eastAsia="sv-SE"/>
        </w:rPr>
      </w:pPr>
      <w:r>
        <w:rPr>
          <w:noProof/>
          <w:lang w:eastAsia="sv-SE"/>
        </w:rPr>
        <w:t xml:space="preserve">- </w:t>
      </w:r>
      <w:r w:rsidRPr="001A51D4">
        <w:rPr>
          <w:noProof/>
          <w:lang w:eastAsia="sv-SE"/>
        </w:rPr>
        <w:t>Uppsättning av utvecklingsmiljöer</w:t>
      </w:r>
    </w:p>
    <w:p w14:paraId="07FD39A7" w14:textId="77777777" w:rsidR="0001179B" w:rsidRPr="001A51D4" w:rsidRDefault="0001179B" w:rsidP="0001179B">
      <w:pPr>
        <w:rPr>
          <w:noProof/>
          <w:lang w:eastAsia="sv-SE"/>
        </w:rPr>
      </w:pPr>
      <w:r>
        <w:rPr>
          <w:noProof/>
          <w:lang w:eastAsia="sv-SE"/>
        </w:rPr>
        <w:t xml:space="preserve">- </w:t>
      </w:r>
      <w:r w:rsidRPr="001A51D4">
        <w:rPr>
          <w:noProof/>
          <w:lang w:eastAsia="sv-SE"/>
        </w:rPr>
        <w:t>Utveckling av sidmallar</w:t>
      </w:r>
    </w:p>
    <w:p w14:paraId="18997FEE" w14:textId="77777777" w:rsidR="0001179B" w:rsidRPr="001A51D4" w:rsidRDefault="0001179B" w:rsidP="0001179B">
      <w:pPr>
        <w:rPr>
          <w:noProof/>
          <w:lang w:eastAsia="sv-SE"/>
        </w:rPr>
      </w:pPr>
      <w:r>
        <w:rPr>
          <w:noProof/>
          <w:lang w:eastAsia="sv-SE"/>
        </w:rPr>
        <w:t xml:space="preserve">- </w:t>
      </w:r>
      <w:r w:rsidRPr="001A51D4">
        <w:rPr>
          <w:noProof/>
          <w:lang w:eastAsia="sv-SE"/>
        </w:rPr>
        <w:t>Test</w:t>
      </w:r>
    </w:p>
    <w:p w14:paraId="53CD9325" w14:textId="77777777" w:rsidR="0001179B" w:rsidRPr="001A51D4" w:rsidRDefault="0001179B" w:rsidP="0001179B">
      <w:pPr>
        <w:rPr>
          <w:noProof/>
          <w:lang w:eastAsia="sv-SE"/>
        </w:rPr>
      </w:pPr>
      <w:r>
        <w:rPr>
          <w:noProof/>
          <w:lang w:eastAsia="sv-SE"/>
        </w:rPr>
        <w:t xml:space="preserve">- </w:t>
      </w:r>
      <w:r w:rsidRPr="001A51D4">
        <w:rPr>
          <w:noProof/>
          <w:lang w:eastAsia="sv-SE"/>
        </w:rPr>
        <w:t>Installation på kundens driftmiljö</w:t>
      </w:r>
    </w:p>
    <w:p w14:paraId="1092C970"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Dokumentation </w:t>
      </w:r>
    </w:p>
    <w:p w14:paraId="6A467CBD"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Överlämningsmöte </w:t>
      </w:r>
    </w:p>
    <w:p w14:paraId="326C5438" w14:textId="77777777" w:rsidR="0001179B" w:rsidRPr="001A51D4" w:rsidRDefault="0001179B" w:rsidP="001A51D4">
      <w:pPr>
        <w:rPr>
          <w:b/>
          <w:bCs/>
          <w:caps/>
          <w:noProof/>
          <w:spacing w:val="6"/>
          <w:sz w:val="14"/>
          <w:szCs w:val="14"/>
          <w:lang w:eastAsia="sv-SE"/>
        </w:rPr>
      </w:pPr>
    </w:p>
    <w:p w14:paraId="57611AE2" w14:textId="77777777" w:rsidR="001A51D4" w:rsidRPr="001A51D4" w:rsidRDefault="001A51D4" w:rsidP="001A51D4">
      <w:pPr>
        <w:pStyle w:val="Heading2"/>
        <w:rPr>
          <w:noProof/>
          <w:lang w:eastAsia="sv-SE"/>
        </w:rPr>
      </w:pPr>
      <w:r w:rsidRPr="001A51D4">
        <w:rPr>
          <w:noProof/>
          <w:lang w:eastAsia="sv-SE"/>
        </w:rPr>
        <w:t>Designförutsättningar</w:t>
      </w:r>
    </w:p>
    <w:p w14:paraId="332BD8E5" w14:textId="5DA47CB2" w:rsidR="00DF6D9A" w:rsidRDefault="00DF6D9A" w:rsidP="001A51D4">
      <w:pPr>
        <w:rPr>
          <w:noProof/>
          <w:lang w:eastAsia="sv-SE"/>
        </w:rPr>
      </w:pPr>
      <w:r w:rsidRPr="00DF6D9A">
        <w:rPr>
          <w:noProof/>
          <w:lang w:eastAsia="sv-SE"/>
        </w:rPr>
        <w:t>Eftersom inget annat anges i offertförfrågan utgår vi från att grafisk design ska vara den samma som på den befintliga siten, och därför ingår inte timmar för framtagande av ny grafisk profil i denna offert.</w:t>
      </w:r>
      <w:r w:rsidR="008060B0">
        <w:rPr>
          <w:noProof/>
          <w:lang w:eastAsia="sv-SE"/>
        </w:rPr>
        <w:t xml:space="preserve"> </w:t>
      </w:r>
    </w:p>
    <w:p w14:paraId="0A508EFC" w14:textId="0D10FCB9" w:rsidR="008060B0" w:rsidRDefault="008060B0" w:rsidP="001A51D4">
      <w:pPr>
        <w:rPr>
          <w:noProof/>
          <w:lang w:eastAsia="sv-SE"/>
        </w:rPr>
      </w:pPr>
      <w:r>
        <w:rPr>
          <w:noProof/>
          <w:lang w:eastAsia="sv-SE"/>
        </w:rPr>
        <w:t xml:space="preserve">Sidlayouter kan komma att </w:t>
      </w:r>
      <w:r w:rsidR="003D2DF9">
        <w:rPr>
          <w:noProof/>
          <w:lang w:eastAsia="sv-SE"/>
        </w:rPr>
        <w:t>anpassas</w:t>
      </w:r>
      <w:r>
        <w:rPr>
          <w:noProof/>
          <w:lang w:eastAsia="sv-SE"/>
        </w:rPr>
        <w:t xml:space="preserve"> som en följd av den interaktions</w:t>
      </w:r>
      <w:r w:rsidR="009A1082">
        <w:rPr>
          <w:noProof/>
          <w:lang w:eastAsia="sv-SE"/>
        </w:rPr>
        <w:t>analys och design som görs i in</w:t>
      </w:r>
      <w:r>
        <w:rPr>
          <w:noProof/>
          <w:lang w:eastAsia="sv-SE"/>
        </w:rPr>
        <w:t>l</w:t>
      </w:r>
      <w:r w:rsidR="009A1082">
        <w:rPr>
          <w:noProof/>
          <w:lang w:eastAsia="sv-SE"/>
        </w:rPr>
        <w:t>e</w:t>
      </w:r>
      <w:r>
        <w:rPr>
          <w:noProof/>
          <w:lang w:eastAsia="sv-SE"/>
        </w:rPr>
        <w:t>dningen av projektet.</w:t>
      </w:r>
      <w:r w:rsidR="003D2DF9">
        <w:rPr>
          <w:noProof/>
          <w:lang w:eastAsia="sv-SE"/>
        </w:rPr>
        <w:t xml:space="preserve"> Detta anpassningsarbete ingår i offerten.</w:t>
      </w:r>
      <w:r w:rsidR="009A1082">
        <w:rPr>
          <w:noProof/>
          <w:lang w:eastAsia="sv-SE"/>
        </w:rPr>
        <w:t xml:space="preserve"> Om avsteg från den överenskomna designen därefter önskas, tillkommer en kostnad för detta.</w:t>
      </w:r>
    </w:p>
    <w:p w14:paraId="779D0D01" w14:textId="716D1B51" w:rsidR="00DF6D9A" w:rsidRDefault="00DF6D9A" w:rsidP="001A51D4">
      <w:pPr>
        <w:rPr>
          <w:noProof/>
          <w:lang w:eastAsia="sv-SE"/>
        </w:rPr>
      </w:pPr>
      <w:r>
        <w:rPr>
          <w:noProof/>
          <w:lang w:eastAsia="sv-SE"/>
        </w:rPr>
        <w:t>Den nya siten ska vara responsiv och fungera tillfredsställande på flertalet mobila enheter.</w:t>
      </w:r>
    </w:p>
    <w:p w14:paraId="5F08D8AC" w14:textId="2BC7664E" w:rsidR="00DF6D9A" w:rsidRPr="00DF6D9A" w:rsidRDefault="00DF6D9A" w:rsidP="001A51D4">
      <w:pPr>
        <w:rPr>
          <w:noProof/>
          <w:lang w:eastAsia="sv-SE"/>
        </w:rPr>
      </w:pPr>
      <w:r w:rsidRPr="00DF6D9A">
        <w:rPr>
          <w:noProof/>
          <w:lang w:eastAsia="sv-SE"/>
        </w:rPr>
        <w:t>Vi behöver få tillgång till logotype och ev andra designelement i format som fungerar för webben.</w:t>
      </w:r>
    </w:p>
    <w:p w14:paraId="41ECB298" w14:textId="77777777" w:rsidR="001A51D4" w:rsidRPr="001A51D4" w:rsidRDefault="001A51D4" w:rsidP="001A51D4">
      <w:pPr>
        <w:rPr>
          <w:b/>
          <w:bCs/>
          <w:caps/>
          <w:noProof/>
          <w:spacing w:val="6"/>
          <w:sz w:val="14"/>
          <w:szCs w:val="14"/>
          <w:lang w:eastAsia="sv-SE"/>
        </w:rPr>
      </w:pPr>
    </w:p>
    <w:p w14:paraId="308C41D8" w14:textId="77777777" w:rsidR="001A51D4" w:rsidRPr="001A51D4" w:rsidRDefault="001A51D4" w:rsidP="001A51D4">
      <w:pPr>
        <w:pStyle w:val="Heading2"/>
        <w:rPr>
          <w:noProof/>
          <w:lang w:eastAsia="sv-SE"/>
        </w:rPr>
      </w:pPr>
      <w:r w:rsidRPr="001A51D4">
        <w:rPr>
          <w:noProof/>
          <w:lang w:eastAsia="sv-SE"/>
        </w:rPr>
        <w:t>Teknikförutsättningar</w:t>
      </w:r>
    </w:p>
    <w:p w14:paraId="77206B4B" w14:textId="77777777" w:rsidR="002C3837" w:rsidRDefault="001A51D4" w:rsidP="001A51D4">
      <w:pPr>
        <w:rPr>
          <w:noProof/>
          <w:lang w:eastAsia="sv-SE"/>
        </w:rPr>
      </w:pPr>
      <w:r w:rsidRPr="001A51D4">
        <w:rPr>
          <w:noProof/>
          <w:lang w:eastAsia="sv-SE"/>
        </w:rPr>
        <w:t xml:space="preserve">Sidan ska utvecklas i Wordpress. Vi kommer att använda ett existerande wordpress-tema som anpassas till Social resursförvaltnings behov. </w:t>
      </w:r>
      <w:r w:rsidR="003E507D">
        <w:rPr>
          <w:noProof/>
          <w:lang w:eastAsia="sv-SE"/>
        </w:rPr>
        <w:t xml:space="preserve">Vilket tema som väljs </w:t>
      </w:r>
      <w:r w:rsidR="002C3837">
        <w:rPr>
          <w:noProof/>
          <w:lang w:eastAsia="sv-SE"/>
        </w:rPr>
        <w:t>att</w:t>
      </w:r>
      <w:r w:rsidR="003E507D">
        <w:rPr>
          <w:noProof/>
          <w:lang w:eastAsia="sv-SE"/>
        </w:rPr>
        <w:t xml:space="preserve"> utgå</w:t>
      </w:r>
      <w:r w:rsidR="002C3837">
        <w:rPr>
          <w:noProof/>
          <w:lang w:eastAsia="sv-SE"/>
        </w:rPr>
        <w:t xml:space="preserve"> ifrån</w:t>
      </w:r>
      <w:r w:rsidR="003E507D">
        <w:rPr>
          <w:noProof/>
          <w:lang w:eastAsia="sv-SE"/>
        </w:rPr>
        <w:t xml:space="preserve"> kommer att avgöras efter strategifasen när vi vet era behov.</w:t>
      </w:r>
      <w:r w:rsidR="003D6C43">
        <w:rPr>
          <w:noProof/>
          <w:lang w:eastAsia="sv-SE"/>
        </w:rPr>
        <w:t xml:space="preserve"> </w:t>
      </w:r>
    </w:p>
    <w:p w14:paraId="0FC6C008" w14:textId="59F9E7AD" w:rsidR="001A51D4" w:rsidRDefault="003D6C43" w:rsidP="001A51D4">
      <w:pPr>
        <w:rPr>
          <w:noProof/>
          <w:lang w:eastAsia="sv-SE"/>
        </w:rPr>
      </w:pPr>
      <w:r>
        <w:rPr>
          <w:noProof/>
          <w:lang w:eastAsia="sv-SE"/>
        </w:rPr>
        <w:t xml:space="preserve">Vi förutsätter att siten driftas av Intraservice och </w:t>
      </w:r>
      <w:r w:rsidR="002C3837">
        <w:rPr>
          <w:noProof/>
          <w:lang w:eastAsia="sv-SE"/>
        </w:rPr>
        <w:t xml:space="preserve">att </w:t>
      </w:r>
      <w:r>
        <w:rPr>
          <w:noProof/>
          <w:lang w:eastAsia="sv-SE"/>
        </w:rPr>
        <w:t xml:space="preserve">de hanterar förutsättningarna för en </w:t>
      </w:r>
      <w:r w:rsidR="00D95F23">
        <w:rPr>
          <w:noProof/>
          <w:lang w:eastAsia="sv-SE"/>
        </w:rPr>
        <w:t xml:space="preserve">test- och en </w:t>
      </w:r>
      <w:r>
        <w:rPr>
          <w:noProof/>
          <w:lang w:eastAsia="sv-SE"/>
        </w:rPr>
        <w:t xml:space="preserve">produktionsmiljö. </w:t>
      </w:r>
    </w:p>
    <w:p w14:paraId="4161DE1C" w14:textId="753C7236" w:rsidR="007639C7" w:rsidRDefault="001A51D4" w:rsidP="007639C7">
      <w:pPr>
        <w:widowControl w:val="0"/>
        <w:tabs>
          <w:tab w:val="clear" w:pos="3668"/>
        </w:tabs>
        <w:autoSpaceDE w:val="0"/>
        <w:autoSpaceDN w:val="0"/>
        <w:adjustRightInd w:val="0"/>
        <w:spacing w:after="0" w:line="240" w:lineRule="auto"/>
        <w:rPr>
          <w:noProof/>
          <w:lang w:eastAsia="sv-SE"/>
        </w:rPr>
      </w:pPr>
      <w:r w:rsidRPr="003E507D">
        <w:rPr>
          <w:noProof/>
          <w:lang w:eastAsia="sv-SE"/>
        </w:rPr>
        <w:t xml:space="preserve">Designtemat vi väljer ska vara responsivt, det vill säga att webbplatsens layout </w:t>
      </w:r>
      <w:r w:rsidR="00531601">
        <w:rPr>
          <w:noProof/>
          <w:lang w:eastAsia="sv-SE"/>
        </w:rPr>
        <w:t>anpassar sig efter olika upplösningar</w:t>
      </w:r>
      <w:r w:rsidRPr="003E507D">
        <w:rPr>
          <w:noProof/>
          <w:lang w:eastAsia="sv-SE"/>
        </w:rPr>
        <w:t xml:space="preserve">. </w:t>
      </w:r>
      <w:r w:rsidR="00531601">
        <w:rPr>
          <w:noProof/>
          <w:lang w:eastAsia="sv-SE"/>
        </w:rPr>
        <w:t>Lö</w:t>
      </w:r>
      <w:r w:rsidRPr="003E507D">
        <w:rPr>
          <w:noProof/>
          <w:lang w:eastAsia="sv-SE"/>
        </w:rPr>
        <w:t>sningen kommer att</w:t>
      </w:r>
      <w:r w:rsidR="007639C7" w:rsidRPr="003E507D">
        <w:rPr>
          <w:noProof/>
          <w:lang w:eastAsia="sv-SE"/>
        </w:rPr>
        <w:t xml:space="preserve"> utvecklas </w:t>
      </w:r>
      <w:r w:rsidR="00531601">
        <w:rPr>
          <w:noProof/>
          <w:lang w:eastAsia="sv-SE"/>
        </w:rPr>
        <w:t xml:space="preserve">och testas </w:t>
      </w:r>
      <w:r w:rsidR="007639C7" w:rsidRPr="003E507D">
        <w:rPr>
          <w:noProof/>
          <w:lang w:eastAsia="sv-SE"/>
        </w:rPr>
        <w:t xml:space="preserve">för följande enheter: </w:t>
      </w:r>
    </w:p>
    <w:p w14:paraId="77DFD8DF" w14:textId="77777777" w:rsidR="003E507D" w:rsidRDefault="003E507D" w:rsidP="007639C7">
      <w:pPr>
        <w:pStyle w:val="ListParagraph"/>
        <w:numPr>
          <w:ilvl w:val="0"/>
          <w:numId w:val="46"/>
        </w:numPr>
        <w:rPr>
          <w:noProof/>
          <w:lang w:eastAsia="sv-SE"/>
        </w:rPr>
      </w:pPr>
      <w:r>
        <w:rPr>
          <w:noProof/>
          <w:lang w:eastAsia="sv-SE"/>
        </w:rPr>
        <w:t>Mac</w:t>
      </w:r>
    </w:p>
    <w:p w14:paraId="7AAA3472" w14:textId="77777777" w:rsidR="003E507D" w:rsidRDefault="003E507D" w:rsidP="007639C7">
      <w:pPr>
        <w:pStyle w:val="ListParagraph"/>
        <w:numPr>
          <w:ilvl w:val="0"/>
          <w:numId w:val="46"/>
        </w:numPr>
        <w:rPr>
          <w:noProof/>
          <w:lang w:eastAsia="sv-SE"/>
        </w:rPr>
      </w:pPr>
      <w:r>
        <w:rPr>
          <w:noProof/>
          <w:lang w:eastAsia="sv-SE"/>
        </w:rPr>
        <w:t>PC</w:t>
      </w:r>
    </w:p>
    <w:p w14:paraId="430F3EE4" w14:textId="77BEE0C2" w:rsidR="007639C7" w:rsidRPr="003E507D" w:rsidRDefault="007639C7" w:rsidP="007639C7">
      <w:pPr>
        <w:pStyle w:val="ListParagraph"/>
        <w:numPr>
          <w:ilvl w:val="0"/>
          <w:numId w:val="46"/>
        </w:numPr>
        <w:rPr>
          <w:noProof/>
          <w:lang w:eastAsia="sv-SE"/>
        </w:rPr>
      </w:pPr>
      <w:r w:rsidRPr="003E507D">
        <w:rPr>
          <w:noProof/>
          <w:lang w:eastAsia="sv-SE"/>
        </w:rPr>
        <w:t>iOs</w:t>
      </w:r>
      <w:r w:rsidR="00531601">
        <w:rPr>
          <w:noProof/>
          <w:lang w:eastAsia="sv-SE"/>
        </w:rPr>
        <w:t xml:space="preserve"> (Iphone och Ipad)</w:t>
      </w:r>
    </w:p>
    <w:p w14:paraId="558E083D" w14:textId="2AF683EB" w:rsidR="007639C7" w:rsidRPr="003E507D" w:rsidRDefault="007639C7" w:rsidP="007639C7">
      <w:pPr>
        <w:pStyle w:val="ListParagraph"/>
        <w:numPr>
          <w:ilvl w:val="0"/>
          <w:numId w:val="46"/>
        </w:numPr>
        <w:rPr>
          <w:noProof/>
          <w:lang w:eastAsia="sv-SE"/>
        </w:rPr>
      </w:pPr>
      <w:r w:rsidRPr="003E507D">
        <w:rPr>
          <w:noProof/>
          <w:lang w:eastAsia="sv-SE"/>
        </w:rPr>
        <w:t>Android</w:t>
      </w:r>
      <w:r w:rsidR="00531601">
        <w:rPr>
          <w:noProof/>
          <w:lang w:eastAsia="sv-SE"/>
        </w:rPr>
        <w:t xml:space="preserve"> (Galaxy Nexus och Asus Transformer TF300)</w:t>
      </w:r>
    </w:p>
    <w:p w14:paraId="44DEF057" w14:textId="77777777" w:rsidR="007639C7" w:rsidRPr="003E507D" w:rsidRDefault="007639C7" w:rsidP="007639C7">
      <w:pPr>
        <w:rPr>
          <w:noProof/>
          <w:lang w:eastAsia="sv-SE"/>
        </w:rPr>
      </w:pPr>
      <w:r w:rsidRPr="003E507D">
        <w:rPr>
          <w:noProof/>
          <w:lang w:eastAsia="sv-SE"/>
        </w:rPr>
        <w:t>Webbläsare</w:t>
      </w:r>
    </w:p>
    <w:p w14:paraId="6292A2B9" w14:textId="37B70DD3" w:rsidR="007639C7" w:rsidRPr="003E507D" w:rsidRDefault="007639C7" w:rsidP="007639C7">
      <w:pPr>
        <w:pStyle w:val="ListParagraph"/>
        <w:numPr>
          <w:ilvl w:val="0"/>
          <w:numId w:val="47"/>
        </w:numPr>
        <w:rPr>
          <w:noProof/>
          <w:lang w:eastAsia="sv-SE"/>
        </w:rPr>
      </w:pPr>
      <w:r w:rsidRPr="003E507D">
        <w:rPr>
          <w:noProof/>
          <w:lang w:eastAsia="sv-SE"/>
        </w:rPr>
        <w:t>Firefox (senaste)</w:t>
      </w:r>
    </w:p>
    <w:p w14:paraId="2E798925" w14:textId="77777777" w:rsidR="007639C7" w:rsidRPr="003E507D" w:rsidRDefault="007639C7" w:rsidP="007639C7">
      <w:pPr>
        <w:pStyle w:val="ListParagraph"/>
        <w:numPr>
          <w:ilvl w:val="0"/>
          <w:numId w:val="47"/>
        </w:numPr>
        <w:rPr>
          <w:noProof/>
          <w:lang w:eastAsia="sv-SE"/>
        </w:rPr>
      </w:pPr>
      <w:r w:rsidRPr="003E507D">
        <w:rPr>
          <w:noProof/>
          <w:lang w:eastAsia="sv-SE"/>
        </w:rPr>
        <w:t>Chrome (senaste)</w:t>
      </w:r>
    </w:p>
    <w:p w14:paraId="078F268A" w14:textId="70919A60" w:rsidR="007639C7" w:rsidRPr="003E507D" w:rsidRDefault="007639C7" w:rsidP="007639C7">
      <w:pPr>
        <w:pStyle w:val="ListParagraph"/>
        <w:numPr>
          <w:ilvl w:val="0"/>
          <w:numId w:val="47"/>
        </w:numPr>
        <w:rPr>
          <w:noProof/>
          <w:lang w:eastAsia="sv-SE"/>
        </w:rPr>
      </w:pPr>
      <w:r w:rsidRPr="003E507D">
        <w:rPr>
          <w:noProof/>
          <w:lang w:eastAsia="sv-SE"/>
        </w:rPr>
        <w:t>IE</w:t>
      </w:r>
      <w:r w:rsidR="003A13D5">
        <w:rPr>
          <w:noProof/>
          <w:lang w:eastAsia="sv-SE"/>
        </w:rPr>
        <w:t>8 eller högre</w:t>
      </w:r>
    </w:p>
    <w:p w14:paraId="616B38DF" w14:textId="0DD44678" w:rsidR="007639C7" w:rsidRPr="003E507D" w:rsidRDefault="007639C7" w:rsidP="007639C7">
      <w:pPr>
        <w:pStyle w:val="ListParagraph"/>
        <w:numPr>
          <w:ilvl w:val="0"/>
          <w:numId w:val="47"/>
        </w:numPr>
        <w:rPr>
          <w:noProof/>
          <w:lang w:eastAsia="sv-SE"/>
        </w:rPr>
      </w:pPr>
      <w:r w:rsidRPr="003E507D">
        <w:rPr>
          <w:noProof/>
          <w:lang w:eastAsia="sv-SE"/>
        </w:rPr>
        <w:t>Safari (senaste)</w:t>
      </w:r>
    </w:p>
    <w:p w14:paraId="76D4432E" w14:textId="40D707A5" w:rsidR="00531601" w:rsidRDefault="00531601" w:rsidP="007639C7">
      <w:pPr>
        <w:rPr>
          <w:noProof/>
          <w:lang w:eastAsia="sv-SE"/>
        </w:rPr>
      </w:pPr>
      <w:r>
        <w:rPr>
          <w:noProof/>
          <w:lang w:eastAsia="sv-SE"/>
        </w:rPr>
        <w:t xml:space="preserve">Upplösningarna vi anpassar för: </w:t>
      </w:r>
    </w:p>
    <w:p w14:paraId="39D9F570" w14:textId="2B3DFADD" w:rsidR="00531601" w:rsidRPr="00531601" w:rsidRDefault="00531601" w:rsidP="00531601">
      <w:pPr>
        <w:rPr>
          <w:noProof/>
          <w:lang w:eastAsia="sv-SE"/>
        </w:rPr>
      </w:pPr>
      <w:r>
        <w:rPr>
          <w:noProof/>
          <w:lang w:eastAsia="sv-SE"/>
        </w:rPr>
        <w:t xml:space="preserve">- </w:t>
      </w:r>
      <w:r w:rsidRPr="00531601">
        <w:rPr>
          <w:noProof/>
          <w:lang w:eastAsia="sv-SE"/>
        </w:rPr>
        <w:t>Smart phone 320px * fri höjd</w:t>
      </w:r>
    </w:p>
    <w:p w14:paraId="79A9A852" w14:textId="6AD6F087" w:rsidR="00531601" w:rsidRPr="00531601" w:rsidRDefault="00531601" w:rsidP="00531601">
      <w:pPr>
        <w:rPr>
          <w:noProof/>
          <w:lang w:eastAsia="sv-SE"/>
        </w:rPr>
      </w:pPr>
      <w:r w:rsidRPr="00531601">
        <w:rPr>
          <w:noProof/>
          <w:lang w:eastAsia="sv-SE"/>
        </w:rPr>
        <w:t xml:space="preserve">- </w:t>
      </w:r>
      <w:r>
        <w:rPr>
          <w:noProof/>
          <w:lang w:eastAsia="sv-SE"/>
        </w:rPr>
        <w:t>Läsplatta</w:t>
      </w:r>
      <w:r w:rsidRPr="00531601">
        <w:rPr>
          <w:noProof/>
          <w:lang w:eastAsia="sv-SE"/>
        </w:rPr>
        <w:t xml:space="preserve"> 768px * fri höjd</w:t>
      </w:r>
    </w:p>
    <w:p w14:paraId="7CAB3B6F" w14:textId="77777777" w:rsidR="00531601" w:rsidRPr="00531601" w:rsidRDefault="00531601" w:rsidP="00531601">
      <w:pPr>
        <w:rPr>
          <w:noProof/>
          <w:lang w:eastAsia="sv-SE"/>
        </w:rPr>
      </w:pPr>
      <w:r w:rsidRPr="00531601">
        <w:rPr>
          <w:noProof/>
          <w:lang w:eastAsia="sv-SE"/>
        </w:rPr>
        <w:t>- Desktop 1024 * fri höjd</w:t>
      </w:r>
    </w:p>
    <w:p w14:paraId="5F40E1F4" w14:textId="13EF535C" w:rsidR="003A13D5" w:rsidRPr="00FF70EA" w:rsidRDefault="001A51D4" w:rsidP="00FF70EA">
      <w:pPr>
        <w:rPr>
          <w:noProof/>
          <w:lang w:eastAsia="sv-SE"/>
        </w:rPr>
      </w:pPr>
      <w:r w:rsidRPr="003E507D">
        <w:rPr>
          <w:noProof/>
          <w:lang w:eastAsia="sv-SE"/>
        </w:rPr>
        <w:t xml:space="preserve">Det kommer att finnas </w:t>
      </w:r>
      <w:r w:rsidR="002C3837">
        <w:rPr>
          <w:noProof/>
          <w:lang w:eastAsia="sv-SE"/>
        </w:rPr>
        <w:t xml:space="preserve">mobila </w:t>
      </w:r>
      <w:r w:rsidRPr="003E507D">
        <w:rPr>
          <w:noProof/>
          <w:lang w:eastAsia="sv-SE"/>
        </w:rPr>
        <w:t>enheter och upplösningar där</w:t>
      </w:r>
      <w:r w:rsidR="003E507D" w:rsidRPr="003E507D">
        <w:rPr>
          <w:noProof/>
          <w:lang w:eastAsia="sv-SE"/>
        </w:rPr>
        <w:t xml:space="preserve"> sidan inte ser </w:t>
      </w:r>
      <w:r w:rsidR="002C3837">
        <w:rPr>
          <w:noProof/>
          <w:lang w:eastAsia="sv-SE"/>
        </w:rPr>
        <w:t xml:space="preserve">ut </w:t>
      </w:r>
      <w:r w:rsidR="003E507D" w:rsidRPr="003E507D">
        <w:rPr>
          <w:noProof/>
          <w:lang w:eastAsia="sv-SE"/>
        </w:rPr>
        <w:t xml:space="preserve">och fungerar optimalt. Detta beroende på att </w:t>
      </w:r>
      <w:r w:rsidR="002C3837">
        <w:rPr>
          <w:noProof/>
          <w:lang w:eastAsia="sv-SE"/>
        </w:rPr>
        <w:t xml:space="preserve">nya enheter och </w:t>
      </w:r>
      <w:r w:rsidR="003E507D" w:rsidRPr="003E507D">
        <w:rPr>
          <w:noProof/>
          <w:lang w:eastAsia="sv-SE"/>
        </w:rPr>
        <w:t>upplösningar tillkommer</w:t>
      </w:r>
      <w:r w:rsidR="002C3837">
        <w:rPr>
          <w:noProof/>
          <w:lang w:eastAsia="sv-SE"/>
        </w:rPr>
        <w:t xml:space="preserve"> varje dag</w:t>
      </w:r>
      <w:r w:rsidR="003E507D">
        <w:rPr>
          <w:noProof/>
          <w:lang w:eastAsia="sv-SE"/>
        </w:rPr>
        <w:t xml:space="preserve">. Om ni har andra specifika krav kan denna offert behöva revideras. </w:t>
      </w:r>
    </w:p>
    <w:p w14:paraId="7BA662A1" w14:textId="77777777" w:rsidR="00C92056" w:rsidRPr="001A51D4" w:rsidRDefault="00C92056" w:rsidP="00C92056">
      <w:pPr>
        <w:rPr>
          <w:noProof/>
          <w:lang w:eastAsia="sv-SE"/>
        </w:rPr>
      </w:pPr>
    </w:p>
    <w:p w14:paraId="1BA03FC1" w14:textId="131F84DB" w:rsidR="001A51D4" w:rsidRPr="001A51D4" w:rsidRDefault="005830FA" w:rsidP="001A51D4">
      <w:pPr>
        <w:pStyle w:val="Heading2"/>
        <w:rPr>
          <w:noProof/>
          <w:lang w:eastAsia="sv-SE"/>
        </w:rPr>
      </w:pPr>
      <w:r>
        <w:rPr>
          <w:noProof/>
          <w:lang w:eastAsia="sv-SE"/>
        </w:rPr>
        <w:t>FunktionER SOM SKA UTVECKLAS</w:t>
      </w:r>
    </w:p>
    <w:p w14:paraId="2F86DB93" w14:textId="77777777" w:rsidR="0001179B" w:rsidRPr="001A51D4" w:rsidRDefault="0001179B" w:rsidP="0001179B">
      <w:pPr>
        <w:rPr>
          <w:noProof/>
          <w:lang w:eastAsia="sv-SE"/>
        </w:rPr>
      </w:pPr>
      <w:r>
        <w:rPr>
          <w:noProof/>
          <w:lang w:eastAsia="sv-SE"/>
        </w:rPr>
        <w:t xml:space="preserve">- </w:t>
      </w:r>
      <w:r w:rsidRPr="001A51D4">
        <w:rPr>
          <w:noProof/>
          <w:lang w:eastAsia="sv-SE"/>
        </w:rPr>
        <w:t xml:space="preserve">Sidmallar för information och marknadsföring. Max 10 stycken </w:t>
      </w:r>
      <w:r>
        <w:rPr>
          <w:noProof/>
          <w:lang w:eastAsia="sv-SE"/>
        </w:rPr>
        <w:t xml:space="preserve">sidmallar </w:t>
      </w:r>
      <w:r w:rsidRPr="001A51D4">
        <w:rPr>
          <w:noProof/>
          <w:lang w:eastAsia="sv-SE"/>
        </w:rPr>
        <w:t xml:space="preserve">är inkluderade i offerten. </w:t>
      </w:r>
      <w:r>
        <w:rPr>
          <w:noProof/>
          <w:lang w:eastAsia="sv-SE"/>
        </w:rPr>
        <w:t>Exempel på sidmallar kan vara:</w:t>
      </w:r>
    </w:p>
    <w:p w14:paraId="63A25A5C" w14:textId="77777777" w:rsidR="0001179B" w:rsidRDefault="0001179B" w:rsidP="0001179B">
      <w:pPr>
        <w:pStyle w:val="ListParagraph"/>
        <w:numPr>
          <w:ilvl w:val="0"/>
          <w:numId w:val="44"/>
        </w:numPr>
        <w:rPr>
          <w:noProof/>
          <w:lang w:eastAsia="sv-SE"/>
        </w:rPr>
      </w:pPr>
      <w:r w:rsidRPr="001A51D4">
        <w:rPr>
          <w:noProof/>
          <w:lang w:eastAsia="sv-SE"/>
        </w:rPr>
        <w:t>Ingångssida</w:t>
      </w:r>
    </w:p>
    <w:p w14:paraId="667171F5" w14:textId="77777777" w:rsidR="0001179B" w:rsidRDefault="0001179B" w:rsidP="0001179B">
      <w:pPr>
        <w:pStyle w:val="ListParagraph"/>
        <w:numPr>
          <w:ilvl w:val="0"/>
          <w:numId w:val="44"/>
        </w:numPr>
        <w:rPr>
          <w:noProof/>
          <w:lang w:eastAsia="sv-SE"/>
        </w:rPr>
      </w:pPr>
      <w:r w:rsidRPr="001A51D4">
        <w:rPr>
          <w:noProof/>
          <w:lang w:eastAsia="sv-SE"/>
        </w:rPr>
        <w:t>Standardsida för verksamheten</w:t>
      </w:r>
    </w:p>
    <w:p w14:paraId="292DAB7B" w14:textId="77777777" w:rsidR="0001179B" w:rsidRDefault="0001179B" w:rsidP="0001179B">
      <w:pPr>
        <w:pStyle w:val="ListParagraph"/>
        <w:numPr>
          <w:ilvl w:val="0"/>
          <w:numId w:val="44"/>
        </w:numPr>
        <w:rPr>
          <w:noProof/>
          <w:lang w:eastAsia="sv-SE"/>
        </w:rPr>
      </w:pPr>
      <w:r w:rsidRPr="001A51D4">
        <w:rPr>
          <w:noProof/>
          <w:lang w:eastAsia="sv-SE"/>
        </w:rPr>
        <w:t>Standardsida för sakområde</w:t>
      </w:r>
    </w:p>
    <w:p w14:paraId="5818619A" w14:textId="77777777" w:rsidR="0001179B" w:rsidRPr="00D95F23" w:rsidRDefault="0001179B" w:rsidP="0001179B">
      <w:pPr>
        <w:pStyle w:val="ListParagraph"/>
        <w:numPr>
          <w:ilvl w:val="0"/>
          <w:numId w:val="44"/>
        </w:numPr>
        <w:rPr>
          <w:noProof/>
          <w:lang w:eastAsia="sv-SE"/>
        </w:rPr>
      </w:pPr>
      <w:r w:rsidRPr="00D95F23">
        <w:rPr>
          <w:noProof/>
          <w:lang w:eastAsia="sv-SE"/>
        </w:rPr>
        <w:t>Sida för att lista inlägg med taggar</w:t>
      </w:r>
    </w:p>
    <w:p w14:paraId="2AF46768" w14:textId="3A653B92" w:rsidR="0001179B" w:rsidRDefault="0001179B" w:rsidP="0001179B">
      <w:pPr>
        <w:rPr>
          <w:noProof/>
          <w:lang w:eastAsia="sv-SE"/>
        </w:rPr>
      </w:pPr>
      <w:r>
        <w:rPr>
          <w:noProof/>
          <w:lang w:eastAsia="sv-SE"/>
        </w:rPr>
        <w:t>Dessa sidmallar är endast exempel och listan kan komma att revideras efter den inledande analysfasen där vi gemensamt bestämmer e</w:t>
      </w:r>
      <w:r w:rsidRPr="00D95F23">
        <w:rPr>
          <w:noProof/>
          <w:lang w:eastAsia="sv-SE"/>
        </w:rPr>
        <w:t xml:space="preserve">xakt vilka sidmallar som ska </w:t>
      </w:r>
      <w:r>
        <w:rPr>
          <w:noProof/>
          <w:lang w:eastAsia="sv-SE"/>
        </w:rPr>
        <w:t>skapas</w:t>
      </w:r>
      <w:r w:rsidRPr="00D95F23">
        <w:rPr>
          <w:noProof/>
          <w:lang w:eastAsia="sv-SE"/>
        </w:rPr>
        <w:t>.</w:t>
      </w:r>
    </w:p>
    <w:p w14:paraId="6DBA8A14" w14:textId="1E10CCD2" w:rsidR="001A51D4" w:rsidRPr="00EE45CC" w:rsidRDefault="00F25F16" w:rsidP="001A51D4">
      <w:pPr>
        <w:rPr>
          <w:noProof/>
          <w:lang w:eastAsia="sv-SE"/>
        </w:rPr>
      </w:pPr>
      <w:r w:rsidRPr="00EE45CC">
        <w:rPr>
          <w:noProof/>
          <w:lang w:eastAsia="sv-SE"/>
        </w:rPr>
        <w:t>- Kursanmälan –</w:t>
      </w:r>
      <w:r w:rsidR="005830FA" w:rsidRPr="00EE45CC">
        <w:rPr>
          <w:noProof/>
          <w:lang w:eastAsia="sv-SE"/>
        </w:rPr>
        <w:t xml:space="preserve"> Denna funktion byggs </w:t>
      </w:r>
      <w:r w:rsidR="00EE45CC" w:rsidRPr="00EE45CC">
        <w:rPr>
          <w:noProof/>
          <w:lang w:eastAsia="sv-SE"/>
        </w:rPr>
        <w:t xml:space="preserve">i två delar: Dels som </w:t>
      </w:r>
      <w:r w:rsidR="005830FA" w:rsidRPr="00EE45CC">
        <w:rPr>
          <w:noProof/>
          <w:lang w:eastAsia="sv-SE"/>
        </w:rPr>
        <w:t>som ett enkelt webb</w:t>
      </w:r>
      <w:r w:rsidR="001A51D4" w:rsidRPr="00EE45CC">
        <w:rPr>
          <w:noProof/>
          <w:lang w:eastAsia="sv-SE"/>
        </w:rPr>
        <w:t xml:space="preserve">formulär </w:t>
      </w:r>
      <w:r w:rsidR="005830FA" w:rsidRPr="00EE45CC">
        <w:rPr>
          <w:noProof/>
          <w:lang w:eastAsia="sv-SE"/>
        </w:rPr>
        <w:t xml:space="preserve">som </w:t>
      </w:r>
      <w:r w:rsidR="001A51D4" w:rsidRPr="00EE45CC">
        <w:rPr>
          <w:noProof/>
          <w:lang w:eastAsia="sv-SE"/>
        </w:rPr>
        <w:t xml:space="preserve">fylls i </w:t>
      </w:r>
      <w:r w:rsidR="005830FA" w:rsidRPr="00EE45CC">
        <w:rPr>
          <w:noProof/>
          <w:lang w:eastAsia="sv-SE"/>
        </w:rPr>
        <w:t>av besökaren och</w:t>
      </w:r>
      <w:r w:rsidR="001A51D4" w:rsidRPr="00EE45CC">
        <w:rPr>
          <w:noProof/>
          <w:lang w:eastAsia="sv-SE"/>
        </w:rPr>
        <w:t xml:space="preserve"> genererar ett mail till kontaktpersonen</w:t>
      </w:r>
      <w:r w:rsidR="00EE45CC" w:rsidRPr="00EE45CC">
        <w:rPr>
          <w:noProof/>
          <w:lang w:eastAsia="sv-SE"/>
        </w:rPr>
        <w:t>, och dels genom att administratören manuellt lägger in länkar till Defco på samma sätt som görs idag</w:t>
      </w:r>
      <w:r w:rsidR="005830FA" w:rsidRPr="00EE45CC">
        <w:rPr>
          <w:noProof/>
          <w:lang w:eastAsia="sv-SE"/>
        </w:rPr>
        <w:t>.</w:t>
      </w:r>
    </w:p>
    <w:p w14:paraId="28501F99" w14:textId="38CF9E22" w:rsidR="001A51D4" w:rsidRPr="006F4C71" w:rsidRDefault="001A51D4" w:rsidP="00C92056">
      <w:pPr>
        <w:tabs>
          <w:tab w:val="left" w:pos="993"/>
        </w:tabs>
        <w:rPr>
          <w:noProof/>
          <w:lang w:eastAsia="sv-SE"/>
        </w:rPr>
      </w:pPr>
      <w:r w:rsidRPr="006F4C71">
        <w:rPr>
          <w:noProof/>
          <w:lang w:eastAsia="sv-SE"/>
        </w:rPr>
        <w:t xml:space="preserve">- Kalendarium – </w:t>
      </w:r>
      <w:r w:rsidR="006F4C71" w:rsidRPr="006F4C71">
        <w:rPr>
          <w:noProof/>
          <w:lang w:eastAsia="sv-SE"/>
        </w:rPr>
        <w:t>En enkel Wordpress-kalender baserad på Wordpress-content byggs</w:t>
      </w:r>
      <w:r w:rsidR="00C92056" w:rsidRPr="006F4C71">
        <w:rPr>
          <w:noProof/>
          <w:lang w:eastAsia="sv-SE"/>
        </w:rPr>
        <w:t xml:space="preserve">. </w:t>
      </w:r>
    </w:p>
    <w:p w14:paraId="24D8EDA7" w14:textId="0B0B210B" w:rsidR="001A51D4" w:rsidRPr="00F25F16" w:rsidRDefault="001A51D4" w:rsidP="001A51D4">
      <w:pPr>
        <w:rPr>
          <w:noProof/>
          <w:lang w:eastAsia="sv-SE"/>
        </w:rPr>
      </w:pPr>
      <w:r w:rsidRPr="00F25F16">
        <w:rPr>
          <w:noProof/>
          <w:lang w:eastAsia="sv-SE"/>
        </w:rPr>
        <w:t>- Nyhetsflöde</w:t>
      </w:r>
      <w:r w:rsidR="00F25F16">
        <w:rPr>
          <w:noProof/>
          <w:lang w:eastAsia="sv-SE"/>
        </w:rPr>
        <w:t xml:space="preserve"> </w:t>
      </w:r>
      <w:r w:rsidR="00F25F16" w:rsidRPr="006F4C71">
        <w:rPr>
          <w:noProof/>
          <w:lang w:eastAsia="sv-SE"/>
        </w:rPr>
        <w:t>–</w:t>
      </w:r>
      <w:r w:rsidR="00C92056" w:rsidRPr="00F25F16">
        <w:rPr>
          <w:noProof/>
          <w:lang w:eastAsia="sv-SE"/>
        </w:rPr>
        <w:t xml:space="preserve"> Vi förutsätter att denna är ett rent wordpressnyhetsflöde. Ingen integration mot andra system är inkluderat i denna offert.</w:t>
      </w:r>
    </w:p>
    <w:p w14:paraId="45F58EEA" w14:textId="6E2DB3C5" w:rsidR="001A51D4" w:rsidRPr="001A51D4" w:rsidRDefault="001A51D4" w:rsidP="00C92056">
      <w:pPr>
        <w:rPr>
          <w:noProof/>
          <w:lang w:eastAsia="sv-SE"/>
        </w:rPr>
      </w:pPr>
      <w:r w:rsidRPr="00C92056">
        <w:rPr>
          <w:noProof/>
          <w:lang w:eastAsia="sv-SE"/>
        </w:rPr>
        <w:t xml:space="preserve">- Responsiv design eller mobilsida (se </w:t>
      </w:r>
      <w:r w:rsidR="00C92056" w:rsidRPr="00C92056">
        <w:rPr>
          <w:noProof/>
          <w:lang w:eastAsia="sv-SE"/>
        </w:rPr>
        <w:t>under Teknikförutsättningar</w:t>
      </w:r>
      <w:r w:rsidRPr="00C92056">
        <w:rPr>
          <w:noProof/>
          <w:lang w:eastAsia="sv-SE"/>
        </w:rPr>
        <w:t xml:space="preserve"> </w:t>
      </w:r>
      <w:r w:rsidR="00C92056" w:rsidRPr="00C92056">
        <w:rPr>
          <w:noProof/>
          <w:lang w:eastAsia="sv-SE"/>
        </w:rPr>
        <w:t>för specifikation</w:t>
      </w:r>
      <w:r w:rsidRPr="00C92056">
        <w:rPr>
          <w:noProof/>
          <w:lang w:eastAsia="sv-SE"/>
        </w:rPr>
        <w:t xml:space="preserve">) </w:t>
      </w:r>
    </w:p>
    <w:p w14:paraId="7878917A" w14:textId="0D300D10" w:rsidR="001A51D4" w:rsidRPr="00EE45CC" w:rsidRDefault="001A51D4" w:rsidP="001A51D4">
      <w:pPr>
        <w:rPr>
          <w:noProof/>
          <w:lang w:eastAsia="sv-SE"/>
        </w:rPr>
      </w:pPr>
      <w:r w:rsidRPr="00EE45CC">
        <w:rPr>
          <w:noProof/>
          <w:lang w:eastAsia="sv-SE"/>
        </w:rPr>
        <w:t xml:space="preserve">- </w:t>
      </w:r>
      <w:r w:rsidR="00551507" w:rsidRPr="00EE45CC">
        <w:rPr>
          <w:noProof/>
          <w:lang w:eastAsia="sv-SE"/>
        </w:rPr>
        <w:t>Uppspelning a</w:t>
      </w:r>
      <w:r w:rsidR="00F25F16" w:rsidRPr="00EE45CC">
        <w:rPr>
          <w:noProof/>
          <w:lang w:eastAsia="sv-SE"/>
        </w:rPr>
        <w:t>v film och ljud –</w:t>
      </w:r>
      <w:r w:rsidR="00551507" w:rsidRPr="00EE45CC">
        <w:rPr>
          <w:noProof/>
          <w:lang w:eastAsia="sv-SE"/>
        </w:rPr>
        <w:t xml:space="preserve"> Vi förutsätter att detta innebär inlänkning av Youtube eller Vimeo filmer. Ingen integration mot andra system är inkluderade i denna offert. </w:t>
      </w:r>
    </w:p>
    <w:p w14:paraId="4471F9CB" w14:textId="472AB2EB" w:rsidR="001A51D4" w:rsidRDefault="001A51D4" w:rsidP="001A51D4">
      <w:pPr>
        <w:rPr>
          <w:noProof/>
          <w:lang w:eastAsia="sv-SE"/>
        </w:rPr>
      </w:pPr>
      <w:r>
        <w:rPr>
          <w:noProof/>
          <w:lang w:eastAsia="sv-SE"/>
        </w:rPr>
        <w:t xml:space="preserve">- </w:t>
      </w:r>
      <w:r w:rsidRPr="001A51D4">
        <w:rPr>
          <w:noProof/>
          <w:lang w:eastAsia="sv-SE"/>
        </w:rPr>
        <w:t>Etikettering på inlägg för möjlighet att få se alla inlägg om ett s</w:t>
      </w:r>
      <w:r w:rsidR="00551507">
        <w:rPr>
          <w:noProof/>
          <w:lang w:eastAsia="sv-SE"/>
        </w:rPr>
        <w:t xml:space="preserve">pecifikt ämne/tjänst/verksamhet. </w:t>
      </w:r>
    </w:p>
    <w:p w14:paraId="71C1C39A" w14:textId="77777777" w:rsidR="009A1082" w:rsidRPr="001A51D4" w:rsidRDefault="009A1082" w:rsidP="009A1082">
      <w:pPr>
        <w:rPr>
          <w:noProof/>
          <w:lang w:eastAsia="sv-SE"/>
        </w:rPr>
      </w:pPr>
      <w:r>
        <w:rPr>
          <w:noProof/>
          <w:lang w:eastAsia="sv-SE"/>
        </w:rPr>
        <w:t xml:space="preserve">- </w:t>
      </w:r>
      <w:r w:rsidRPr="001A51D4">
        <w:rPr>
          <w:noProof/>
          <w:lang w:eastAsia="sv-SE"/>
        </w:rPr>
        <w:t xml:space="preserve">Sökmotoroptimering. Knowit kommer att </w:t>
      </w:r>
      <w:r>
        <w:rPr>
          <w:noProof/>
          <w:lang w:eastAsia="sv-SE"/>
        </w:rPr>
        <w:t>leverera sidor som så långt det är möjligt anpassats för att optimera sökträffar på Google</w:t>
      </w:r>
      <w:r w:rsidRPr="001A51D4">
        <w:rPr>
          <w:noProof/>
          <w:lang w:eastAsia="sv-SE"/>
        </w:rPr>
        <w:t xml:space="preserve">. </w:t>
      </w:r>
    </w:p>
    <w:p w14:paraId="5453EB07" w14:textId="70456A76" w:rsidR="0001179B" w:rsidRPr="001A51D4" w:rsidRDefault="009C342D" w:rsidP="001A51D4">
      <w:pPr>
        <w:rPr>
          <w:noProof/>
          <w:lang w:eastAsia="sv-SE"/>
        </w:rPr>
      </w:pPr>
      <w:r w:rsidRPr="00637F77">
        <w:rPr>
          <w:noProof/>
          <w:lang w:eastAsia="sv-SE"/>
        </w:rPr>
        <w:t xml:space="preserve">- </w:t>
      </w:r>
      <w:r w:rsidR="00637F77" w:rsidRPr="00637F77">
        <w:rPr>
          <w:noProof/>
          <w:lang w:eastAsia="sv-SE"/>
        </w:rPr>
        <w:t>Vi förutsätter att ni vill ha en sök</w:t>
      </w:r>
      <w:r w:rsidR="00F25F16">
        <w:rPr>
          <w:noProof/>
          <w:lang w:eastAsia="sv-SE"/>
        </w:rPr>
        <w:t>funktion</w:t>
      </w:r>
      <w:r w:rsidR="00637F77" w:rsidRPr="00637F77">
        <w:rPr>
          <w:noProof/>
          <w:lang w:eastAsia="sv-SE"/>
        </w:rPr>
        <w:t xml:space="preserve"> och inkluderat i offerten är Wordpress inbyggda sökfunktion.</w:t>
      </w:r>
    </w:p>
    <w:p w14:paraId="65F31625" w14:textId="77777777" w:rsidR="001A51D4" w:rsidRPr="001A51D4" w:rsidRDefault="001A51D4" w:rsidP="001A51D4">
      <w:pPr>
        <w:rPr>
          <w:b/>
          <w:bCs/>
          <w:caps/>
          <w:noProof/>
          <w:spacing w:val="6"/>
          <w:sz w:val="14"/>
          <w:szCs w:val="14"/>
          <w:lang w:eastAsia="sv-SE"/>
        </w:rPr>
      </w:pPr>
    </w:p>
    <w:p w14:paraId="39A57A6F" w14:textId="0F26879C" w:rsidR="001A51D4" w:rsidRPr="001A51D4" w:rsidRDefault="001A51D4" w:rsidP="001A51D4">
      <w:pPr>
        <w:pStyle w:val="Heading2"/>
        <w:rPr>
          <w:noProof/>
          <w:lang w:eastAsia="sv-SE"/>
        </w:rPr>
      </w:pPr>
      <w:bookmarkStart w:id="10" w:name="_Toc223084875"/>
      <w:r w:rsidRPr="001A51D4">
        <w:rPr>
          <w:noProof/>
          <w:lang w:eastAsia="sv-SE"/>
        </w:rPr>
        <w:t>Test och kvalitet</w:t>
      </w:r>
      <w:bookmarkEnd w:id="10"/>
      <w:r w:rsidR="00C3632E">
        <w:rPr>
          <w:noProof/>
          <w:lang w:eastAsia="sv-SE"/>
        </w:rPr>
        <w:t>SSÄKRING</w:t>
      </w:r>
    </w:p>
    <w:p w14:paraId="1C56CADE" w14:textId="6075EABF" w:rsidR="001A51D4" w:rsidRPr="001A51D4" w:rsidRDefault="00EE45CC" w:rsidP="001A51D4">
      <w:pPr>
        <w:rPr>
          <w:noProof/>
          <w:lang w:eastAsia="sv-SE"/>
        </w:rPr>
      </w:pPr>
      <w:r>
        <w:rPr>
          <w:noProof/>
          <w:lang w:eastAsia="sv-SE"/>
        </w:rPr>
        <w:t>Knowit</w:t>
      </w:r>
      <w:r w:rsidR="001A51D4" w:rsidRPr="001A51D4">
        <w:rPr>
          <w:noProof/>
          <w:lang w:eastAsia="sv-SE"/>
        </w:rPr>
        <w:t xml:space="preserve"> kommer innan leverans att genomföra </w:t>
      </w:r>
      <w:r w:rsidR="009B2CD8">
        <w:rPr>
          <w:noProof/>
          <w:lang w:eastAsia="sv-SE"/>
        </w:rPr>
        <w:t xml:space="preserve">interna </w:t>
      </w:r>
      <w:r w:rsidR="001A51D4" w:rsidRPr="001A51D4">
        <w:rPr>
          <w:noProof/>
          <w:lang w:eastAsia="sv-SE"/>
        </w:rPr>
        <w:t xml:space="preserve">användartester. </w:t>
      </w:r>
      <w:r w:rsidR="009B2CD8">
        <w:rPr>
          <w:noProof/>
          <w:lang w:eastAsia="sv-SE"/>
        </w:rPr>
        <w:t>Vi förutsätter även att</w:t>
      </w:r>
      <w:r w:rsidR="001A51D4" w:rsidRPr="001A51D4">
        <w:rPr>
          <w:noProof/>
          <w:lang w:eastAsia="sv-SE"/>
        </w:rPr>
        <w:t xml:space="preserve"> 1-2 personer hos Göteborgs stad </w:t>
      </w:r>
      <w:r w:rsidR="009B2CD8">
        <w:rPr>
          <w:noProof/>
          <w:lang w:eastAsia="sv-SE"/>
        </w:rPr>
        <w:t>kommer</w:t>
      </w:r>
      <w:r w:rsidR="001A51D4" w:rsidRPr="001A51D4">
        <w:rPr>
          <w:noProof/>
          <w:lang w:eastAsia="sv-SE"/>
        </w:rPr>
        <w:t xml:space="preserve"> granska och testa sitens sidtyper </w:t>
      </w:r>
      <w:r w:rsidR="009B2CD8">
        <w:rPr>
          <w:noProof/>
          <w:lang w:eastAsia="sv-SE"/>
        </w:rPr>
        <w:t>innan leverans för att verifiera att önskad funktionalitet har levererats.</w:t>
      </w:r>
      <w:r w:rsidR="001A51D4" w:rsidRPr="001A51D4">
        <w:rPr>
          <w:noProof/>
          <w:lang w:eastAsia="sv-SE"/>
        </w:rPr>
        <w:t xml:space="preserve"> </w:t>
      </w:r>
    </w:p>
    <w:p w14:paraId="48B1789F" w14:textId="77777777" w:rsidR="001A51D4" w:rsidRPr="001A51D4" w:rsidRDefault="001A51D4" w:rsidP="001A51D4">
      <w:pPr>
        <w:rPr>
          <w:b/>
          <w:bCs/>
          <w:caps/>
          <w:noProof/>
          <w:spacing w:val="6"/>
          <w:sz w:val="14"/>
          <w:szCs w:val="14"/>
          <w:lang w:eastAsia="sv-SE"/>
        </w:rPr>
      </w:pPr>
    </w:p>
    <w:p w14:paraId="5B6D3AA9" w14:textId="080DE84B" w:rsidR="001A51D4" w:rsidRPr="001A51D4" w:rsidRDefault="009B2CD8" w:rsidP="001A51D4">
      <w:pPr>
        <w:pStyle w:val="Heading2"/>
        <w:rPr>
          <w:noProof/>
          <w:lang w:eastAsia="sv-SE"/>
        </w:rPr>
      </w:pPr>
      <w:bookmarkStart w:id="11" w:name="_Toc223084876"/>
      <w:r>
        <w:rPr>
          <w:noProof/>
          <w:lang w:eastAsia="sv-SE"/>
        </w:rPr>
        <w:t>Överlämning av siten</w:t>
      </w:r>
      <w:r w:rsidR="001A51D4" w:rsidRPr="001A51D4">
        <w:rPr>
          <w:noProof/>
          <w:lang w:eastAsia="sv-SE"/>
        </w:rPr>
        <w:t xml:space="preserve"> </w:t>
      </w:r>
      <w:bookmarkEnd w:id="11"/>
    </w:p>
    <w:p w14:paraId="56C080C0" w14:textId="04EB69C9" w:rsidR="001A51D4" w:rsidRDefault="001A51D4" w:rsidP="001A51D4">
      <w:pPr>
        <w:rPr>
          <w:noProof/>
          <w:lang w:eastAsia="sv-SE"/>
        </w:rPr>
      </w:pPr>
      <w:r w:rsidRPr="001A51D4">
        <w:rPr>
          <w:noProof/>
          <w:lang w:eastAsia="sv-SE"/>
        </w:rPr>
        <w:t>I samband med</w:t>
      </w:r>
      <w:r w:rsidR="00EE45CC">
        <w:rPr>
          <w:noProof/>
          <w:lang w:eastAsia="sv-SE"/>
        </w:rPr>
        <w:t xml:space="preserve"> leverans av siten bokar Knowit</w:t>
      </w:r>
      <w:r w:rsidRPr="001A51D4">
        <w:rPr>
          <w:noProof/>
          <w:lang w:eastAsia="sv-SE"/>
        </w:rPr>
        <w:t xml:space="preserve"> och Göteborgs stad ett tillfälle för att </w:t>
      </w:r>
      <w:r w:rsidR="009B2CD8">
        <w:rPr>
          <w:noProof/>
          <w:lang w:eastAsia="sv-SE"/>
        </w:rPr>
        <w:t>gå igenom de nya mallarna.</w:t>
      </w:r>
      <w:r w:rsidRPr="001A51D4">
        <w:rPr>
          <w:noProof/>
          <w:lang w:eastAsia="sv-SE"/>
        </w:rPr>
        <w:t xml:space="preserve"> </w:t>
      </w:r>
      <w:r w:rsidR="009B2CD8" w:rsidRPr="001A51D4">
        <w:rPr>
          <w:noProof/>
          <w:lang w:eastAsia="sv-SE"/>
        </w:rPr>
        <w:t xml:space="preserve">I upphandlingsunderlaget står det att vi har att göra med vana Wordpress redaktörer vilket vi förutsätter vara fallet </w:t>
      </w:r>
      <w:r w:rsidRPr="001A51D4">
        <w:rPr>
          <w:noProof/>
          <w:lang w:eastAsia="sv-SE"/>
        </w:rPr>
        <w:t>Detta tillfälle beräknas att ta ca 4h och de funktioner som finns på sidtyperna presenteras och redaktörerna får praktiskt gå igenom handhavande.</w:t>
      </w:r>
    </w:p>
    <w:p w14:paraId="2F88B821" w14:textId="77777777" w:rsidR="0001179B" w:rsidRDefault="0001179B" w:rsidP="001A51D4">
      <w:pPr>
        <w:rPr>
          <w:noProof/>
          <w:lang w:eastAsia="sv-SE"/>
        </w:rPr>
      </w:pPr>
    </w:p>
    <w:p w14:paraId="1FA805AC" w14:textId="77777777" w:rsidR="0001179B" w:rsidRPr="001A51D4" w:rsidRDefault="0001179B" w:rsidP="0001179B">
      <w:pPr>
        <w:pStyle w:val="Heading2"/>
        <w:rPr>
          <w:noProof/>
          <w:lang w:eastAsia="sv-SE"/>
        </w:rPr>
      </w:pPr>
      <w:bookmarkStart w:id="12" w:name="_Toc223084872"/>
      <w:r w:rsidRPr="001A51D4">
        <w:rPr>
          <w:noProof/>
          <w:lang w:eastAsia="sv-SE"/>
        </w:rPr>
        <w:t>Tidplan</w:t>
      </w:r>
      <w:bookmarkEnd w:id="12"/>
    </w:p>
    <w:p w14:paraId="0BEE578D" w14:textId="77777777" w:rsidR="0001179B" w:rsidRPr="001A51D4" w:rsidRDefault="0001179B" w:rsidP="0001179B">
      <w:pPr>
        <w:rPr>
          <w:noProof/>
          <w:lang w:eastAsia="sv-SE"/>
        </w:rPr>
      </w:pPr>
      <w:r w:rsidRPr="001A51D4">
        <w:rPr>
          <w:noProof/>
          <w:lang w:eastAsia="sv-SE"/>
        </w:rPr>
        <w:t xml:space="preserve">Totalt förväntas projektet att ta ca </w:t>
      </w:r>
      <w:r>
        <w:rPr>
          <w:noProof/>
          <w:lang w:eastAsia="sv-SE"/>
        </w:rPr>
        <w:t>3-4</w:t>
      </w:r>
      <w:r w:rsidRPr="001A51D4">
        <w:rPr>
          <w:noProof/>
          <w:lang w:eastAsia="sv-SE"/>
        </w:rPr>
        <w:t xml:space="preserve"> kalendermånader i anspråk. Detta förutsätter att avstämningar, beslut och användartester sker utan dröjsmål.</w:t>
      </w:r>
      <w:r>
        <w:rPr>
          <w:noProof/>
          <w:lang w:eastAsia="sv-SE"/>
        </w:rPr>
        <w:t xml:space="preserve"> Detaljerad tidplan kan sättas vid projektstart. Hänsyn tas då till Knowits beläggning och era önskemål om leverans. Strategiarbetet kan startas relativt omgående. </w:t>
      </w:r>
    </w:p>
    <w:p w14:paraId="2B0CA879" w14:textId="77777777" w:rsidR="0001179B" w:rsidRPr="001A51D4" w:rsidRDefault="0001179B" w:rsidP="001A51D4">
      <w:pPr>
        <w:rPr>
          <w:noProof/>
          <w:lang w:eastAsia="sv-SE"/>
        </w:rPr>
      </w:pPr>
    </w:p>
    <w:p w14:paraId="32182A01" w14:textId="542D1CC0" w:rsidR="00C3632E" w:rsidRDefault="00C3632E">
      <w:pPr>
        <w:tabs>
          <w:tab w:val="clear" w:pos="3668"/>
        </w:tabs>
        <w:spacing w:after="0" w:line="240" w:lineRule="auto"/>
        <w:rPr>
          <w:b/>
          <w:bCs/>
          <w:caps/>
          <w:noProof/>
          <w:spacing w:val="6"/>
          <w:sz w:val="14"/>
          <w:szCs w:val="14"/>
          <w:lang w:eastAsia="sv-SE"/>
        </w:rPr>
      </w:pPr>
      <w:r>
        <w:rPr>
          <w:b/>
          <w:bCs/>
          <w:caps/>
          <w:noProof/>
          <w:spacing w:val="6"/>
          <w:sz w:val="14"/>
          <w:szCs w:val="14"/>
          <w:lang w:eastAsia="sv-SE"/>
        </w:rPr>
        <w:br w:type="page"/>
      </w:r>
    </w:p>
    <w:p w14:paraId="6410438D" w14:textId="55AE772C" w:rsidR="001A51D4" w:rsidRPr="001A51D4" w:rsidRDefault="001A51D4" w:rsidP="009B2CD8">
      <w:pPr>
        <w:pStyle w:val="Heading1"/>
        <w:rPr>
          <w:noProof/>
          <w:lang w:eastAsia="sv-SE"/>
        </w:rPr>
      </w:pPr>
      <w:bookmarkStart w:id="13" w:name="_Toc223084877"/>
      <w:r w:rsidRPr="001A51D4">
        <w:rPr>
          <w:noProof/>
          <w:lang w:eastAsia="sv-SE"/>
        </w:rPr>
        <w:t>Organisation</w:t>
      </w:r>
      <w:bookmarkEnd w:id="13"/>
      <w:r w:rsidR="009B2CD8">
        <w:rPr>
          <w:noProof/>
          <w:lang w:eastAsia="sv-SE"/>
        </w:rPr>
        <w:t xml:space="preserve"> och bemanning</w:t>
      </w:r>
    </w:p>
    <w:p w14:paraId="7A8FC574" w14:textId="77777777" w:rsidR="00EE45CC" w:rsidRDefault="00EE45CC" w:rsidP="001A51D4">
      <w:pPr>
        <w:rPr>
          <w:noProof/>
          <w:lang w:eastAsia="sv-SE"/>
        </w:rPr>
      </w:pPr>
    </w:p>
    <w:p w14:paraId="5EFC543C" w14:textId="0D33ECF5" w:rsidR="001A51D4" w:rsidRPr="001A51D4" w:rsidRDefault="001A51D4" w:rsidP="001A51D4">
      <w:pPr>
        <w:rPr>
          <w:noProof/>
          <w:lang w:eastAsia="sv-SE"/>
        </w:rPr>
      </w:pPr>
      <w:r w:rsidRPr="001A51D4">
        <w:rPr>
          <w:noProof/>
          <w:lang w:eastAsia="sv-SE"/>
        </w:rPr>
        <w:t>Uppdraget kommer att ledas från Göteborg, med bas i Knowits team av webbutvecklare med erfaren Wordpress-expertis.</w:t>
      </w:r>
      <w:r w:rsidR="009B2CD8">
        <w:rPr>
          <w:noProof/>
          <w:lang w:eastAsia="sv-SE"/>
        </w:rPr>
        <w:t xml:space="preserve"> </w:t>
      </w:r>
    </w:p>
    <w:p w14:paraId="11385DBD" w14:textId="77777777" w:rsidR="001A51D4" w:rsidRPr="001A51D4" w:rsidRDefault="001A51D4" w:rsidP="001A51D4">
      <w:pPr>
        <w:rPr>
          <w:noProof/>
          <w:lang w:eastAsia="sv-SE"/>
        </w:rPr>
      </w:pPr>
      <w:r w:rsidRPr="001A51D4">
        <w:rPr>
          <w:noProof/>
          <w:lang w:eastAsia="sv-SE"/>
        </w:rPr>
        <w:t>Göteborgs stad, social resursförvaltning utser en projektansvarig med ansvar för att planera, leda och följa upp projektet med hjälp av Social resursförvaltning. Göteborgs stad sätter även samman en mindre styrgrupp som ansvarar för att besluta om projektets omfattning, budget och tidplan samt en referensgrupp som ansvarar för kravställning och test av webbplatsen.</w:t>
      </w:r>
    </w:p>
    <w:p w14:paraId="3A70CA44" w14:textId="122D129F" w:rsidR="001A51D4" w:rsidRPr="001A51D4" w:rsidRDefault="001A51D4" w:rsidP="001A51D4">
      <w:pPr>
        <w:rPr>
          <w:noProof/>
          <w:lang w:eastAsia="sv-SE"/>
        </w:rPr>
      </w:pPr>
      <w:r w:rsidRPr="001A51D4">
        <w:rPr>
          <w:noProof/>
          <w:lang w:eastAsia="sv-SE"/>
        </w:rPr>
        <w:t xml:space="preserve">I de workshops som ska hållas föreslås att 3-5 personer från Social resursförvaltning deltar. Dessa personer ska vara väl insatta i er </w:t>
      </w:r>
      <w:r w:rsidR="000B27CD">
        <w:rPr>
          <w:noProof/>
          <w:lang w:eastAsia="sv-SE"/>
        </w:rPr>
        <w:t xml:space="preserve">verksamhet och i projektets mål samt ha mandat för att kunna fatta snabba beslut. </w:t>
      </w:r>
    </w:p>
    <w:p w14:paraId="211EC8D9" w14:textId="77777777" w:rsidR="009B2CD8" w:rsidRDefault="009B2CD8" w:rsidP="001A51D4">
      <w:pPr>
        <w:rPr>
          <w:noProof/>
          <w:lang w:eastAsia="sv-SE"/>
        </w:rPr>
      </w:pPr>
    </w:p>
    <w:p w14:paraId="3B902376" w14:textId="525884D6" w:rsidR="001A51D4" w:rsidRPr="001A51D4" w:rsidRDefault="001A51D4" w:rsidP="001A51D4">
      <w:pPr>
        <w:rPr>
          <w:noProof/>
          <w:lang w:eastAsia="sv-SE"/>
        </w:rPr>
      </w:pPr>
      <w:r w:rsidRPr="001A51D4">
        <w:rPr>
          <w:noProof/>
          <w:lang w:eastAsia="sv-SE"/>
        </w:rPr>
        <w:t>Uppdraget bem</w:t>
      </w:r>
      <w:r w:rsidR="00EE45CC">
        <w:rPr>
          <w:noProof/>
          <w:lang w:eastAsia="sv-SE"/>
        </w:rPr>
        <w:t>annas med konsulter från Knowit</w:t>
      </w:r>
      <w:r w:rsidRPr="001A51D4">
        <w:rPr>
          <w:noProof/>
          <w:lang w:eastAsia="sv-SE"/>
        </w:rPr>
        <w:t xml:space="preserve">:s webbgrupp i Göteborg. </w:t>
      </w:r>
      <w:r w:rsidR="009B2CD8">
        <w:rPr>
          <w:noProof/>
          <w:lang w:eastAsia="sv-SE"/>
        </w:rPr>
        <w:t xml:space="preserve">Vi bemannar projektet vid projektstart. </w:t>
      </w:r>
      <w:r w:rsidRPr="001A51D4">
        <w:rPr>
          <w:noProof/>
          <w:lang w:eastAsia="sv-SE"/>
        </w:rPr>
        <w:t>Skulle behovet uppstå kan även resurser</w:t>
      </w:r>
      <w:r w:rsidR="009B2CD8">
        <w:rPr>
          <w:noProof/>
          <w:lang w:eastAsia="sv-SE"/>
        </w:rPr>
        <w:t xml:space="preserve"> från andra kontor nyttjas</w:t>
      </w:r>
      <w:r w:rsidRPr="001A51D4">
        <w:rPr>
          <w:noProof/>
          <w:lang w:eastAsia="sv-SE"/>
        </w:rPr>
        <w:t>.</w:t>
      </w:r>
    </w:p>
    <w:p w14:paraId="23AD421B" w14:textId="21FF6C2A" w:rsidR="001A51D4" w:rsidRPr="001A51D4" w:rsidRDefault="00EE45CC" w:rsidP="001A51D4">
      <w:pPr>
        <w:rPr>
          <w:noProof/>
          <w:lang w:eastAsia="sv-SE"/>
        </w:rPr>
      </w:pPr>
      <w:r>
        <w:rPr>
          <w:noProof/>
          <w:lang w:eastAsia="sv-SE"/>
        </w:rPr>
        <w:t>Knowit</w:t>
      </w:r>
      <w:r w:rsidR="001A51D4" w:rsidRPr="001A51D4">
        <w:rPr>
          <w:noProof/>
          <w:lang w:eastAsia="sv-SE"/>
        </w:rPr>
        <w:t xml:space="preserve"> bemannar samtliga roller som krävs för projektets genomförande, vilket antas vara följande:</w:t>
      </w:r>
    </w:p>
    <w:p w14:paraId="48CDD049" w14:textId="77777777" w:rsidR="001A51D4" w:rsidRPr="001A51D4" w:rsidRDefault="001A51D4" w:rsidP="001A51D4">
      <w:pPr>
        <w:pStyle w:val="ListParagraph"/>
        <w:numPr>
          <w:ilvl w:val="0"/>
          <w:numId w:val="43"/>
        </w:numPr>
        <w:rPr>
          <w:noProof/>
          <w:lang w:eastAsia="sv-SE"/>
        </w:rPr>
      </w:pPr>
      <w:r w:rsidRPr="001A51D4">
        <w:rPr>
          <w:noProof/>
          <w:lang w:eastAsia="sv-SE"/>
        </w:rPr>
        <w:t>Projektledare</w:t>
      </w:r>
    </w:p>
    <w:p w14:paraId="1ABC6F7E" w14:textId="77777777" w:rsidR="001A51D4" w:rsidRPr="001A51D4" w:rsidRDefault="001A51D4" w:rsidP="001A51D4">
      <w:pPr>
        <w:pStyle w:val="ListParagraph"/>
        <w:numPr>
          <w:ilvl w:val="0"/>
          <w:numId w:val="43"/>
        </w:numPr>
        <w:rPr>
          <w:noProof/>
          <w:lang w:eastAsia="sv-SE"/>
        </w:rPr>
      </w:pPr>
      <w:r w:rsidRPr="001A51D4">
        <w:rPr>
          <w:noProof/>
          <w:lang w:eastAsia="sv-SE"/>
        </w:rPr>
        <w:t>Interaktionsdesigner</w:t>
      </w:r>
    </w:p>
    <w:p w14:paraId="4A0DE8A0" w14:textId="77777777" w:rsidR="001A51D4" w:rsidRPr="001A51D4" w:rsidRDefault="001A51D4" w:rsidP="001A51D4">
      <w:pPr>
        <w:pStyle w:val="ListParagraph"/>
        <w:numPr>
          <w:ilvl w:val="0"/>
          <w:numId w:val="43"/>
        </w:numPr>
        <w:rPr>
          <w:noProof/>
          <w:lang w:eastAsia="sv-SE"/>
        </w:rPr>
      </w:pPr>
      <w:r w:rsidRPr="001A51D4">
        <w:rPr>
          <w:noProof/>
          <w:lang w:eastAsia="sv-SE"/>
        </w:rPr>
        <w:t>Designer</w:t>
      </w:r>
    </w:p>
    <w:p w14:paraId="12A21047" w14:textId="77777777" w:rsidR="001A51D4" w:rsidRPr="001A51D4" w:rsidRDefault="001A51D4" w:rsidP="001A51D4">
      <w:pPr>
        <w:pStyle w:val="ListParagraph"/>
        <w:numPr>
          <w:ilvl w:val="0"/>
          <w:numId w:val="43"/>
        </w:numPr>
        <w:rPr>
          <w:noProof/>
          <w:lang w:eastAsia="sv-SE"/>
        </w:rPr>
      </w:pPr>
      <w:r w:rsidRPr="001A51D4">
        <w:rPr>
          <w:noProof/>
          <w:lang w:eastAsia="sv-SE"/>
        </w:rPr>
        <w:t>Utvecklare för Wordpress</w:t>
      </w:r>
    </w:p>
    <w:p w14:paraId="232255DE" w14:textId="77777777" w:rsidR="001A51D4" w:rsidRDefault="001A51D4" w:rsidP="001A51D4">
      <w:pPr>
        <w:rPr>
          <w:noProof/>
          <w:lang w:eastAsia="sv-SE"/>
        </w:rPr>
      </w:pPr>
      <w:r w:rsidRPr="001A51D4">
        <w:rPr>
          <w:noProof/>
          <w:lang w:eastAsia="sv-SE"/>
        </w:rPr>
        <w:t xml:space="preserve">Bemanningen är beroende av projektstart och planeras av Knowit. </w:t>
      </w:r>
    </w:p>
    <w:p w14:paraId="7A23B981" w14:textId="77777777" w:rsidR="000B27CD" w:rsidRDefault="000B27CD">
      <w:pPr>
        <w:tabs>
          <w:tab w:val="clear" w:pos="3668"/>
        </w:tabs>
        <w:spacing w:after="0" w:line="240" w:lineRule="auto"/>
        <w:rPr>
          <w:noProof/>
          <w:lang w:eastAsia="sv-SE"/>
        </w:rPr>
      </w:pPr>
      <w:bookmarkStart w:id="14" w:name="_Toc223084879"/>
      <w:r>
        <w:rPr>
          <w:bCs/>
          <w:noProof/>
          <w:lang w:eastAsia="sv-SE"/>
        </w:rPr>
        <w:br w:type="page"/>
      </w:r>
    </w:p>
    <w:p w14:paraId="7744DFDD" w14:textId="5E3A3583" w:rsidR="001A51D4" w:rsidRPr="001A51D4" w:rsidRDefault="001A51D4" w:rsidP="001A51D4">
      <w:pPr>
        <w:pStyle w:val="Heading1"/>
        <w:rPr>
          <w:noProof/>
          <w:lang w:eastAsia="sv-SE"/>
        </w:rPr>
      </w:pPr>
      <w:r w:rsidRPr="001A51D4">
        <w:rPr>
          <w:noProof/>
          <w:lang w:eastAsia="sv-SE"/>
        </w:rPr>
        <w:t>Pris och kommersiella villkor</w:t>
      </w:r>
      <w:bookmarkEnd w:id="14"/>
    </w:p>
    <w:p w14:paraId="284D26A9" w14:textId="77777777" w:rsidR="001A51D4" w:rsidRPr="001A51D4" w:rsidRDefault="001A51D4" w:rsidP="001A51D4">
      <w:pPr>
        <w:rPr>
          <w:noProof/>
          <w:lang w:eastAsia="sv-SE"/>
        </w:rPr>
      </w:pPr>
      <w:r w:rsidRPr="001A51D4">
        <w:rPr>
          <w:noProof/>
          <w:lang w:eastAsia="sv-SE"/>
        </w:rPr>
        <w:t>Göteborgs stad, social resursförvaltning har i sin kravspecifikation efterfrågat ett fast pris på projektet.</w:t>
      </w:r>
    </w:p>
    <w:p w14:paraId="32D0E129" w14:textId="77777777" w:rsidR="001A51D4" w:rsidRPr="001A51D4" w:rsidRDefault="001A51D4" w:rsidP="001A51D4">
      <w:pPr>
        <w:rPr>
          <w:noProof/>
          <w:lang w:eastAsia="sv-SE"/>
        </w:rPr>
      </w:pPr>
      <w:r w:rsidRPr="001A51D4">
        <w:rPr>
          <w:noProof/>
          <w:lang w:eastAsia="sv-SE"/>
        </w:rPr>
        <w:t>Projektet är prissatt med ett fast pris utifrån det underlag som mottagits av Knowit (Förfrågan Wordpress 2) och beskrivs i detta dokument. Eventuella avsteg från denna beskrivning beskrivs och tidsuppskattas separat av Knowit gemensamt med kund.</w:t>
      </w:r>
    </w:p>
    <w:p w14:paraId="125AAB7A" w14:textId="77777777" w:rsidR="001A51D4" w:rsidRPr="001A51D4" w:rsidRDefault="001A51D4" w:rsidP="001A51D4">
      <w:pPr>
        <w:rPr>
          <w:noProof/>
          <w:lang w:eastAsia="sv-SE"/>
        </w:rPr>
      </w:pPr>
      <w:r w:rsidRPr="001A51D4">
        <w:rPr>
          <w:noProof/>
          <w:lang w:eastAsia="sv-SE"/>
        </w:rPr>
        <w:t>Vi förväntar oss att kunden genomför egna kvalitetssäkrande tester av sajten i samband med projektavslut samt vid lansering av webbplats.</w:t>
      </w:r>
    </w:p>
    <w:p w14:paraId="3B712908" w14:textId="77777777" w:rsidR="001A51D4" w:rsidRPr="001A51D4" w:rsidRDefault="001A51D4" w:rsidP="001A51D4">
      <w:pPr>
        <w:rPr>
          <w:noProof/>
          <w:lang w:eastAsia="sv-SE"/>
        </w:rPr>
      </w:pPr>
    </w:p>
    <w:p w14:paraId="7F3FFD35" w14:textId="117BCD4C" w:rsidR="001A51D4" w:rsidRPr="001A51D4" w:rsidRDefault="002E09F5" w:rsidP="001A51D4">
      <w:pPr>
        <w:rPr>
          <w:noProof/>
          <w:lang w:eastAsia="sv-SE"/>
        </w:rPr>
      </w:pPr>
      <w:r w:rsidRPr="001F2179">
        <w:rPr>
          <w:noProof/>
          <w:highlight w:val="yellow"/>
          <w:lang w:eastAsia="sv-SE"/>
        </w:rPr>
        <w:t xml:space="preserve">Projektet beräknas i sin helhet ta </w:t>
      </w:r>
      <w:r>
        <w:rPr>
          <w:noProof/>
          <w:highlight w:val="yellow"/>
          <w:lang w:eastAsia="sv-SE"/>
        </w:rPr>
        <w:t>315</w:t>
      </w:r>
      <w:r w:rsidRPr="001F2179">
        <w:rPr>
          <w:noProof/>
          <w:highlight w:val="yellow"/>
          <w:lang w:eastAsia="sv-SE"/>
        </w:rPr>
        <w:t xml:space="preserve"> </w:t>
      </w:r>
      <w:r>
        <w:rPr>
          <w:noProof/>
          <w:highlight w:val="yellow"/>
          <w:lang w:eastAsia="sv-SE"/>
        </w:rPr>
        <w:t xml:space="preserve">timmar vilket motsvarar 269.500 kr. </w:t>
      </w:r>
    </w:p>
    <w:p w14:paraId="54E1CA45" w14:textId="77777777" w:rsidR="001A51D4" w:rsidRPr="001A51D4" w:rsidRDefault="001A51D4" w:rsidP="001A51D4">
      <w:pPr>
        <w:rPr>
          <w:noProof/>
          <w:lang w:eastAsia="sv-SE"/>
        </w:rPr>
      </w:pPr>
    </w:p>
    <w:tbl>
      <w:tblPr>
        <w:tblStyle w:val="TableGrid"/>
        <w:tblW w:w="688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9"/>
        <w:gridCol w:w="3364"/>
      </w:tblGrid>
      <w:tr w:rsidR="001A51D4" w:rsidRPr="001A51D4" w14:paraId="2193A621" w14:textId="77777777" w:rsidTr="001F2179">
        <w:trPr>
          <w:trHeight w:val="419"/>
        </w:trPr>
        <w:tc>
          <w:tcPr>
            <w:tcW w:w="3519" w:type="dxa"/>
            <w:shd w:val="clear" w:color="auto" w:fill="C0504D" w:themeFill="accent2"/>
          </w:tcPr>
          <w:p w14:paraId="7519A82F" w14:textId="77777777" w:rsidR="001A51D4" w:rsidRPr="001A51D4" w:rsidRDefault="001A51D4" w:rsidP="001A51D4">
            <w:pPr>
              <w:rPr>
                <w:noProof/>
                <w:lang w:eastAsia="sv-SE"/>
              </w:rPr>
            </w:pPr>
            <w:r w:rsidRPr="001A51D4">
              <w:rPr>
                <w:noProof/>
                <w:lang w:eastAsia="sv-SE"/>
              </w:rPr>
              <w:t>Aktivitet</w:t>
            </w:r>
          </w:p>
        </w:tc>
        <w:tc>
          <w:tcPr>
            <w:tcW w:w="3364" w:type="dxa"/>
            <w:shd w:val="clear" w:color="auto" w:fill="C0504D" w:themeFill="accent2"/>
          </w:tcPr>
          <w:p w14:paraId="7455FB39" w14:textId="77777777" w:rsidR="001A51D4" w:rsidRPr="001A51D4" w:rsidRDefault="001A51D4" w:rsidP="001A51D4">
            <w:pPr>
              <w:rPr>
                <w:noProof/>
                <w:lang w:eastAsia="sv-SE"/>
              </w:rPr>
            </w:pPr>
            <w:r w:rsidRPr="001A51D4">
              <w:rPr>
                <w:noProof/>
                <w:lang w:eastAsia="sv-SE"/>
              </w:rPr>
              <w:t>Tidsåtgång</w:t>
            </w:r>
          </w:p>
        </w:tc>
      </w:tr>
      <w:tr w:rsidR="001A51D4" w:rsidRPr="001A51D4" w14:paraId="15EC9984" w14:textId="77777777" w:rsidTr="001F2179">
        <w:trPr>
          <w:trHeight w:val="593"/>
        </w:trPr>
        <w:tc>
          <w:tcPr>
            <w:tcW w:w="3519" w:type="dxa"/>
          </w:tcPr>
          <w:p w14:paraId="38591389" w14:textId="48E1B131" w:rsidR="001A51D4" w:rsidRPr="001A51D4" w:rsidRDefault="00216C52" w:rsidP="000B27CD">
            <w:pPr>
              <w:rPr>
                <w:noProof/>
                <w:lang w:eastAsia="sv-SE"/>
              </w:rPr>
            </w:pPr>
            <w:r>
              <w:rPr>
                <w:noProof/>
                <w:lang w:eastAsia="sv-SE"/>
              </w:rPr>
              <w:t>Möte</w:t>
            </w:r>
            <w:r w:rsidR="001A51D4" w:rsidRPr="001A51D4">
              <w:rPr>
                <w:noProof/>
                <w:lang w:eastAsia="sv-SE"/>
              </w:rPr>
              <w:t xml:space="preserve"> med kravhantering och kartläggning av önskade effektmål för siten. </w:t>
            </w:r>
            <w:r w:rsidR="003162F3">
              <w:rPr>
                <w:noProof/>
                <w:lang w:eastAsia="sv-SE"/>
              </w:rPr>
              <w:t>Ingår gör workshop (inspiration), workshop 2 och 3 (effektkartläggning), sammanställning och analys, presentation.</w:t>
            </w:r>
          </w:p>
        </w:tc>
        <w:tc>
          <w:tcPr>
            <w:tcW w:w="3364" w:type="dxa"/>
          </w:tcPr>
          <w:p w14:paraId="4C4F368D" w14:textId="59124634" w:rsidR="001A51D4" w:rsidRPr="001A51D4" w:rsidRDefault="003162F3" w:rsidP="001A51D4">
            <w:pPr>
              <w:rPr>
                <w:noProof/>
                <w:lang w:eastAsia="sv-SE"/>
              </w:rPr>
            </w:pPr>
            <w:r>
              <w:rPr>
                <w:noProof/>
                <w:lang w:eastAsia="sv-SE"/>
              </w:rPr>
              <w:t>8</w:t>
            </w:r>
            <w:r w:rsidR="00216C52">
              <w:rPr>
                <w:noProof/>
                <w:lang w:eastAsia="sv-SE"/>
              </w:rPr>
              <w:t>0</w:t>
            </w:r>
            <w:r w:rsidR="001A51D4" w:rsidRPr="001A51D4">
              <w:rPr>
                <w:noProof/>
                <w:lang w:eastAsia="sv-SE"/>
              </w:rPr>
              <w:t xml:space="preserve"> timmar</w:t>
            </w:r>
          </w:p>
        </w:tc>
      </w:tr>
      <w:tr w:rsidR="001A51D4" w:rsidRPr="001A51D4" w14:paraId="175A9A22" w14:textId="77777777" w:rsidTr="001F2179">
        <w:trPr>
          <w:trHeight w:val="593"/>
        </w:trPr>
        <w:tc>
          <w:tcPr>
            <w:tcW w:w="3519" w:type="dxa"/>
          </w:tcPr>
          <w:p w14:paraId="30CA0BB6" w14:textId="47907EAD" w:rsidR="001A51D4" w:rsidRPr="003162F3" w:rsidRDefault="001A51D4" w:rsidP="000B27CD">
            <w:pPr>
              <w:rPr>
                <w:noProof/>
                <w:lang w:eastAsia="sv-SE"/>
              </w:rPr>
            </w:pPr>
            <w:r w:rsidRPr="003162F3">
              <w:rPr>
                <w:noProof/>
                <w:lang w:eastAsia="sv-SE"/>
              </w:rPr>
              <w:t xml:space="preserve">Interaktionsskisser på ingående viktiga delar (max 10 sidtyper). </w:t>
            </w:r>
          </w:p>
        </w:tc>
        <w:tc>
          <w:tcPr>
            <w:tcW w:w="3364" w:type="dxa"/>
          </w:tcPr>
          <w:p w14:paraId="523005C8" w14:textId="283DD8BE" w:rsidR="001A51D4" w:rsidRPr="003162F3" w:rsidRDefault="00D86479" w:rsidP="001A51D4">
            <w:pPr>
              <w:rPr>
                <w:noProof/>
                <w:lang w:eastAsia="sv-SE"/>
              </w:rPr>
            </w:pPr>
            <w:r w:rsidRPr="003162F3">
              <w:rPr>
                <w:noProof/>
                <w:lang w:eastAsia="sv-SE"/>
              </w:rPr>
              <w:t>6</w:t>
            </w:r>
            <w:r w:rsidR="001A51D4" w:rsidRPr="003162F3">
              <w:rPr>
                <w:noProof/>
                <w:lang w:eastAsia="sv-SE"/>
              </w:rPr>
              <w:t>0 timmar</w:t>
            </w:r>
          </w:p>
        </w:tc>
      </w:tr>
      <w:tr w:rsidR="001A51D4" w:rsidRPr="001A51D4" w14:paraId="12EB0036" w14:textId="77777777" w:rsidTr="001F2179">
        <w:trPr>
          <w:trHeight w:val="593"/>
        </w:trPr>
        <w:tc>
          <w:tcPr>
            <w:tcW w:w="3519" w:type="dxa"/>
          </w:tcPr>
          <w:p w14:paraId="3257713C" w14:textId="7C73A2D9" w:rsidR="001A51D4" w:rsidRPr="001A51D4" w:rsidRDefault="001A51D4" w:rsidP="00637F77">
            <w:pPr>
              <w:rPr>
                <w:noProof/>
                <w:lang w:eastAsia="sv-SE"/>
              </w:rPr>
            </w:pPr>
            <w:r w:rsidRPr="001A51D4">
              <w:rPr>
                <w:noProof/>
                <w:lang w:eastAsia="sv-SE"/>
              </w:rPr>
              <w:t>Webbutveckling</w:t>
            </w:r>
            <w:r w:rsidR="00D86479">
              <w:rPr>
                <w:noProof/>
                <w:lang w:eastAsia="sv-SE"/>
              </w:rPr>
              <w:t xml:space="preserve"> (max 10 sidmallar)</w:t>
            </w:r>
            <w:r w:rsidR="00637F77">
              <w:rPr>
                <w:noProof/>
                <w:lang w:eastAsia="sv-SE"/>
              </w:rPr>
              <w:t xml:space="preserve"> inkl uppsättning av utvecklingsmijlö</w:t>
            </w:r>
            <w:r w:rsidR="00D86479">
              <w:rPr>
                <w:noProof/>
                <w:lang w:eastAsia="sv-SE"/>
              </w:rPr>
              <w:t xml:space="preserve">. </w:t>
            </w:r>
          </w:p>
        </w:tc>
        <w:tc>
          <w:tcPr>
            <w:tcW w:w="3364" w:type="dxa"/>
          </w:tcPr>
          <w:p w14:paraId="5F9FDCEB" w14:textId="682646BF" w:rsidR="001A51D4" w:rsidRPr="001A51D4" w:rsidRDefault="008060B0" w:rsidP="00637F77">
            <w:pPr>
              <w:rPr>
                <w:noProof/>
                <w:lang w:eastAsia="sv-SE"/>
              </w:rPr>
            </w:pPr>
            <w:r>
              <w:rPr>
                <w:noProof/>
                <w:lang w:eastAsia="sv-SE"/>
              </w:rPr>
              <w:t>100</w:t>
            </w:r>
            <w:r w:rsidR="001A51D4" w:rsidRPr="001A51D4">
              <w:rPr>
                <w:noProof/>
                <w:lang w:eastAsia="sv-SE"/>
              </w:rPr>
              <w:t xml:space="preserve"> timmar</w:t>
            </w:r>
          </w:p>
        </w:tc>
      </w:tr>
      <w:tr w:rsidR="001A51D4" w:rsidRPr="001A51D4" w14:paraId="0A04E5C5" w14:textId="77777777" w:rsidTr="001F2179">
        <w:trPr>
          <w:trHeight w:val="593"/>
        </w:trPr>
        <w:tc>
          <w:tcPr>
            <w:tcW w:w="3519" w:type="dxa"/>
          </w:tcPr>
          <w:p w14:paraId="5C73CD1D" w14:textId="210E2E90" w:rsidR="001A51D4" w:rsidRPr="001A51D4" w:rsidRDefault="001A51D4" w:rsidP="001A51D4">
            <w:pPr>
              <w:rPr>
                <w:noProof/>
                <w:lang w:eastAsia="sv-SE"/>
              </w:rPr>
            </w:pPr>
            <w:r w:rsidRPr="001A51D4">
              <w:rPr>
                <w:noProof/>
                <w:lang w:eastAsia="sv-SE"/>
              </w:rPr>
              <w:t>Test och kvalitet</w:t>
            </w:r>
            <w:r w:rsidR="00637F77">
              <w:rPr>
                <w:noProof/>
                <w:lang w:eastAsia="sv-SE"/>
              </w:rPr>
              <w:t xml:space="preserve"> inkl installation i produktionsmiljö.</w:t>
            </w:r>
          </w:p>
        </w:tc>
        <w:tc>
          <w:tcPr>
            <w:tcW w:w="3364" w:type="dxa"/>
          </w:tcPr>
          <w:p w14:paraId="6190C5E6" w14:textId="61AF21D8" w:rsidR="001A51D4" w:rsidRPr="001A51D4" w:rsidRDefault="00D86479" w:rsidP="00637F77">
            <w:pPr>
              <w:rPr>
                <w:noProof/>
                <w:lang w:eastAsia="sv-SE"/>
              </w:rPr>
            </w:pPr>
            <w:r>
              <w:rPr>
                <w:noProof/>
                <w:lang w:eastAsia="sv-SE"/>
              </w:rPr>
              <w:t>4</w:t>
            </w:r>
            <w:r w:rsidR="00637F77">
              <w:rPr>
                <w:noProof/>
                <w:lang w:eastAsia="sv-SE"/>
              </w:rPr>
              <w:t>5</w:t>
            </w:r>
            <w:r w:rsidR="001A51D4" w:rsidRPr="001A51D4">
              <w:rPr>
                <w:noProof/>
                <w:lang w:eastAsia="sv-SE"/>
              </w:rPr>
              <w:t xml:space="preserve"> timmar</w:t>
            </w:r>
          </w:p>
        </w:tc>
      </w:tr>
      <w:tr w:rsidR="001A51D4" w:rsidRPr="001A51D4" w14:paraId="61F69B77" w14:textId="77777777" w:rsidTr="001F2179">
        <w:trPr>
          <w:trHeight w:val="605"/>
        </w:trPr>
        <w:tc>
          <w:tcPr>
            <w:tcW w:w="3519" w:type="dxa"/>
          </w:tcPr>
          <w:p w14:paraId="66D36180" w14:textId="77777777" w:rsidR="001A51D4" w:rsidRPr="001A51D4" w:rsidRDefault="001A51D4" w:rsidP="001A51D4">
            <w:pPr>
              <w:rPr>
                <w:noProof/>
                <w:lang w:eastAsia="sv-SE"/>
              </w:rPr>
            </w:pPr>
            <w:r w:rsidRPr="001A51D4">
              <w:rPr>
                <w:noProof/>
                <w:lang w:eastAsia="sv-SE"/>
              </w:rPr>
              <w:t>Projektledning</w:t>
            </w:r>
          </w:p>
        </w:tc>
        <w:tc>
          <w:tcPr>
            <w:tcW w:w="3364" w:type="dxa"/>
          </w:tcPr>
          <w:p w14:paraId="56504F14" w14:textId="4616CBAE" w:rsidR="001A51D4" w:rsidRPr="001A51D4" w:rsidRDefault="009E49B6" w:rsidP="001A51D4">
            <w:pPr>
              <w:rPr>
                <w:noProof/>
                <w:lang w:eastAsia="sv-SE"/>
              </w:rPr>
            </w:pPr>
            <w:r>
              <w:rPr>
                <w:noProof/>
                <w:lang w:eastAsia="sv-SE"/>
              </w:rPr>
              <w:t>30</w:t>
            </w:r>
            <w:r w:rsidR="001A51D4" w:rsidRPr="001A51D4">
              <w:rPr>
                <w:noProof/>
                <w:lang w:eastAsia="sv-SE"/>
              </w:rPr>
              <w:t xml:space="preserve"> timmar</w:t>
            </w:r>
          </w:p>
        </w:tc>
      </w:tr>
    </w:tbl>
    <w:p w14:paraId="34AD91CE" w14:textId="77777777" w:rsidR="008060B0" w:rsidRDefault="008060B0" w:rsidP="001A51D4">
      <w:pPr>
        <w:rPr>
          <w:noProof/>
          <w:lang w:eastAsia="sv-SE"/>
        </w:rPr>
      </w:pPr>
    </w:p>
    <w:p w14:paraId="4CB6FEF8" w14:textId="77777777" w:rsidR="001A51D4" w:rsidRPr="001A51D4" w:rsidRDefault="001A51D4" w:rsidP="001A51D4">
      <w:pPr>
        <w:rPr>
          <w:noProof/>
          <w:lang w:eastAsia="sv-SE"/>
        </w:rPr>
      </w:pPr>
      <w:r w:rsidRPr="001A51D4">
        <w:rPr>
          <w:noProof/>
          <w:lang w:eastAsia="sv-SE"/>
        </w:rPr>
        <w:t>Timpriser exklusive moms är som följer:</w:t>
      </w:r>
    </w:p>
    <w:p w14:paraId="236048A9" w14:textId="77777777" w:rsidR="001A51D4" w:rsidRPr="001A51D4" w:rsidRDefault="001A51D4" w:rsidP="001A51D4">
      <w:pPr>
        <w:rPr>
          <w:noProof/>
          <w:lang w:eastAsia="sv-SE"/>
        </w:rPr>
      </w:pPr>
      <w:r w:rsidRPr="001A51D4">
        <w:rPr>
          <w:noProof/>
          <w:lang w:eastAsia="sv-SE"/>
        </w:rPr>
        <w:t>Interaktionsdesigner</w:t>
      </w:r>
      <w:r w:rsidRPr="001A51D4">
        <w:rPr>
          <w:noProof/>
          <w:lang w:eastAsia="sv-SE"/>
        </w:rPr>
        <w:tab/>
      </w:r>
      <w:r w:rsidRPr="001A51D4">
        <w:rPr>
          <w:noProof/>
          <w:lang w:eastAsia="sv-SE"/>
        </w:rPr>
        <w:tab/>
        <w:t>850 kr</w:t>
      </w:r>
    </w:p>
    <w:p w14:paraId="3FD049B2" w14:textId="77777777" w:rsidR="001A51D4" w:rsidRPr="001A51D4" w:rsidRDefault="001A51D4" w:rsidP="001A51D4">
      <w:pPr>
        <w:rPr>
          <w:noProof/>
          <w:lang w:eastAsia="sv-SE"/>
        </w:rPr>
      </w:pPr>
      <w:r w:rsidRPr="001A51D4">
        <w:rPr>
          <w:noProof/>
          <w:lang w:eastAsia="sv-SE"/>
        </w:rPr>
        <w:t>Design</w:t>
      </w:r>
      <w:r w:rsidRPr="001A51D4">
        <w:rPr>
          <w:noProof/>
          <w:lang w:eastAsia="sv-SE"/>
        </w:rPr>
        <w:tab/>
      </w:r>
      <w:r w:rsidRPr="001A51D4">
        <w:rPr>
          <w:noProof/>
          <w:lang w:eastAsia="sv-SE"/>
        </w:rPr>
        <w:tab/>
        <w:t>700 kr</w:t>
      </w:r>
    </w:p>
    <w:p w14:paraId="34A80463" w14:textId="2D1C3160" w:rsidR="001A51D4" w:rsidRPr="001A51D4" w:rsidRDefault="001A51D4" w:rsidP="001A51D4">
      <w:pPr>
        <w:rPr>
          <w:noProof/>
          <w:lang w:eastAsia="sv-SE"/>
        </w:rPr>
      </w:pPr>
      <w:r w:rsidRPr="001A51D4">
        <w:rPr>
          <w:noProof/>
          <w:lang w:eastAsia="sv-SE"/>
        </w:rPr>
        <w:t>Projektledning</w:t>
      </w:r>
      <w:r w:rsidRPr="001A51D4">
        <w:rPr>
          <w:noProof/>
          <w:lang w:eastAsia="sv-SE"/>
        </w:rPr>
        <w:tab/>
      </w:r>
      <w:r w:rsidRPr="001A51D4">
        <w:rPr>
          <w:noProof/>
          <w:lang w:eastAsia="sv-SE"/>
        </w:rPr>
        <w:tab/>
        <w:t>900 kr</w:t>
      </w:r>
    </w:p>
    <w:p w14:paraId="2CBD11D3" w14:textId="77777777" w:rsidR="001A51D4" w:rsidRPr="001A51D4" w:rsidRDefault="001A51D4" w:rsidP="001A51D4">
      <w:pPr>
        <w:rPr>
          <w:noProof/>
          <w:lang w:eastAsia="sv-SE"/>
        </w:rPr>
      </w:pPr>
      <w:r w:rsidRPr="001A51D4">
        <w:rPr>
          <w:noProof/>
          <w:lang w:eastAsia="sv-SE"/>
        </w:rPr>
        <w:t>Webbutveckling</w:t>
      </w:r>
      <w:r w:rsidRPr="001A51D4">
        <w:rPr>
          <w:noProof/>
          <w:lang w:eastAsia="sv-SE"/>
        </w:rPr>
        <w:tab/>
      </w:r>
      <w:r w:rsidRPr="001A51D4">
        <w:rPr>
          <w:noProof/>
          <w:lang w:eastAsia="sv-SE"/>
        </w:rPr>
        <w:tab/>
        <w:t>850 kr</w:t>
      </w:r>
    </w:p>
    <w:p w14:paraId="747379DB" w14:textId="1046B47C" w:rsidR="001A51D4" w:rsidRPr="001A51D4" w:rsidRDefault="001A51D4" w:rsidP="001A51D4">
      <w:pPr>
        <w:rPr>
          <w:noProof/>
          <w:lang w:eastAsia="sv-SE"/>
        </w:rPr>
      </w:pPr>
      <w:r w:rsidRPr="001A51D4">
        <w:rPr>
          <w:noProof/>
          <w:lang w:eastAsia="sv-SE"/>
        </w:rPr>
        <w:t xml:space="preserve">Leverans sker i och med bygge på anvisad server och att test och godkännande av siten skett av Göteborgs stad. Efter projektavslut finns möjlighet för Göteborgs stad, Social resursförvaltning att teckna ett förvaltningsavtal. Obs att förvaltningsavtal inte ingår. </w:t>
      </w:r>
    </w:p>
    <w:p w14:paraId="0D16AE0A" w14:textId="77777777" w:rsidR="001F2179" w:rsidRDefault="001F2179">
      <w:pPr>
        <w:tabs>
          <w:tab w:val="clear" w:pos="3668"/>
        </w:tabs>
        <w:spacing w:after="0" w:line="240" w:lineRule="auto"/>
        <w:rPr>
          <w:b/>
          <w:bCs/>
          <w:caps/>
          <w:noProof/>
          <w:spacing w:val="6"/>
          <w:sz w:val="14"/>
          <w:szCs w:val="14"/>
          <w:lang w:eastAsia="sv-SE"/>
        </w:rPr>
      </w:pPr>
      <w:bookmarkStart w:id="15" w:name="_Toc223084880"/>
      <w:r>
        <w:rPr>
          <w:b/>
          <w:caps/>
          <w:noProof/>
          <w:spacing w:val="6"/>
          <w:sz w:val="14"/>
          <w:szCs w:val="14"/>
          <w:lang w:eastAsia="sv-SE"/>
        </w:rPr>
        <w:br w:type="page"/>
      </w:r>
    </w:p>
    <w:p w14:paraId="3A1F6344" w14:textId="77777777" w:rsidR="001A51D4" w:rsidRPr="001A51D4" w:rsidRDefault="001A51D4" w:rsidP="001A51D4">
      <w:pPr>
        <w:pStyle w:val="Heading1"/>
        <w:rPr>
          <w:noProof/>
          <w:lang w:eastAsia="sv-SE"/>
        </w:rPr>
      </w:pPr>
      <w:r w:rsidRPr="001A51D4">
        <w:rPr>
          <w:noProof/>
          <w:lang w:eastAsia="sv-SE"/>
        </w:rPr>
        <w:t>Förutsättningar och framgångsfaktorer</w:t>
      </w:r>
      <w:bookmarkEnd w:id="15"/>
    </w:p>
    <w:p w14:paraId="75566B79" w14:textId="77777777" w:rsidR="00911A73" w:rsidRDefault="00911A73" w:rsidP="001A51D4">
      <w:pPr>
        <w:rPr>
          <w:noProof/>
          <w:lang w:eastAsia="sv-SE"/>
        </w:rPr>
      </w:pPr>
    </w:p>
    <w:p w14:paraId="612FF2EE" w14:textId="77777777" w:rsidR="001A51D4" w:rsidRPr="001A51D4" w:rsidRDefault="001A51D4" w:rsidP="001A51D4">
      <w:pPr>
        <w:rPr>
          <w:noProof/>
          <w:lang w:eastAsia="sv-SE"/>
        </w:rPr>
      </w:pPr>
      <w:r w:rsidRPr="001A51D4">
        <w:rPr>
          <w:noProof/>
          <w:lang w:eastAsia="sv-SE"/>
        </w:rPr>
        <w:t>Några av framgångsfaktorerna för denna typ av projekt är:</w:t>
      </w:r>
    </w:p>
    <w:p w14:paraId="07877C64" w14:textId="5406C263" w:rsidR="001A51D4" w:rsidRPr="001A51D4" w:rsidRDefault="001A51D4" w:rsidP="001A51D4">
      <w:pPr>
        <w:rPr>
          <w:noProof/>
          <w:lang w:eastAsia="sv-SE"/>
        </w:rPr>
      </w:pPr>
      <w:r w:rsidRPr="001A51D4">
        <w:rPr>
          <w:noProof/>
          <w:lang w:eastAsia="sv-SE"/>
        </w:rPr>
        <w:t>Att kunden visar engagemang och deltar aktivt i projektet, bland annat med att tillha</w:t>
      </w:r>
      <w:r w:rsidR="00EE45CC">
        <w:rPr>
          <w:noProof/>
          <w:lang w:eastAsia="sv-SE"/>
        </w:rPr>
        <w:t>ndahålla den information Knowit</w:t>
      </w:r>
      <w:r w:rsidRPr="001A51D4">
        <w:rPr>
          <w:noProof/>
          <w:lang w:eastAsia="sv-SE"/>
        </w:rPr>
        <w:t xml:space="preserve"> behöver</w:t>
      </w:r>
      <w:r w:rsidR="000B27CD">
        <w:rPr>
          <w:noProof/>
          <w:lang w:eastAsia="sv-SE"/>
        </w:rPr>
        <w:t>.</w:t>
      </w:r>
    </w:p>
    <w:p w14:paraId="73BBB954" w14:textId="0F65E5D0" w:rsidR="001A51D4" w:rsidRPr="001A51D4" w:rsidRDefault="00EE45CC" w:rsidP="001A51D4">
      <w:pPr>
        <w:rPr>
          <w:noProof/>
          <w:lang w:eastAsia="sv-SE"/>
        </w:rPr>
      </w:pPr>
      <w:r>
        <w:rPr>
          <w:noProof/>
          <w:lang w:eastAsia="sv-SE"/>
        </w:rPr>
        <w:t xml:space="preserve">Att de resurser </w:t>
      </w:r>
      <w:r w:rsidR="00911A73">
        <w:rPr>
          <w:noProof/>
          <w:lang w:eastAsia="sv-SE"/>
        </w:rPr>
        <w:t xml:space="preserve">hos kunden </w:t>
      </w:r>
      <w:r>
        <w:rPr>
          <w:noProof/>
          <w:lang w:eastAsia="sv-SE"/>
        </w:rPr>
        <w:t>som Knowit</w:t>
      </w:r>
      <w:r w:rsidR="001A51D4" w:rsidRPr="001A51D4">
        <w:rPr>
          <w:noProof/>
          <w:lang w:eastAsia="sv-SE"/>
        </w:rPr>
        <w:t xml:space="preserve"> efterfrågar i form av personer eller information skall ställas till förfogande inom rimlig tid</w:t>
      </w:r>
      <w:r w:rsidR="000B27CD">
        <w:rPr>
          <w:noProof/>
          <w:lang w:eastAsia="sv-SE"/>
        </w:rPr>
        <w:t>.</w:t>
      </w:r>
    </w:p>
    <w:p w14:paraId="03C1C3C8" w14:textId="77777777" w:rsidR="001A51D4" w:rsidRPr="001A51D4" w:rsidRDefault="001A51D4" w:rsidP="001A51D4">
      <w:pPr>
        <w:rPr>
          <w:noProof/>
          <w:lang w:eastAsia="sv-SE"/>
        </w:rPr>
      </w:pPr>
      <w:r w:rsidRPr="001A51D4">
        <w:rPr>
          <w:noProof/>
          <w:lang w:eastAsia="sv-SE"/>
        </w:rPr>
        <w:t>Att styrgrupp och referensgrupp är väl insatta i projektets syfte, mål och förutsättningar. Styrgruppen bör inte vara alltför stor och ska vara beslutsmässig för att undvika att beslut dröjer med väntelägen i projektet som följd. De viktigaste leverantörerna bör representeras i styrgruppen.</w:t>
      </w:r>
    </w:p>
    <w:p w14:paraId="3B80714D" w14:textId="532E22EB" w:rsidR="001A51D4" w:rsidRPr="001A51D4" w:rsidRDefault="001A51D4" w:rsidP="001A51D4">
      <w:pPr>
        <w:rPr>
          <w:noProof/>
          <w:lang w:eastAsia="sv-SE"/>
        </w:rPr>
      </w:pPr>
      <w:r w:rsidRPr="001A51D4">
        <w:rPr>
          <w:noProof/>
          <w:lang w:eastAsia="sv-SE"/>
        </w:rPr>
        <w:t>Att alla aktörer träffas ofta, dels i avstämnings</w:t>
      </w:r>
      <w:r w:rsidRPr="001A51D4">
        <w:rPr>
          <w:noProof/>
          <w:lang w:eastAsia="sv-SE"/>
        </w:rPr>
        <w:softHyphen/>
        <w:t>möten med dels också för att genomföra delar av arbetet sittandes tillsammans. Detta sätter rätt förväntningar och minskar risken för omfattande kravglidning. Det hjälper även till att undvika att beslut dröjer med väntelägen i projektet som följd.</w:t>
      </w:r>
    </w:p>
    <w:p w14:paraId="49875FCD" w14:textId="387FAF96" w:rsidR="001A51D4" w:rsidRPr="001A51D4" w:rsidRDefault="001A51D4" w:rsidP="001A51D4">
      <w:pPr>
        <w:rPr>
          <w:noProof/>
          <w:lang w:eastAsia="sv-SE"/>
        </w:rPr>
      </w:pPr>
      <w:r w:rsidRPr="001A51D4">
        <w:rPr>
          <w:noProof/>
          <w:lang w:eastAsia="sv-SE"/>
        </w:rPr>
        <w:t>Notera att drift inte ingår i denna offert, som baseras på antagandet att annan driftpartner finns att tillgå. Driftpartnern ansvarar för att sätta upp test- och produktionsmiljöer. Projektet kan dock vara behjälpligt vid uppsättning av Wordpress</w:t>
      </w:r>
      <w:r w:rsidR="000B27CD">
        <w:rPr>
          <w:noProof/>
          <w:lang w:eastAsia="sv-SE"/>
        </w:rPr>
        <w:t>.</w:t>
      </w:r>
    </w:p>
    <w:p w14:paraId="64B9D1A2" w14:textId="77777777" w:rsidR="001A51D4" w:rsidRPr="001A51D4" w:rsidRDefault="001A51D4" w:rsidP="001A51D4">
      <w:pPr>
        <w:rPr>
          <w:b/>
          <w:bCs/>
          <w:caps/>
          <w:noProof/>
          <w:spacing w:val="6"/>
          <w:sz w:val="14"/>
          <w:szCs w:val="14"/>
          <w:lang w:eastAsia="sv-SE"/>
        </w:rPr>
      </w:pPr>
      <w:bookmarkStart w:id="16" w:name="_Toc223084881"/>
      <w:r w:rsidRPr="001A51D4">
        <w:rPr>
          <w:b/>
          <w:bCs/>
          <w:caps/>
          <w:noProof/>
          <w:spacing w:val="6"/>
          <w:sz w:val="14"/>
          <w:szCs w:val="14"/>
          <w:lang w:eastAsia="sv-SE"/>
        </w:rPr>
        <w:br w:type="page"/>
      </w:r>
    </w:p>
    <w:p w14:paraId="47AC1FC0" w14:textId="77777777" w:rsidR="001A51D4" w:rsidRPr="001A51D4" w:rsidRDefault="001A51D4" w:rsidP="001A51D4">
      <w:pPr>
        <w:pStyle w:val="Heading1"/>
        <w:rPr>
          <w:noProof/>
          <w:lang w:eastAsia="sv-SE"/>
        </w:rPr>
      </w:pPr>
      <w:r w:rsidRPr="001A51D4">
        <w:rPr>
          <w:noProof/>
          <w:lang w:eastAsia="sv-SE"/>
        </w:rPr>
        <w:t xml:space="preserve">Referensprojekt för </w:t>
      </w:r>
      <w:bookmarkEnd w:id="16"/>
      <w:r w:rsidRPr="001A51D4">
        <w:rPr>
          <w:noProof/>
          <w:lang w:eastAsia="sv-SE"/>
        </w:rPr>
        <w:t>WordPress</w:t>
      </w:r>
    </w:p>
    <w:p w14:paraId="314AE8CF" w14:textId="77777777" w:rsidR="0094338F" w:rsidRDefault="0094338F" w:rsidP="001A51D4">
      <w:pPr>
        <w:rPr>
          <w:noProof/>
          <w:lang w:eastAsia="sv-SE"/>
        </w:rPr>
      </w:pPr>
    </w:p>
    <w:p w14:paraId="21D221CC" w14:textId="77777777" w:rsidR="001A51D4" w:rsidRPr="001A51D4" w:rsidRDefault="001A51D4" w:rsidP="00C3632E">
      <w:pPr>
        <w:pStyle w:val="Heading2"/>
        <w:rPr>
          <w:noProof/>
          <w:lang w:eastAsia="sv-SE"/>
        </w:rPr>
      </w:pPr>
      <w:r w:rsidRPr="001A51D4">
        <w:rPr>
          <w:noProof/>
          <w:lang w:eastAsia="sv-SE"/>
        </w:rPr>
        <w:t>Naturskyddsföreningen</w:t>
      </w:r>
    </w:p>
    <w:p w14:paraId="1567455C" w14:textId="77777777" w:rsidR="001A51D4" w:rsidRPr="001A51D4" w:rsidRDefault="001A51D4" w:rsidP="001A51D4">
      <w:pPr>
        <w:rPr>
          <w:noProof/>
          <w:lang w:eastAsia="sv-SE"/>
        </w:rPr>
      </w:pPr>
      <w:r w:rsidRPr="001A51D4">
        <w:rPr>
          <w:noProof/>
          <w:lang w:eastAsia="sv-SE"/>
        </w:rPr>
        <w:t>Naturskyddsföreningen ville designa om och bygga om sin blogg för att kunna tillgodose behovet att tala till nya målgrupper och få mer liv i bloggen.</w:t>
      </w:r>
    </w:p>
    <w:p w14:paraId="35DCA161" w14:textId="703FEF6F" w:rsidR="001A51D4" w:rsidRPr="001A51D4" w:rsidRDefault="000B27CD" w:rsidP="001A51D4">
      <w:pPr>
        <w:rPr>
          <w:noProof/>
          <w:lang w:eastAsia="sv-SE"/>
        </w:rPr>
      </w:pPr>
      <w:r>
        <w:rPr>
          <w:noProof/>
          <w:lang w:eastAsia="sv-SE"/>
        </w:rPr>
        <w:t>I projektet</w:t>
      </w:r>
      <w:r w:rsidR="001A51D4" w:rsidRPr="001A51D4">
        <w:rPr>
          <w:noProof/>
          <w:lang w:eastAsia="sv-SE"/>
        </w:rPr>
        <w:t xml:space="preserve"> hjälpte Knowit till med strategin för hur bloggen </w:t>
      </w:r>
      <w:r>
        <w:rPr>
          <w:noProof/>
          <w:lang w:eastAsia="sv-SE"/>
        </w:rPr>
        <w:t>ska</w:t>
      </w:r>
      <w:r w:rsidR="001A51D4" w:rsidRPr="001A51D4">
        <w:rPr>
          <w:noProof/>
          <w:lang w:eastAsia="sv-SE"/>
        </w:rPr>
        <w:t xml:space="preserve"> användas</w:t>
      </w:r>
      <w:r>
        <w:rPr>
          <w:noProof/>
          <w:lang w:eastAsia="sv-SE"/>
        </w:rPr>
        <w:t>,</w:t>
      </w:r>
      <w:r w:rsidR="001A51D4" w:rsidRPr="001A51D4">
        <w:rPr>
          <w:noProof/>
          <w:lang w:eastAsia="sv-SE"/>
        </w:rPr>
        <w:t xml:space="preserve"> tog fram design </w:t>
      </w:r>
      <w:r>
        <w:rPr>
          <w:noProof/>
          <w:lang w:eastAsia="sv-SE"/>
        </w:rPr>
        <w:t>samt utvecklade lösningen</w:t>
      </w:r>
      <w:r w:rsidR="001A51D4" w:rsidRPr="001A51D4">
        <w:rPr>
          <w:noProof/>
          <w:lang w:eastAsia="sv-SE"/>
        </w:rPr>
        <w:t>.</w:t>
      </w:r>
      <w:bookmarkStart w:id="17" w:name="_GoBack"/>
      <w:bookmarkEnd w:id="17"/>
    </w:p>
    <w:p w14:paraId="6C27E099" w14:textId="77777777" w:rsidR="001A51D4" w:rsidRPr="001A51D4" w:rsidRDefault="002C3837" w:rsidP="001A51D4">
      <w:pPr>
        <w:rPr>
          <w:noProof/>
          <w:lang w:eastAsia="sv-SE"/>
        </w:rPr>
      </w:pPr>
      <w:hyperlink r:id="rId14" w:history="1">
        <w:r w:rsidR="001A51D4" w:rsidRPr="001A51D4">
          <w:rPr>
            <w:rStyle w:val="Hyperlink"/>
            <w:b/>
            <w:bCs/>
            <w:caps/>
            <w:noProof/>
            <w:spacing w:val="6"/>
            <w:sz w:val="14"/>
            <w:szCs w:val="14"/>
            <w:lang w:eastAsia="sv-SE"/>
          </w:rPr>
          <w:t>http://blogg.naturskyddsforeningen.se</w:t>
        </w:r>
      </w:hyperlink>
    </w:p>
    <w:p w14:paraId="50E05008" w14:textId="77777777" w:rsidR="001F2179" w:rsidRDefault="001F2179" w:rsidP="001A51D4">
      <w:pPr>
        <w:rPr>
          <w:noProof/>
          <w:lang w:eastAsia="sv-SE"/>
        </w:rPr>
      </w:pPr>
    </w:p>
    <w:p w14:paraId="486B25E3" w14:textId="77777777" w:rsidR="001A51D4" w:rsidRPr="001A51D4" w:rsidRDefault="001A51D4" w:rsidP="001A51D4">
      <w:pPr>
        <w:rPr>
          <w:noProof/>
          <w:lang w:eastAsia="sv-SE"/>
        </w:rPr>
      </w:pPr>
      <w:r w:rsidRPr="001A51D4">
        <w:rPr>
          <w:noProof/>
          <w:lang w:eastAsia="sv-SE"/>
        </w:rPr>
        <w:t xml:space="preserve">Referenskontakt </w:t>
      </w:r>
    </w:p>
    <w:p w14:paraId="51994D48" w14:textId="77777777" w:rsidR="001A51D4" w:rsidRPr="001A51D4" w:rsidRDefault="001A51D4" w:rsidP="001A51D4">
      <w:pPr>
        <w:rPr>
          <w:noProof/>
          <w:lang w:eastAsia="sv-SE"/>
        </w:rPr>
      </w:pPr>
      <w:r w:rsidRPr="001A51D4">
        <w:rPr>
          <w:noProof/>
          <w:lang w:eastAsia="sv-SE"/>
        </w:rPr>
        <w:t>Mona Wallin</w:t>
      </w:r>
    </w:p>
    <w:p w14:paraId="01369881" w14:textId="77777777" w:rsidR="001A51D4" w:rsidRPr="001A51D4" w:rsidRDefault="001A51D4" w:rsidP="001A51D4">
      <w:pPr>
        <w:rPr>
          <w:noProof/>
          <w:lang w:eastAsia="sv-SE"/>
        </w:rPr>
      </w:pPr>
      <w:r w:rsidRPr="001A51D4">
        <w:rPr>
          <w:noProof/>
          <w:lang w:eastAsia="sv-SE"/>
        </w:rPr>
        <w:t>Tel: (+46) 8 702 65 25</w:t>
      </w:r>
    </w:p>
    <w:p w14:paraId="330D562E" w14:textId="21AFEE04" w:rsidR="00C3632E" w:rsidRPr="001A51D4" w:rsidRDefault="001A51D4" w:rsidP="001A51D4">
      <w:pPr>
        <w:rPr>
          <w:noProof/>
          <w:lang w:eastAsia="sv-SE"/>
        </w:rPr>
      </w:pPr>
      <w:r w:rsidRPr="001A51D4">
        <w:rPr>
          <w:noProof/>
          <w:lang w:eastAsia="sv-SE"/>
        </w:rPr>
        <w:t>Mob: (+46) 733 388 373</w:t>
      </w:r>
    </w:p>
    <w:p w14:paraId="605E42A6" w14:textId="77777777" w:rsidR="001A51D4" w:rsidRPr="001A51D4" w:rsidRDefault="002C3837" w:rsidP="001A51D4">
      <w:pPr>
        <w:rPr>
          <w:noProof/>
          <w:lang w:eastAsia="sv-SE"/>
        </w:rPr>
      </w:pPr>
      <w:hyperlink r:id="rId15" w:history="1">
        <w:r w:rsidR="001A51D4" w:rsidRPr="001A51D4">
          <w:rPr>
            <w:rStyle w:val="Hyperlink"/>
            <w:b/>
            <w:bCs/>
            <w:caps/>
            <w:noProof/>
            <w:spacing w:val="6"/>
            <w:sz w:val="14"/>
            <w:szCs w:val="14"/>
            <w:lang w:eastAsia="sv-SE"/>
          </w:rPr>
          <w:t>mona.wallin@naturskyddsforeningen.se</w:t>
        </w:r>
      </w:hyperlink>
    </w:p>
    <w:p w14:paraId="1B2FC3EB" w14:textId="77777777" w:rsidR="0094338F" w:rsidRDefault="0094338F" w:rsidP="001A51D4">
      <w:pPr>
        <w:rPr>
          <w:noProof/>
          <w:lang w:eastAsia="sv-SE"/>
        </w:rPr>
      </w:pPr>
    </w:p>
    <w:p w14:paraId="127BD5DB" w14:textId="77777777" w:rsidR="0094338F" w:rsidRDefault="0094338F" w:rsidP="001A51D4">
      <w:pPr>
        <w:rPr>
          <w:noProof/>
          <w:lang w:eastAsia="sv-SE"/>
        </w:rPr>
      </w:pPr>
    </w:p>
    <w:p w14:paraId="33C7F0FA" w14:textId="77777777" w:rsidR="001A51D4" w:rsidRPr="001A51D4" w:rsidRDefault="001A51D4" w:rsidP="00C3632E">
      <w:pPr>
        <w:pStyle w:val="Heading2"/>
        <w:rPr>
          <w:noProof/>
          <w:lang w:eastAsia="sv-SE"/>
        </w:rPr>
      </w:pPr>
      <w:r w:rsidRPr="001A51D4">
        <w:rPr>
          <w:noProof/>
          <w:lang w:eastAsia="sv-SE"/>
        </w:rPr>
        <w:t>Favonius</w:t>
      </w:r>
    </w:p>
    <w:p w14:paraId="34581AEA" w14:textId="754AD7FB" w:rsidR="00C3632E" w:rsidRPr="001A51D4" w:rsidRDefault="001A51D4" w:rsidP="001A51D4">
      <w:pPr>
        <w:rPr>
          <w:noProof/>
          <w:lang w:eastAsia="sv-SE"/>
        </w:rPr>
      </w:pPr>
      <w:r w:rsidRPr="001A51D4">
        <w:rPr>
          <w:noProof/>
          <w:lang w:eastAsia="sv-SE"/>
        </w:rPr>
        <w:t>Favonius ville ha en webbsida för att informera allmänheten om vindkraft och vi valde att bygga den i WordPress. Knowit st</w:t>
      </w:r>
      <w:r w:rsidR="000B27CD">
        <w:rPr>
          <w:noProof/>
          <w:lang w:eastAsia="sv-SE"/>
        </w:rPr>
        <w:t>od</w:t>
      </w:r>
      <w:r w:rsidRPr="001A51D4">
        <w:rPr>
          <w:noProof/>
          <w:lang w:eastAsia="sv-SE"/>
        </w:rPr>
        <w:t xml:space="preserve"> för både design och utveckling. </w:t>
      </w:r>
    </w:p>
    <w:p w14:paraId="447C32FA" w14:textId="77777777" w:rsidR="001A51D4" w:rsidRPr="001A51D4" w:rsidRDefault="002C3837" w:rsidP="001A51D4">
      <w:pPr>
        <w:rPr>
          <w:noProof/>
          <w:lang w:eastAsia="sv-SE"/>
        </w:rPr>
      </w:pPr>
      <w:hyperlink r:id="rId16" w:history="1">
        <w:r w:rsidR="001A51D4" w:rsidRPr="001A51D4">
          <w:rPr>
            <w:rStyle w:val="Hyperlink"/>
            <w:b/>
            <w:bCs/>
            <w:caps/>
            <w:noProof/>
            <w:spacing w:val="6"/>
            <w:sz w:val="14"/>
            <w:szCs w:val="14"/>
            <w:lang w:eastAsia="sv-SE"/>
          </w:rPr>
          <w:t>http://www.favonius.se</w:t>
        </w:r>
      </w:hyperlink>
    </w:p>
    <w:p w14:paraId="6BBC7F61" w14:textId="77777777" w:rsidR="0094338F" w:rsidRDefault="001A51D4" w:rsidP="001A51D4">
      <w:pPr>
        <w:rPr>
          <w:noProof/>
          <w:lang w:eastAsia="sv-SE"/>
        </w:rPr>
      </w:pPr>
      <w:r w:rsidRPr="001A51D4">
        <w:rPr>
          <w:noProof/>
          <w:lang w:eastAsia="sv-SE"/>
        </w:rPr>
        <w:tab/>
      </w:r>
    </w:p>
    <w:p w14:paraId="396F8EEB" w14:textId="77777777" w:rsidR="001A51D4" w:rsidRPr="001A51D4" w:rsidRDefault="001A51D4" w:rsidP="00C3632E">
      <w:pPr>
        <w:pStyle w:val="Heading2"/>
        <w:rPr>
          <w:noProof/>
          <w:lang w:eastAsia="sv-SE"/>
        </w:rPr>
      </w:pPr>
      <w:r w:rsidRPr="001A51D4">
        <w:rPr>
          <w:noProof/>
          <w:lang w:eastAsia="sv-SE"/>
        </w:rPr>
        <w:t>Comfort audio</w:t>
      </w:r>
    </w:p>
    <w:p w14:paraId="6FCDD335" w14:textId="534CB1CB" w:rsidR="00C3632E" w:rsidRPr="001A51D4" w:rsidRDefault="001A51D4" w:rsidP="00814536">
      <w:pPr>
        <w:rPr>
          <w:noProof/>
          <w:lang w:eastAsia="sv-SE"/>
        </w:rPr>
      </w:pPr>
      <w:r w:rsidRPr="001A51D4">
        <w:rPr>
          <w:noProof/>
          <w:lang w:eastAsia="sv-SE"/>
        </w:rPr>
        <w:t xml:space="preserve">Comfort audio är ett multinationellt företag som gör hörselhjälpmedel. Siten stödjer flera språk. </w:t>
      </w:r>
      <w:r w:rsidR="00814536" w:rsidRPr="001A51D4">
        <w:rPr>
          <w:noProof/>
          <w:lang w:eastAsia="sv-SE"/>
        </w:rPr>
        <w:t>Knowit st</w:t>
      </w:r>
      <w:r w:rsidR="00814536">
        <w:rPr>
          <w:noProof/>
          <w:lang w:eastAsia="sv-SE"/>
        </w:rPr>
        <w:t>od</w:t>
      </w:r>
      <w:r w:rsidR="00814536" w:rsidRPr="001A51D4">
        <w:rPr>
          <w:noProof/>
          <w:lang w:eastAsia="sv-SE"/>
        </w:rPr>
        <w:t xml:space="preserve"> för både design och utveckling. </w:t>
      </w:r>
    </w:p>
    <w:p w14:paraId="7C09DBCE" w14:textId="77777777" w:rsidR="001A51D4" w:rsidRPr="001A51D4" w:rsidRDefault="002C3837" w:rsidP="001A51D4">
      <w:pPr>
        <w:rPr>
          <w:noProof/>
          <w:lang w:eastAsia="sv-SE"/>
        </w:rPr>
      </w:pPr>
      <w:hyperlink r:id="rId17" w:history="1">
        <w:r w:rsidR="001A51D4" w:rsidRPr="001A51D4">
          <w:rPr>
            <w:rStyle w:val="Hyperlink"/>
            <w:b/>
            <w:bCs/>
            <w:caps/>
            <w:noProof/>
            <w:spacing w:val="6"/>
            <w:sz w:val="14"/>
            <w:szCs w:val="14"/>
            <w:lang w:eastAsia="sv-SE"/>
          </w:rPr>
          <w:t>http://www.comfortaudio.com/sv/</w:t>
        </w:r>
      </w:hyperlink>
    </w:p>
    <w:p w14:paraId="214266C6" w14:textId="77777777" w:rsidR="001A51D4" w:rsidRPr="001A51D4" w:rsidRDefault="001A51D4" w:rsidP="001A51D4">
      <w:pPr>
        <w:rPr>
          <w:noProof/>
          <w:lang w:eastAsia="sv-SE"/>
        </w:rPr>
      </w:pPr>
    </w:p>
    <w:p w14:paraId="0B6D7401" w14:textId="77777777" w:rsidR="001A51D4" w:rsidRPr="001A51D4" w:rsidRDefault="001A51D4" w:rsidP="00C3632E">
      <w:pPr>
        <w:pStyle w:val="Heading2"/>
        <w:rPr>
          <w:noProof/>
          <w:lang w:eastAsia="sv-SE"/>
        </w:rPr>
      </w:pPr>
      <w:r w:rsidRPr="001A51D4">
        <w:rPr>
          <w:noProof/>
          <w:lang w:eastAsia="sv-SE"/>
        </w:rPr>
        <w:t>Royal Canin Sweden</w:t>
      </w:r>
    </w:p>
    <w:p w14:paraId="462C80DB" w14:textId="404D8B18" w:rsidR="00C3632E" w:rsidRPr="001A51D4" w:rsidRDefault="00814536" w:rsidP="001A51D4">
      <w:pPr>
        <w:rPr>
          <w:noProof/>
          <w:lang w:eastAsia="sv-SE"/>
        </w:rPr>
      </w:pPr>
      <w:r>
        <w:rPr>
          <w:noProof/>
          <w:lang w:eastAsia="sv-SE"/>
        </w:rPr>
        <w:t xml:space="preserve">Vi utvecklar </w:t>
      </w:r>
      <w:r w:rsidR="001A51D4" w:rsidRPr="001A51D4">
        <w:rPr>
          <w:noProof/>
          <w:lang w:eastAsia="sv-SE"/>
        </w:rPr>
        <w:t xml:space="preserve">en ny site baserad på </w:t>
      </w:r>
      <w:r>
        <w:rPr>
          <w:noProof/>
          <w:lang w:eastAsia="sv-SE"/>
        </w:rPr>
        <w:t xml:space="preserve">WordPress 3.5.1 med responsiv </w:t>
      </w:r>
      <w:r w:rsidR="001A51D4" w:rsidRPr="001A51D4">
        <w:rPr>
          <w:noProof/>
          <w:lang w:eastAsia="sv-SE"/>
        </w:rPr>
        <w:t xml:space="preserve">design. </w:t>
      </w:r>
    </w:p>
    <w:p w14:paraId="3BBD307A" w14:textId="77777777" w:rsidR="001A51D4" w:rsidRPr="001A51D4" w:rsidRDefault="002C3837" w:rsidP="001A51D4">
      <w:pPr>
        <w:rPr>
          <w:noProof/>
          <w:lang w:eastAsia="sv-SE"/>
        </w:rPr>
      </w:pPr>
      <w:hyperlink r:id="rId18" w:history="1">
        <w:r w:rsidR="001A51D4" w:rsidRPr="001A51D4">
          <w:rPr>
            <w:rStyle w:val="Hyperlink"/>
            <w:b/>
            <w:bCs/>
            <w:caps/>
            <w:noProof/>
            <w:spacing w:val="6"/>
            <w:sz w:val="14"/>
            <w:szCs w:val="14"/>
            <w:lang w:eastAsia="sv-SE"/>
          </w:rPr>
          <w:t>www.roya</w:t>
        </w:r>
        <w:r w:rsidR="001A51D4" w:rsidRPr="001A51D4">
          <w:rPr>
            <w:rStyle w:val="Hyperlink"/>
            <w:b/>
            <w:bCs/>
            <w:caps/>
            <w:noProof/>
            <w:spacing w:val="6"/>
            <w:sz w:val="14"/>
            <w:szCs w:val="14"/>
            <w:lang w:eastAsia="sv-SE"/>
          </w:rPr>
          <w:t>l</w:t>
        </w:r>
        <w:r w:rsidR="001A51D4" w:rsidRPr="001A51D4">
          <w:rPr>
            <w:rStyle w:val="Hyperlink"/>
            <w:b/>
            <w:bCs/>
            <w:caps/>
            <w:noProof/>
            <w:spacing w:val="6"/>
            <w:sz w:val="14"/>
            <w:szCs w:val="14"/>
            <w:lang w:eastAsia="sv-SE"/>
          </w:rPr>
          <w:t>canin.se</w:t>
        </w:r>
      </w:hyperlink>
    </w:p>
    <w:p w14:paraId="63F98C93" w14:textId="77777777" w:rsidR="001A51D4" w:rsidRPr="001A51D4" w:rsidRDefault="001A51D4" w:rsidP="001A51D4">
      <w:pPr>
        <w:rPr>
          <w:noProof/>
          <w:lang w:eastAsia="sv-SE"/>
        </w:rPr>
      </w:pPr>
    </w:p>
    <w:p w14:paraId="7792DA3C" w14:textId="77777777" w:rsidR="001A51D4" w:rsidRPr="001A51D4" w:rsidRDefault="001A51D4" w:rsidP="00C3632E">
      <w:pPr>
        <w:pStyle w:val="Heading2"/>
        <w:rPr>
          <w:noProof/>
          <w:lang w:eastAsia="sv-SE"/>
        </w:rPr>
      </w:pPr>
      <w:r w:rsidRPr="001A51D4">
        <w:rPr>
          <w:noProof/>
          <w:lang w:eastAsia="sv-SE"/>
        </w:rPr>
        <w:t xml:space="preserve">Knowit ehandel </w:t>
      </w:r>
    </w:p>
    <w:p w14:paraId="57CB3325" w14:textId="14558567" w:rsidR="001A51D4" w:rsidRPr="001A51D4" w:rsidRDefault="001A51D4" w:rsidP="001A51D4">
      <w:pPr>
        <w:rPr>
          <w:noProof/>
          <w:lang w:eastAsia="sv-SE"/>
        </w:rPr>
      </w:pPr>
      <w:r w:rsidRPr="001A51D4">
        <w:rPr>
          <w:noProof/>
          <w:lang w:eastAsia="sv-SE"/>
        </w:rPr>
        <w:t xml:space="preserve">Knowit använder själva wordpress i ett av våra bolag. </w:t>
      </w:r>
      <w:r w:rsidR="00814536">
        <w:rPr>
          <w:noProof/>
          <w:lang w:eastAsia="sv-SE"/>
        </w:rPr>
        <w:t xml:space="preserve">Siten presenterar vårt erbjudande om ehandel. </w:t>
      </w:r>
    </w:p>
    <w:p w14:paraId="199F79BB" w14:textId="2D9F2EB0" w:rsidR="005D4208" w:rsidRPr="001A51D4" w:rsidRDefault="005D4208" w:rsidP="005D4208">
      <w:pPr>
        <w:rPr>
          <w:noProof/>
          <w:lang w:eastAsia="sv-SE"/>
        </w:rPr>
      </w:pPr>
      <w:hyperlink r:id="rId19" w:history="1">
        <w:r>
          <w:rPr>
            <w:rStyle w:val="Hyperlink"/>
            <w:b/>
            <w:bCs/>
            <w:caps/>
            <w:noProof/>
            <w:spacing w:val="6"/>
            <w:sz w:val="14"/>
            <w:szCs w:val="14"/>
            <w:lang w:eastAsia="sv-SE"/>
          </w:rPr>
          <w:t>HTTP://knowitehandel.se</w:t>
        </w:r>
      </w:hyperlink>
    </w:p>
    <w:p w14:paraId="2975FC51" w14:textId="4FD36E00" w:rsidR="00214284" w:rsidRPr="005D4208" w:rsidRDefault="00214284" w:rsidP="001A51D4">
      <w:pPr>
        <w:rPr>
          <w:b/>
          <w:noProof/>
          <w:sz w:val="14"/>
          <w:szCs w:val="14"/>
          <w:lang w:eastAsia="sv-SE"/>
        </w:rPr>
      </w:pPr>
    </w:p>
    <w:sectPr w:rsidR="00214284" w:rsidRPr="005D4208" w:rsidSect="006D379E">
      <w:headerReference w:type="default" r:id="rId20"/>
      <w:footerReference w:type="default" r:id="rId21"/>
      <w:footerReference w:type="first" r:id="rId22"/>
      <w:pgSz w:w="11906" w:h="16838" w:code="9"/>
      <w:pgMar w:top="2835" w:right="1700" w:bottom="2126" w:left="1973" w:header="709" w:footer="65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881A4" w14:textId="77777777" w:rsidR="00C3632E" w:rsidRDefault="00C3632E" w:rsidP="00963DD5">
      <w:r>
        <w:separator/>
      </w:r>
    </w:p>
  </w:endnote>
  <w:endnote w:type="continuationSeparator" w:id="0">
    <w:p w14:paraId="0FA154DC" w14:textId="77777777" w:rsidR="00C3632E" w:rsidRDefault="00C3632E"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24BA6" w14:textId="77777777" w:rsidR="00C3632E" w:rsidRPr="009405C4" w:rsidRDefault="00C3632E" w:rsidP="001A51D4">
    <w:pPr>
      <w:pStyle w:val="Footer"/>
      <w:rPr>
        <w:lang w:val="en-US"/>
      </w:rPr>
    </w:pPr>
    <w:r w:rsidRPr="00C4581A">
      <w:t xml:space="preserve">Knowit </w:t>
    </w:r>
    <w:r w:rsidRPr="00C4581A">
      <w:sym w:font="Symbol" w:char="F0BD"/>
    </w:r>
    <w:r w:rsidRPr="00C4581A">
      <w:t xml:space="preserve"> </w:t>
    </w:r>
    <w:r>
      <w:t>Östra Hamngatan 16</w:t>
    </w:r>
    <w:r w:rsidRPr="00C4581A">
      <w:sym w:font="Symbol" w:char="F0BD"/>
    </w:r>
    <w:r>
      <w:t xml:space="preserve"> 411 09 Göteborg </w:t>
    </w:r>
    <w:r w:rsidRPr="00C4581A">
      <w:sym w:font="Symbol" w:char="F0BD"/>
    </w:r>
    <w:r>
      <w:t xml:space="preserve"> sid </w:t>
    </w:r>
    <w:r>
      <w:fldChar w:fldCharType="begin"/>
    </w:r>
    <w:r>
      <w:instrText>PAGE   \* MERGEFORMAT</w:instrText>
    </w:r>
    <w:r>
      <w:fldChar w:fldCharType="separate"/>
    </w:r>
    <w:r w:rsidR="00E36E7F">
      <w:rPr>
        <w:noProof/>
      </w:rPr>
      <w:t>1</w:t>
    </w:r>
    <w:r>
      <w:fldChar w:fldCharType="end"/>
    </w:r>
    <w:r>
      <w:t xml:space="preserve"> (</w:t>
    </w:r>
    <w:fldSimple w:instr=" NUMPAGES  \* Arabic  \* MERGEFORMAT ">
      <w:r w:rsidR="00E36E7F">
        <w:rPr>
          <w:noProof/>
        </w:rPr>
        <w:t>2</w:t>
      </w:r>
    </w:fldSimple>
    <w:r>
      <w:t xml:space="preserve">) </w:t>
    </w:r>
  </w:p>
  <w:p w14:paraId="596D1FA8" w14:textId="77777777" w:rsidR="00C3632E" w:rsidRPr="009405C4" w:rsidRDefault="00C3632E" w:rsidP="001A51D4">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2F79A" w14:textId="77777777" w:rsidR="00C3632E" w:rsidRPr="00C4581A" w:rsidRDefault="00C3632E"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fldSimple w:instr=" NUMPAGES  \* Arabic  \* MERGEFORMAT ">
      <w:r>
        <w:rPr>
          <w:noProof/>
        </w:rPr>
        <w:t>11</w:t>
      </w:r>
    </w:fldSimple>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7C27" w14:textId="77777777" w:rsidR="00C3632E" w:rsidRDefault="00C3632E" w:rsidP="00963DD5">
      <w:r>
        <w:separator/>
      </w:r>
    </w:p>
  </w:footnote>
  <w:footnote w:type="continuationSeparator" w:id="0">
    <w:p w14:paraId="27362466" w14:textId="77777777" w:rsidR="00C3632E" w:rsidRDefault="00C3632E" w:rsidP="00963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26192" w14:textId="77777777" w:rsidR="00C3632E" w:rsidRDefault="00C3632E" w:rsidP="00963DD5">
    <w:pPr>
      <w:pStyle w:val="Header"/>
    </w:pPr>
    <w:r>
      <w:rPr>
        <w:noProof/>
        <w:lang w:val="en-US"/>
      </w:rPr>
      <w:drawing>
        <wp:anchor distT="0" distB="0" distL="114300" distR="114300" simplePos="0" relativeHeight="251662336" behindDoc="1" locked="1" layoutInCell="1" allowOverlap="1" wp14:anchorId="4E4EF58A" wp14:editId="462E7F3B">
          <wp:simplePos x="0" y="0"/>
          <wp:positionH relativeFrom="page">
            <wp:posOffset>6618605</wp:posOffset>
          </wp:positionH>
          <wp:positionV relativeFrom="page">
            <wp:posOffset>342900</wp:posOffset>
          </wp:positionV>
          <wp:extent cx="586740" cy="525145"/>
          <wp:effectExtent l="0" t="0" r="3810" b="825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669C50"/>
    <w:lvl w:ilvl="0">
      <w:start w:val="1"/>
      <w:numFmt w:val="decimal"/>
      <w:lvlText w:val="%1."/>
      <w:lvlJc w:val="left"/>
      <w:pPr>
        <w:tabs>
          <w:tab w:val="num" w:pos="360"/>
        </w:tabs>
        <w:ind w:left="360" w:hanging="360"/>
      </w:pPr>
    </w:lvl>
  </w:abstractNum>
  <w:abstractNum w:abstractNumId="1">
    <w:nsid w:val="FFFFFF89"/>
    <w:multiLevelType w:val="singleLevel"/>
    <w:tmpl w:val="18027ED6"/>
    <w:lvl w:ilvl="0">
      <w:start w:val="1"/>
      <w:numFmt w:val="bullet"/>
      <w:lvlText w:val=""/>
      <w:lvlJc w:val="left"/>
      <w:pPr>
        <w:tabs>
          <w:tab w:val="num" w:pos="360"/>
        </w:tabs>
        <w:ind w:left="360" w:hanging="360"/>
      </w:pPr>
      <w:rPr>
        <w:rFonts w:ascii="Symbol" w:hAnsi="Symbol" w:hint="default"/>
      </w:rPr>
    </w:lvl>
  </w:abstractNum>
  <w:abstractNum w:abstractNumId="2">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36C66E3"/>
    <w:multiLevelType w:val="hybridMultilevel"/>
    <w:tmpl w:val="D0BC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A2B5A"/>
    <w:multiLevelType w:val="hybridMultilevel"/>
    <w:tmpl w:val="B716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C4F33"/>
    <w:multiLevelType w:val="hybridMultilevel"/>
    <w:tmpl w:val="4EFC8E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0AC7286D"/>
    <w:multiLevelType w:val="hybridMultilevel"/>
    <w:tmpl w:val="2DEC1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00721"/>
    <w:multiLevelType w:val="multilevel"/>
    <w:tmpl w:val="48BCB440"/>
    <w:lvl w:ilvl="0">
      <w:start w:val="1"/>
      <w:numFmt w:val="decimal"/>
      <w:lvlText w:val="%1."/>
      <w:lvlJc w:val="left"/>
      <w:pPr>
        <w:tabs>
          <w:tab w:val="num" w:pos="1701"/>
        </w:tabs>
        <w:ind w:left="1701" w:hanging="454"/>
      </w:pPr>
      <w:rPr>
        <w:rFonts w:hint="default"/>
      </w:rPr>
    </w:lvl>
    <w:lvl w:ilvl="1">
      <w:start w:val="1"/>
      <w:numFmt w:val="lowerLetter"/>
      <w:lvlText w:val="%2."/>
      <w:lvlJc w:val="left"/>
      <w:pPr>
        <w:tabs>
          <w:tab w:val="num" w:pos="1814"/>
        </w:tabs>
        <w:ind w:left="1587" w:hanging="113"/>
      </w:pPr>
      <w:rPr>
        <w:rFonts w:hint="default"/>
      </w:rPr>
    </w:lvl>
    <w:lvl w:ilvl="2">
      <w:start w:val="1"/>
      <w:numFmt w:val="lowerRoman"/>
      <w:lvlText w:val="%3."/>
      <w:lvlJc w:val="right"/>
      <w:pPr>
        <w:tabs>
          <w:tab w:val="num" w:pos="2154"/>
        </w:tabs>
        <w:ind w:left="1927" w:hanging="113"/>
      </w:pPr>
      <w:rPr>
        <w:rFonts w:hint="default"/>
      </w:rPr>
    </w:lvl>
    <w:lvl w:ilvl="3">
      <w:start w:val="1"/>
      <w:numFmt w:val="decimal"/>
      <w:lvlText w:val="%4."/>
      <w:lvlJc w:val="left"/>
      <w:pPr>
        <w:tabs>
          <w:tab w:val="num" w:pos="2494"/>
        </w:tabs>
        <w:ind w:left="2267" w:hanging="113"/>
      </w:pPr>
      <w:rPr>
        <w:rFonts w:hint="default"/>
      </w:rPr>
    </w:lvl>
    <w:lvl w:ilvl="4">
      <w:start w:val="1"/>
      <w:numFmt w:val="lowerLetter"/>
      <w:lvlText w:val="%5."/>
      <w:lvlJc w:val="left"/>
      <w:pPr>
        <w:tabs>
          <w:tab w:val="num" w:pos="2834"/>
        </w:tabs>
        <w:ind w:left="2607" w:hanging="113"/>
      </w:pPr>
      <w:rPr>
        <w:rFonts w:hint="default"/>
      </w:rPr>
    </w:lvl>
    <w:lvl w:ilvl="5">
      <w:start w:val="1"/>
      <w:numFmt w:val="lowerRoman"/>
      <w:lvlText w:val="%6."/>
      <w:lvlJc w:val="right"/>
      <w:pPr>
        <w:tabs>
          <w:tab w:val="num" w:pos="3174"/>
        </w:tabs>
        <w:ind w:left="2947" w:hanging="113"/>
      </w:pPr>
      <w:rPr>
        <w:rFonts w:hint="default"/>
      </w:rPr>
    </w:lvl>
    <w:lvl w:ilvl="6">
      <w:start w:val="1"/>
      <w:numFmt w:val="decimal"/>
      <w:lvlText w:val="%7."/>
      <w:lvlJc w:val="left"/>
      <w:pPr>
        <w:tabs>
          <w:tab w:val="num" w:pos="3514"/>
        </w:tabs>
        <w:ind w:left="3287" w:hanging="113"/>
      </w:pPr>
      <w:rPr>
        <w:rFonts w:hint="default"/>
      </w:rPr>
    </w:lvl>
    <w:lvl w:ilvl="7">
      <w:start w:val="1"/>
      <w:numFmt w:val="lowerLetter"/>
      <w:lvlText w:val="%8."/>
      <w:lvlJc w:val="left"/>
      <w:pPr>
        <w:tabs>
          <w:tab w:val="num" w:pos="3854"/>
        </w:tabs>
        <w:ind w:left="3627" w:hanging="113"/>
      </w:pPr>
      <w:rPr>
        <w:rFonts w:hint="default"/>
      </w:rPr>
    </w:lvl>
    <w:lvl w:ilvl="8">
      <w:start w:val="1"/>
      <w:numFmt w:val="lowerRoman"/>
      <w:lvlText w:val="%9."/>
      <w:lvlJc w:val="right"/>
      <w:pPr>
        <w:tabs>
          <w:tab w:val="num" w:pos="4194"/>
        </w:tabs>
        <w:ind w:left="3967" w:hanging="113"/>
      </w:pPr>
      <w:rPr>
        <w:rFonts w:hint="default"/>
      </w:rPr>
    </w:lvl>
  </w:abstractNum>
  <w:abstractNum w:abstractNumId="8">
    <w:nsid w:val="0B9F0114"/>
    <w:multiLevelType w:val="multilevel"/>
    <w:tmpl w:val="3BF22D3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BA15495"/>
    <w:multiLevelType w:val="hybridMultilevel"/>
    <w:tmpl w:val="9F282E5C"/>
    <w:lvl w:ilvl="0" w:tplc="DE420AD2">
      <w:start w:val="1"/>
      <w:numFmt w:val="bullet"/>
      <w:lvlText w:val="•"/>
      <w:lvlJc w:val="left"/>
      <w:pPr>
        <w:ind w:left="1665" w:hanging="1305"/>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0F3F069B"/>
    <w:multiLevelType w:val="multilevel"/>
    <w:tmpl w:val="9F400A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F4A446A"/>
    <w:multiLevelType w:val="hybridMultilevel"/>
    <w:tmpl w:val="71B6D9EE"/>
    <w:lvl w:ilvl="0" w:tplc="8BC8EC8C">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0E25353"/>
    <w:multiLevelType w:val="hybridMultilevel"/>
    <w:tmpl w:val="C0FE7C60"/>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3">
    <w:nsid w:val="1639494B"/>
    <w:multiLevelType w:val="hybridMultilevel"/>
    <w:tmpl w:val="B47C6AC0"/>
    <w:lvl w:ilvl="0" w:tplc="63E24A10">
      <w:start w:val="5"/>
      <w:numFmt w:val="bullet"/>
      <w:lvlText w:val="-"/>
      <w:lvlJc w:val="left"/>
      <w:pPr>
        <w:ind w:left="1494" w:hanging="360"/>
      </w:pPr>
      <w:rPr>
        <w:rFonts w:ascii="Lucida Sans" w:eastAsia="Times New Roman" w:hAnsi="Lucida Sans" w:cs="Times New Roman" w:hint="default"/>
      </w:rPr>
    </w:lvl>
    <w:lvl w:ilvl="1" w:tplc="04090003">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B391B04"/>
    <w:multiLevelType w:val="multilevel"/>
    <w:tmpl w:val="861C80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10C5902"/>
    <w:multiLevelType w:val="hybridMultilevel"/>
    <w:tmpl w:val="94A2AE04"/>
    <w:lvl w:ilvl="0" w:tplc="EBDABA1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DAB2384"/>
    <w:multiLevelType w:val="hybridMultilevel"/>
    <w:tmpl w:val="65F4D5EE"/>
    <w:lvl w:ilvl="0" w:tplc="041D0001">
      <w:start w:val="1"/>
      <w:numFmt w:val="bullet"/>
      <w:lvlText w:val=""/>
      <w:lvlJc w:val="left"/>
      <w:pPr>
        <w:ind w:left="1854" w:hanging="360"/>
      </w:pPr>
      <w:rPr>
        <w:rFonts w:ascii="Symbol" w:hAnsi="Symbol" w:hint="default"/>
      </w:rPr>
    </w:lvl>
    <w:lvl w:ilvl="1" w:tplc="041D0003">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19">
    <w:nsid w:val="6512315C"/>
    <w:multiLevelType w:val="hybridMultilevel"/>
    <w:tmpl w:val="CB341A38"/>
    <w:lvl w:ilvl="0" w:tplc="04090005">
      <w:start w:val="1"/>
      <w:numFmt w:val="bullet"/>
      <w:lvlText w:val=""/>
      <w:lvlJc w:val="left"/>
      <w:pPr>
        <w:ind w:left="2024" w:hanging="360"/>
      </w:pPr>
      <w:rPr>
        <w:rFonts w:ascii="Wingdings" w:hAnsi="Wingdings" w:hint="default"/>
      </w:rPr>
    </w:lvl>
    <w:lvl w:ilvl="1" w:tplc="04090003" w:tentative="1">
      <w:start w:val="1"/>
      <w:numFmt w:val="bullet"/>
      <w:lvlText w:val="o"/>
      <w:lvlJc w:val="left"/>
      <w:pPr>
        <w:ind w:left="2744" w:hanging="360"/>
      </w:pPr>
      <w:rPr>
        <w:rFonts w:ascii="Courier New" w:hAnsi="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20">
    <w:nsid w:val="6AFD3C43"/>
    <w:multiLevelType w:val="hybridMultilevel"/>
    <w:tmpl w:val="3376AC90"/>
    <w:lvl w:ilvl="0" w:tplc="041D0001">
      <w:start w:val="1"/>
      <w:numFmt w:val="bullet"/>
      <w:lvlText w:val=""/>
      <w:lvlJc w:val="left"/>
      <w:pPr>
        <w:ind w:left="1665" w:hanging="1305"/>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15"/>
  </w:num>
  <w:num w:numId="3">
    <w:abstractNumId w:val="15"/>
  </w:num>
  <w:num w:numId="4">
    <w:abstractNumId w:val="15"/>
  </w:num>
  <w:num w:numId="5">
    <w:abstractNumId w:val="15"/>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5"/>
  </w:num>
  <w:num w:numId="14">
    <w:abstractNumId w:val="14"/>
  </w:num>
  <w:num w:numId="15">
    <w:abstractNumId w:val="5"/>
  </w:num>
  <w:num w:numId="16">
    <w:abstractNumId w:val="11"/>
  </w:num>
  <w:num w:numId="17">
    <w:abstractNumId w:val="17"/>
  </w:num>
  <w:num w:numId="18">
    <w:abstractNumId w:val="0"/>
  </w:num>
  <w:num w:numId="19">
    <w:abstractNumId w:val="20"/>
  </w:num>
  <w:num w:numId="20">
    <w:abstractNumId w:val="9"/>
  </w:num>
  <w:num w:numId="21">
    <w:abstractNumId w:val="17"/>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7"/>
  </w:num>
  <w:num w:numId="31">
    <w:abstractNumId w:val="2"/>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8"/>
  </w:num>
  <w:num w:numId="39">
    <w:abstractNumId w:val="7"/>
  </w:num>
  <w:num w:numId="40">
    <w:abstractNumId w:val="12"/>
  </w:num>
  <w:num w:numId="41">
    <w:abstractNumId w:val="18"/>
  </w:num>
  <w:num w:numId="42">
    <w:abstractNumId w:val="13"/>
  </w:num>
  <w:num w:numId="43">
    <w:abstractNumId w:val="6"/>
  </w:num>
  <w:num w:numId="44">
    <w:abstractNumId w:val="19"/>
  </w:num>
  <w:num w:numId="45">
    <w:abstractNumId w:val="16"/>
  </w:num>
  <w:num w:numId="46">
    <w:abstractNumId w:val="3"/>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D4"/>
    <w:rsid w:val="0001179B"/>
    <w:rsid w:val="00056747"/>
    <w:rsid w:val="00076988"/>
    <w:rsid w:val="000B27CD"/>
    <w:rsid w:val="000C5861"/>
    <w:rsid w:val="000E794F"/>
    <w:rsid w:val="00135FD3"/>
    <w:rsid w:val="00164E54"/>
    <w:rsid w:val="00170C8B"/>
    <w:rsid w:val="001A4624"/>
    <w:rsid w:val="001A51D4"/>
    <w:rsid w:val="001B4AE8"/>
    <w:rsid w:val="001C7C62"/>
    <w:rsid w:val="001F2179"/>
    <w:rsid w:val="0021376C"/>
    <w:rsid w:val="00214284"/>
    <w:rsid w:val="00216C52"/>
    <w:rsid w:val="00233C8C"/>
    <w:rsid w:val="00237DEC"/>
    <w:rsid w:val="002A3FD8"/>
    <w:rsid w:val="002C19F8"/>
    <w:rsid w:val="002C3837"/>
    <w:rsid w:val="002E09F5"/>
    <w:rsid w:val="003162F3"/>
    <w:rsid w:val="00383E6F"/>
    <w:rsid w:val="003A13D5"/>
    <w:rsid w:val="003C75E5"/>
    <w:rsid w:val="003D2DF9"/>
    <w:rsid w:val="003D58F8"/>
    <w:rsid w:val="003D6C43"/>
    <w:rsid w:val="003E507D"/>
    <w:rsid w:val="00422E2C"/>
    <w:rsid w:val="0046000D"/>
    <w:rsid w:val="004C256C"/>
    <w:rsid w:val="004E438E"/>
    <w:rsid w:val="00531601"/>
    <w:rsid w:val="00551507"/>
    <w:rsid w:val="00571A5A"/>
    <w:rsid w:val="00574EBA"/>
    <w:rsid w:val="005830FA"/>
    <w:rsid w:val="005D4208"/>
    <w:rsid w:val="005D75EF"/>
    <w:rsid w:val="00637F77"/>
    <w:rsid w:val="006A3B88"/>
    <w:rsid w:val="006D379E"/>
    <w:rsid w:val="006F4C71"/>
    <w:rsid w:val="007029F9"/>
    <w:rsid w:val="00756B58"/>
    <w:rsid w:val="007639C7"/>
    <w:rsid w:val="007D6509"/>
    <w:rsid w:val="008060B0"/>
    <w:rsid w:val="00814536"/>
    <w:rsid w:val="00837DF8"/>
    <w:rsid w:val="008470B5"/>
    <w:rsid w:val="0088754C"/>
    <w:rsid w:val="008D174F"/>
    <w:rsid w:val="00911A73"/>
    <w:rsid w:val="009405C4"/>
    <w:rsid w:val="0094338F"/>
    <w:rsid w:val="00963DD5"/>
    <w:rsid w:val="00971CB1"/>
    <w:rsid w:val="0098197B"/>
    <w:rsid w:val="009A1082"/>
    <w:rsid w:val="009B2CD8"/>
    <w:rsid w:val="009B501E"/>
    <w:rsid w:val="009C342D"/>
    <w:rsid w:val="009E22FA"/>
    <w:rsid w:val="009E49B6"/>
    <w:rsid w:val="00A702B7"/>
    <w:rsid w:val="00A77731"/>
    <w:rsid w:val="00AB4003"/>
    <w:rsid w:val="00AD2987"/>
    <w:rsid w:val="00AE1285"/>
    <w:rsid w:val="00B06651"/>
    <w:rsid w:val="00BA3C39"/>
    <w:rsid w:val="00BF332E"/>
    <w:rsid w:val="00C3632E"/>
    <w:rsid w:val="00C4581A"/>
    <w:rsid w:val="00C62441"/>
    <w:rsid w:val="00C92056"/>
    <w:rsid w:val="00D03CED"/>
    <w:rsid w:val="00D163E8"/>
    <w:rsid w:val="00D86479"/>
    <w:rsid w:val="00D95F23"/>
    <w:rsid w:val="00DC4E01"/>
    <w:rsid w:val="00DE712A"/>
    <w:rsid w:val="00DF6D9A"/>
    <w:rsid w:val="00E126F7"/>
    <w:rsid w:val="00E36E7F"/>
    <w:rsid w:val="00E448C4"/>
    <w:rsid w:val="00E76C2D"/>
    <w:rsid w:val="00E86318"/>
    <w:rsid w:val="00EA63DB"/>
    <w:rsid w:val="00EB2CC9"/>
    <w:rsid w:val="00EB7C31"/>
    <w:rsid w:val="00EE45CC"/>
    <w:rsid w:val="00F20547"/>
    <w:rsid w:val="00F23AB3"/>
    <w:rsid w:val="00F25F16"/>
    <w:rsid w:val="00FC7780"/>
    <w:rsid w:val="00FD24C5"/>
    <w:rsid w:val="00FE5D9C"/>
    <w:rsid w:val="00FF70E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60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3" w:unhideWhenUsed="1"/>
    <w:lsdException w:name="List Number" w:semiHidden="0" w:uiPriority="4"/>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E794F"/>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qFormat/>
    <w:rsid w:val="000E794F"/>
    <w:pPr>
      <w:keepNext/>
      <w:keepLines/>
      <w:pBdr>
        <w:top w:val="dotted" w:sz="12" w:space="4" w:color="auto"/>
        <w:bottom w:val="dotted" w:sz="12" w:space="5" w:color="auto"/>
      </w:pBdr>
      <w:tabs>
        <w:tab w:val="clear" w:pos="3668"/>
        <w:tab w:val="left" w:pos="392"/>
      </w:tabs>
      <w:spacing w:before="240" w:after="40" w:line="480" w:lineRule="exact"/>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qFormat/>
    <w:rsid w:val="000E794F"/>
    <w:pPr>
      <w:keepNext/>
      <w:keepLines/>
      <w:spacing w:after="40" w:line="320" w:lineRule="exact"/>
      <w:outlineLvl w:val="1"/>
    </w:pPr>
    <w:rPr>
      <w:rFonts w:ascii="Arial" w:eastAsiaTheme="majorEastAsia" w:hAnsi="Arial" w:cstheme="majorBidi"/>
      <w:bCs/>
      <w:caps/>
      <w:color w:val="000000" w:themeColor="text1"/>
      <w:spacing w:val="4"/>
      <w:sz w:val="32"/>
      <w:szCs w:val="26"/>
    </w:rPr>
  </w:style>
  <w:style w:type="paragraph" w:styleId="Heading3">
    <w:name w:val="heading 3"/>
    <w:basedOn w:val="Listrubrik"/>
    <w:next w:val="Normal"/>
    <w:link w:val="Heading3Char"/>
    <w:qFormat/>
    <w:rsid w:val="000E794F"/>
    <w:pPr>
      <w:spacing w:before="200" w:after="40" w:line="240" w:lineRule="exact"/>
      <w:outlineLvl w:val="2"/>
    </w:p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character" w:customStyle="1" w:styleId="Heading3Char">
    <w:name w:val="Heading 3 Char"/>
    <w:basedOn w:val="DefaultParagraphFont"/>
    <w:link w:val="Heading3"/>
    <w:uiPriority w:val="2"/>
    <w:rsid w:val="000E794F"/>
    <w:rPr>
      <w:rFonts w:asciiTheme="minorHAnsi" w:hAnsiTheme="minorHAnsi"/>
      <w:b/>
      <w:caps/>
      <w:noProof/>
      <w:spacing w:val="6"/>
      <w:sz w:val="14"/>
      <w:szCs w:val="14"/>
      <w:lang w:eastAsia="sv-SE"/>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character" w:customStyle="1" w:styleId="Heading1Char">
    <w:name w:val="Heading 1 Char"/>
    <w:basedOn w:val="DefaultParagraphFont"/>
    <w:link w:val="Heading1"/>
    <w:uiPriority w:val="2"/>
    <w:rsid w:val="000E794F"/>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0E794F"/>
    <w:rPr>
      <w:rFonts w:ascii="Arial" w:eastAsiaTheme="majorEastAsia" w:hAnsi="Arial" w:cstheme="majorBidi"/>
      <w:bCs/>
      <w:caps/>
      <w:color w:val="000000" w:themeColor="text1"/>
      <w:spacing w:val="4"/>
      <w:sz w:val="32"/>
      <w:szCs w:val="26"/>
    </w:r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0E794F"/>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paragraph" w:styleId="TOCHeading">
    <w:name w:val="TOC Heading"/>
    <w:next w:val="Normal"/>
    <w:uiPriority w:val="39"/>
    <w:qFormat/>
    <w:rsid w:val="000E794F"/>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character" w:customStyle="1" w:styleId="Kontakt">
    <w:name w:val="Kontakt"/>
    <w:basedOn w:val="DefaultParagraphFont"/>
    <w:uiPriority w:val="8"/>
    <w:qFormat/>
    <w:rsid w:val="000E794F"/>
    <w:rPr>
      <w:b/>
      <w:caps/>
      <w:sz w:val="14"/>
      <w:szCs w:val="14"/>
    </w:rPr>
  </w:style>
  <w:style w:type="paragraph" w:customStyle="1" w:styleId="Kontaktrubrik">
    <w:name w:val="Kontaktrubrik"/>
    <w:uiPriority w:val="7"/>
    <w:qFormat/>
    <w:rsid w:val="000E794F"/>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Omslagsrubrik">
    <w:name w:val="Omslagsrubrik"/>
    <w:qFormat/>
    <w:rsid w:val="000E794F"/>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Signering">
    <w:name w:val="Signering"/>
    <w:basedOn w:val="Normal"/>
    <w:uiPriority w:val="6"/>
    <w:qFormat/>
    <w:rsid w:val="000E794F"/>
    <w:pPr>
      <w:pBdr>
        <w:bottom w:val="dotted" w:sz="12" w:space="5" w:color="auto"/>
      </w:pBdr>
    </w:pPr>
    <w:rPr>
      <w:caps/>
      <w:sz w:val="14"/>
      <w:szCs w:val="14"/>
    </w:rPr>
  </w:style>
  <w:style w:type="paragraph" w:customStyle="1" w:styleId="Adress">
    <w:name w:val="Adress"/>
    <w:basedOn w:val="Normal"/>
    <w:qFormat/>
    <w:rsid w:val="000E794F"/>
    <w:pPr>
      <w:spacing w:after="40"/>
    </w:pPr>
  </w:style>
  <w:style w:type="character" w:styleId="FollowedHyperlink">
    <w:name w:val="FollowedHyperlink"/>
    <w:basedOn w:val="DefaultParagraphFont"/>
    <w:uiPriority w:val="99"/>
    <w:semiHidden/>
    <w:rsid w:val="00AD29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3" w:unhideWhenUsed="1"/>
    <w:lsdException w:name="List Number" w:semiHidden="0" w:uiPriority="4"/>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E794F"/>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qFormat/>
    <w:rsid w:val="000E794F"/>
    <w:pPr>
      <w:keepNext/>
      <w:keepLines/>
      <w:pBdr>
        <w:top w:val="dotted" w:sz="12" w:space="4" w:color="auto"/>
        <w:bottom w:val="dotted" w:sz="12" w:space="5" w:color="auto"/>
      </w:pBdr>
      <w:tabs>
        <w:tab w:val="clear" w:pos="3668"/>
        <w:tab w:val="left" w:pos="392"/>
      </w:tabs>
      <w:spacing w:before="240" w:after="40" w:line="480" w:lineRule="exact"/>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qFormat/>
    <w:rsid w:val="000E794F"/>
    <w:pPr>
      <w:keepNext/>
      <w:keepLines/>
      <w:spacing w:after="40" w:line="320" w:lineRule="exact"/>
      <w:outlineLvl w:val="1"/>
    </w:pPr>
    <w:rPr>
      <w:rFonts w:ascii="Arial" w:eastAsiaTheme="majorEastAsia" w:hAnsi="Arial" w:cstheme="majorBidi"/>
      <w:bCs/>
      <w:caps/>
      <w:color w:val="000000" w:themeColor="text1"/>
      <w:spacing w:val="4"/>
      <w:sz w:val="32"/>
      <w:szCs w:val="26"/>
    </w:rPr>
  </w:style>
  <w:style w:type="paragraph" w:styleId="Heading3">
    <w:name w:val="heading 3"/>
    <w:basedOn w:val="Listrubrik"/>
    <w:next w:val="Normal"/>
    <w:link w:val="Heading3Char"/>
    <w:qFormat/>
    <w:rsid w:val="000E794F"/>
    <w:pPr>
      <w:spacing w:before="200" w:after="40" w:line="240" w:lineRule="exact"/>
      <w:outlineLvl w:val="2"/>
    </w:pPr>
  </w:style>
  <w:style w:type="paragraph" w:styleId="Heading4">
    <w:name w:val="heading 4"/>
    <w:basedOn w:val="Normal"/>
    <w:next w:val="Normal"/>
    <w:link w:val="Heading4Char"/>
    <w:uiPriority w:val="9"/>
    <w:semiHidden/>
    <w:qFormat/>
    <w:rsid w:val="000E794F"/>
    <w:pPr>
      <w:keepNext/>
      <w:keepLines/>
      <w:numPr>
        <w:ilvl w:val="3"/>
        <w:numId w:val="37"/>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0E79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0E794F"/>
    <w:pPr>
      <w:keepNext/>
      <w:keepLines/>
      <w:numPr>
        <w:ilvl w:val="5"/>
        <w:numId w:val="3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0E794F"/>
    <w:pPr>
      <w:keepNext/>
      <w:keepLines/>
      <w:numPr>
        <w:ilvl w:val="6"/>
        <w:numId w:val="3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0E794F"/>
    <w:pPr>
      <w:keepNext/>
      <w:keepLines/>
      <w:numPr>
        <w:ilvl w:val="7"/>
        <w:numId w:val="3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E794F"/>
    <w:pPr>
      <w:keepNext/>
      <w:keepLines/>
      <w:numPr>
        <w:ilvl w:val="8"/>
        <w:numId w:val="3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0E794F"/>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0E794F"/>
    <w:pPr>
      <w:tabs>
        <w:tab w:val="center" w:pos="4536"/>
        <w:tab w:val="right" w:pos="9072"/>
      </w:tabs>
    </w:pPr>
  </w:style>
  <w:style w:type="character" w:customStyle="1" w:styleId="HeaderChar">
    <w:name w:val="Header Char"/>
    <w:basedOn w:val="DefaultParagraphFont"/>
    <w:uiPriority w:val="99"/>
    <w:semiHidden/>
    <w:rsid w:val="000E794F"/>
    <w:rPr>
      <w:rFonts w:cs="Times New Roman"/>
      <w:sz w:val="20"/>
    </w:rPr>
  </w:style>
  <w:style w:type="paragraph" w:customStyle="1" w:styleId="Normaltindra">
    <w:name w:val="Normalt indra"/>
    <w:basedOn w:val="Normal"/>
    <w:uiPriority w:val="99"/>
    <w:semiHidden/>
    <w:rsid w:val="000E794F"/>
    <w:pPr>
      <w:ind w:firstLine="238"/>
    </w:pPr>
    <w:rPr>
      <w:lang w:val="en-US"/>
    </w:rPr>
  </w:style>
  <w:style w:type="table" w:customStyle="1" w:styleId="Tabellrutn">
    <w:name w:val="Tabellrutn"/>
    <w:basedOn w:val="Normaltabel"/>
    <w:uiPriority w:val="99"/>
    <w:rsid w:val="000E7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0E794F"/>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0E794F"/>
    <w:pPr>
      <w:spacing w:after="60"/>
    </w:pPr>
    <w:rPr>
      <w:rFonts w:ascii="Arial Black" w:hAnsi="Arial Black"/>
      <w:b w:val="0"/>
    </w:rPr>
  </w:style>
  <w:style w:type="character" w:customStyle="1" w:styleId="Heading3Char">
    <w:name w:val="Heading 3 Char"/>
    <w:basedOn w:val="DefaultParagraphFont"/>
    <w:link w:val="Heading3"/>
    <w:uiPriority w:val="2"/>
    <w:rsid w:val="000E794F"/>
    <w:rPr>
      <w:rFonts w:asciiTheme="minorHAnsi" w:hAnsiTheme="minorHAnsi"/>
      <w:b/>
      <w:caps/>
      <w:noProof/>
      <w:spacing w:val="6"/>
      <w:sz w:val="14"/>
      <w:szCs w:val="14"/>
      <w:lang w:eastAsia="sv-SE"/>
    </w:rPr>
  </w:style>
  <w:style w:type="paragraph" w:customStyle="1" w:styleId="Innehll">
    <w:name w:val="Innehåll"/>
    <w:basedOn w:val="Normal"/>
    <w:semiHidden/>
    <w:qFormat/>
    <w:rsid w:val="000E794F"/>
    <w:pPr>
      <w:tabs>
        <w:tab w:val="center" w:pos="294"/>
      </w:tabs>
      <w:spacing w:after="60"/>
      <w:ind w:left="294" w:hanging="294"/>
    </w:pPr>
  </w:style>
  <w:style w:type="paragraph" w:customStyle="1" w:styleId="Dokumentver">
    <w:name w:val="Dokumentöver"/>
    <w:basedOn w:val="Normal"/>
    <w:uiPriority w:val="99"/>
    <w:semiHidden/>
    <w:rsid w:val="000E794F"/>
    <w:rPr>
      <w:rFonts w:ascii="Lucida Grande" w:hAnsi="Lucida Grande"/>
      <w:szCs w:val="24"/>
    </w:rPr>
  </w:style>
  <w:style w:type="character" w:customStyle="1" w:styleId="DocumentMapChar">
    <w:name w:val="Document Map Char"/>
    <w:basedOn w:val="DefaultParagraphFont"/>
    <w:uiPriority w:val="99"/>
    <w:semiHidden/>
    <w:rsid w:val="000E794F"/>
    <w:rPr>
      <w:rFonts w:ascii="Lucida Grande" w:hAnsi="Lucida Grande" w:cs="Times New Roman"/>
      <w:sz w:val="24"/>
    </w:rPr>
  </w:style>
  <w:style w:type="paragraph" w:styleId="NormalIndent">
    <w:name w:val="Normal Indent"/>
    <w:basedOn w:val="Normal"/>
    <w:uiPriority w:val="1"/>
    <w:semiHidden/>
    <w:rsid w:val="000E794F"/>
    <w:pPr>
      <w:ind w:left="1304"/>
    </w:pPr>
  </w:style>
  <w:style w:type="character" w:customStyle="1" w:styleId="Heading1Char">
    <w:name w:val="Heading 1 Char"/>
    <w:basedOn w:val="DefaultParagraphFont"/>
    <w:link w:val="Heading1"/>
    <w:uiPriority w:val="2"/>
    <w:rsid w:val="000E794F"/>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0E794F"/>
    <w:rPr>
      <w:rFonts w:ascii="Arial" w:eastAsiaTheme="majorEastAsia" w:hAnsi="Arial" w:cstheme="majorBidi"/>
      <w:bCs/>
      <w:caps/>
      <w:color w:val="000000" w:themeColor="text1"/>
      <w:spacing w:val="4"/>
      <w:sz w:val="32"/>
      <w:szCs w:val="26"/>
    </w:rPr>
  </w:style>
  <w:style w:type="paragraph" w:styleId="Header">
    <w:name w:val="header"/>
    <w:basedOn w:val="Normal"/>
    <w:link w:val="HeaderChar1"/>
    <w:uiPriority w:val="99"/>
    <w:semiHidden/>
    <w:rsid w:val="000E794F"/>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E794F"/>
    <w:rPr>
      <w:rFonts w:asciiTheme="minorHAnsi" w:hAnsiTheme="minorHAnsi"/>
      <w:caps/>
      <w:spacing w:val="-2"/>
      <w:sz w:val="16"/>
    </w:rPr>
  </w:style>
  <w:style w:type="paragraph" w:styleId="Footer">
    <w:name w:val="footer"/>
    <w:basedOn w:val="Normal"/>
    <w:link w:val="FooterChar"/>
    <w:uiPriority w:val="99"/>
    <w:rsid w:val="000E794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0E794F"/>
    <w:rPr>
      <w:rFonts w:asciiTheme="minorHAnsi" w:hAnsiTheme="minorHAnsi"/>
      <w:color w:val="000000" w:themeColor="text1"/>
      <w:sz w:val="14"/>
    </w:rPr>
  </w:style>
  <w:style w:type="character" w:styleId="PageNumber">
    <w:name w:val="page number"/>
    <w:uiPriority w:val="99"/>
    <w:semiHidden/>
    <w:rsid w:val="000E794F"/>
    <w:rPr>
      <w:rFonts w:ascii="Rotis SansSerif Std ExtraBold" w:hAnsi="Rotis SansSerif Std ExtraBold"/>
      <w:color w:val="000000" w:themeColor="text1"/>
      <w:sz w:val="16"/>
      <w:szCs w:val="24"/>
    </w:rPr>
  </w:style>
  <w:style w:type="paragraph" w:styleId="ListBullet">
    <w:name w:val="List Bullet"/>
    <w:basedOn w:val="ListParagraph"/>
    <w:uiPriority w:val="3"/>
    <w:rsid w:val="000E794F"/>
    <w:pPr>
      <w:numPr>
        <w:numId w:val="31"/>
      </w:numPr>
      <w:ind w:left="266" w:hanging="266"/>
      <w:contextualSpacing w:val="0"/>
    </w:pPr>
  </w:style>
  <w:style w:type="paragraph" w:styleId="ListParagraph">
    <w:name w:val="List Paragraph"/>
    <w:basedOn w:val="Normal"/>
    <w:uiPriority w:val="34"/>
    <w:semiHidden/>
    <w:qFormat/>
    <w:rsid w:val="000E794F"/>
    <w:pPr>
      <w:spacing w:after="120" w:line="240" w:lineRule="auto"/>
      <w:ind w:left="266" w:hanging="266"/>
      <w:contextualSpacing/>
    </w:pPr>
  </w:style>
  <w:style w:type="paragraph" w:customStyle="1" w:styleId="Ingress">
    <w:name w:val="Ingress"/>
    <w:basedOn w:val="Normal"/>
    <w:next w:val="Normal"/>
    <w:uiPriority w:val="2"/>
    <w:qFormat/>
    <w:rsid w:val="000E794F"/>
    <w:pPr>
      <w:spacing w:before="140" w:after="0" w:line="320" w:lineRule="atLeast"/>
    </w:pPr>
    <w:rPr>
      <w:sz w:val="20"/>
    </w:rPr>
  </w:style>
  <w:style w:type="paragraph" w:customStyle="1" w:styleId="Dokumentinfo">
    <w:name w:val="Dokumentinfo"/>
    <w:basedOn w:val="Footer"/>
    <w:uiPriority w:val="6"/>
    <w:qFormat/>
    <w:rsid w:val="000E794F"/>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0E794F"/>
    <w:rPr>
      <w:rFonts w:cs="Times New Roman"/>
      <w:color w:val="000000"/>
      <w:u w:val="none"/>
    </w:rPr>
  </w:style>
  <w:style w:type="paragraph" w:styleId="BalloonText">
    <w:name w:val="Balloon Text"/>
    <w:basedOn w:val="Normal"/>
    <w:link w:val="BalloonTextChar"/>
    <w:uiPriority w:val="99"/>
    <w:semiHidden/>
    <w:rsid w:val="000E794F"/>
    <w:rPr>
      <w:rFonts w:ascii="Tahoma" w:hAnsi="Tahoma" w:cs="Tahoma"/>
      <w:szCs w:val="16"/>
    </w:rPr>
  </w:style>
  <w:style w:type="character" w:customStyle="1" w:styleId="BalloonTextChar">
    <w:name w:val="Balloon Text Char"/>
    <w:basedOn w:val="DefaultParagraphFont"/>
    <w:link w:val="BalloonText"/>
    <w:uiPriority w:val="99"/>
    <w:semiHidden/>
    <w:rsid w:val="000E794F"/>
    <w:rPr>
      <w:rFonts w:ascii="Tahoma" w:hAnsi="Tahoma" w:cs="Tahoma"/>
      <w:sz w:val="16"/>
      <w:szCs w:val="16"/>
    </w:rPr>
  </w:style>
  <w:style w:type="table" w:styleId="TableGrid">
    <w:name w:val="Table Grid"/>
    <w:basedOn w:val="TableNormal"/>
    <w:uiPriority w:val="59"/>
    <w:rsid w:val="000E794F"/>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0E794F"/>
  </w:style>
  <w:style w:type="character" w:customStyle="1" w:styleId="DateChar">
    <w:name w:val="Date Char"/>
    <w:basedOn w:val="DefaultParagraphFont"/>
    <w:link w:val="Date"/>
    <w:uiPriority w:val="99"/>
    <w:semiHidden/>
    <w:rsid w:val="000E794F"/>
    <w:rPr>
      <w:rFonts w:asciiTheme="minorHAnsi" w:hAnsiTheme="minorHAnsi"/>
      <w:sz w:val="16"/>
    </w:rPr>
  </w:style>
  <w:style w:type="character" w:customStyle="1" w:styleId="Heading4Char">
    <w:name w:val="Heading 4 Char"/>
    <w:basedOn w:val="DefaultParagraphFont"/>
    <w:link w:val="Heading4"/>
    <w:uiPriority w:val="9"/>
    <w:semiHidden/>
    <w:rsid w:val="000E794F"/>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E794F"/>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E794F"/>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E794F"/>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E79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794F"/>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0E794F"/>
    <w:pPr>
      <w:spacing w:line="240" w:lineRule="auto"/>
    </w:pPr>
    <w:rPr>
      <w:b/>
      <w:caps/>
      <w:spacing w:val="6"/>
      <w:sz w:val="14"/>
      <w:szCs w:val="14"/>
    </w:rPr>
  </w:style>
  <w:style w:type="character" w:styleId="PlaceholderText">
    <w:name w:val="Placeholder Text"/>
    <w:basedOn w:val="DefaultParagraphFont"/>
    <w:uiPriority w:val="99"/>
    <w:semiHidden/>
    <w:rsid w:val="000E794F"/>
    <w:rPr>
      <w:color w:val="808080"/>
    </w:rPr>
  </w:style>
  <w:style w:type="paragraph" w:customStyle="1" w:styleId="Listrubrik">
    <w:name w:val="Listrubrik"/>
    <w:basedOn w:val="Dokumentrubrik"/>
    <w:semiHidden/>
    <w:qFormat/>
    <w:rsid w:val="000E794F"/>
    <w:pPr>
      <w:spacing w:before="40"/>
    </w:pPr>
    <w:rPr>
      <w:noProof/>
      <w:lang w:eastAsia="sv-SE"/>
    </w:rPr>
  </w:style>
  <w:style w:type="paragraph" w:styleId="ListNumber">
    <w:name w:val="List Number"/>
    <w:uiPriority w:val="4"/>
    <w:rsid w:val="000E794F"/>
    <w:pPr>
      <w:numPr>
        <w:numId w:val="30"/>
      </w:numPr>
      <w:spacing w:after="120"/>
      <w:ind w:left="266" w:hanging="266"/>
    </w:pPr>
    <w:rPr>
      <w:rFonts w:asciiTheme="minorHAnsi" w:hAnsiTheme="minorHAnsi"/>
      <w:sz w:val="16"/>
      <w:lang w:val="en-US"/>
    </w:rPr>
  </w:style>
  <w:style w:type="paragraph" w:customStyle="1" w:styleId="Ingressindrag">
    <w:name w:val="Ingress indrag"/>
    <w:basedOn w:val="Ingress"/>
    <w:uiPriority w:val="2"/>
    <w:qFormat/>
    <w:rsid w:val="000E794F"/>
    <w:pPr>
      <w:tabs>
        <w:tab w:val="clear" w:pos="3668"/>
      </w:tabs>
      <w:spacing w:before="0"/>
      <w:ind w:firstLine="284"/>
    </w:pPr>
  </w:style>
  <w:style w:type="paragraph" w:styleId="TOC1">
    <w:name w:val="toc 1"/>
    <w:basedOn w:val="Normal"/>
    <w:next w:val="Normal"/>
    <w:autoRedefine/>
    <w:uiPriority w:val="39"/>
    <w:semiHidden/>
    <w:rsid w:val="000E794F"/>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2">
    <w:name w:val="toc 2"/>
    <w:basedOn w:val="Normal"/>
    <w:next w:val="Normal"/>
    <w:autoRedefine/>
    <w:uiPriority w:val="39"/>
    <w:semiHidden/>
    <w:rsid w:val="000E794F"/>
    <w:pPr>
      <w:tabs>
        <w:tab w:val="clear" w:pos="3668"/>
        <w:tab w:val="left" w:pos="546"/>
        <w:tab w:val="right" w:pos="8223"/>
      </w:tabs>
      <w:spacing w:after="0" w:line="240" w:lineRule="exact"/>
      <w:ind w:left="249"/>
    </w:pPr>
    <w:rPr>
      <w:b/>
      <w:caps/>
      <w:noProof/>
      <w:sz w:val="14"/>
    </w:rPr>
  </w:style>
  <w:style w:type="paragraph" w:styleId="TOC3">
    <w:name w:val="toc 3"/>
    <w:basedOn w:val="Normal"/>
    <w:next w:val="Normal"/>
    <w:autoRedefine/>
    <w:uiPriority w:val="39"/>
    <w:semiHidden/>
    <w:rsid w:val="000E794F"/>
    <w:pPr>
      <w:tabs>
        <w:tab w:val="clear" w:pos="3668"/>
      </w:tabs>
      <w:spacing w:after="100"/>
      <w:ind w:left="320"/>
    </w:pPr>
  </w:style>
  <w:style w:type="paragraph" w:styleId="TOCHeading">
    <w:name w:val="TOC Heading"/>
    <w:next w:val="Normal"/>
    <w:uiPriority w:val="39"/>
    <w:qFormat/>
    <w:rsid w:val="000E794F"/>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character" w:customStyle="1" w:styleId="Kontakt">
    <w:name w:val="Kontakt"/>
    <w:basedOn w:val="DefaultParagraphFont"/>
    <w:uiPriority w:val="8"/>
    <w:qFormat/>
    <w:rsid w:val="000E794F"/>
    <w:rPr>
      <w:b/>
      <w:caps/>
      <w:sz w:val="14"/>
      <w:szCs w:val="14"/>
    </w:rPr>
  </w:style>
  <w:style w:type="paragraph" w:customStyle="1" w:styleId="Kontaktrubrik">
    <w:name w:val="Kontaktrubrik"/>
    <w:uiPriority w:val="7"/>
    <w:qFormat/>
    <w:rsid w:val="000E794F"/>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0E794F"/>
    <w:pPr>
      <w:pBdr>
        <w:bottom w:val="dotted" w:sz="12" w:space="1" w:color="auto"/>
      </w:pBdr>
      <w:tabs>
        <w:tab w:val="clear" w:pos="3668"/>
        <w:tab w:val="right" w:pos="8222"/>
      </w:tabs>
    </w:pPr>
  </w:style>
  <w:style w:type="paragraph" w:customStyle="1" w:styleId="Normalkursiv">
    <w:name w:val="Normal kursiv"/>
    <w:basedOn w:val="Normal"/>
    <w:qFormat/>
    <w:rsid w:val="000E794F"/>
    <w:rPr>
      <w:i/>
    </w:rPr>
  </w:style>
  <w:style w:type="paragraph" w:customStyle="1" w:styleId="Omslagsrubrik">
    <w:name w:val="Omslagsrubrik"/>
    <w:qFormat/>
    <w:rsid w:val="000E794F"/>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Signering">
    <w:name w:val="Signering"/>
    <w:basedOn w:val="Normal"/>
    <w:uiPriority w:val="6"/>
    <w:qFormat/>
    <w:rsid w:val="000E794F"/>
    <w:pPr>
      <w:pBdr>
        <w:bottom w:val="dotted" w:sz="12" w:space="5" w:color="auto"/>
      </w:pBdr>
    </w:pPr>
    <w:rPr>
      <w:caps/>
      <w:sz w:val="14"/>
      <w:szCs w:val="14"/>
    </w:rPr>
  </w:style>
  <w:style w:type="paragraph" w:customStyle="1" w:styleId="Adress">
    <w:name w:val="Adress"/>
    <w:basedOn w:val="Normal"/>
    <w:qFormat/>
    <w:rsid w:val="000E794F"/>
    <w:pPr>
      <w:spacing w:after="40"/>
    </w:pPr>
  </w:style>
  <w:style w:type="character" w:styleId="FollowedHyperlink">
    <w:name w:val="FollowedHyperlink"/>
    <w:basedOn w:val="DefaultParagraphFont"/>
    <w:uiPriority w:val="99"/>
    <w:semiHidden/>
    <w:rsid w:val="00AD2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ocialutveckling.goteborg.se/" TargetMode="External"/><Relationship Id="rId13" Type="http://schemas.openxmlformats.org/officeDocument/2006/relationships/hyperlink" Target="http://www.knowit.se" TargetMode="External"/><Relationship Id="rId14" Type="http://schemas.openxmlformats.org/officeDocument/2006/relationships/hyperlink" Target="http://blogg.naturskyddsforeningen.se" TargetMode="External"/><Relationship Id="rId15" Type="http://schemas.openxmlformats.org/officeDocument/2006/relationships/hyperlink" Target="mailto:mona.wallin@naturskyddsforeningen.se" TargetMode="External"/><Relationship Id="rId16" Type="http://schemas.openxmlformats.org/officeDocument/2006/relationships/hyperlink" Target="http://www.favonius.se" TargetMode="External"/><Relationship Id="rId17" Type="http://schemas.openxmlformats.org/officeDocument/2006/relationships/hyperlink" Target="http://www.comfortaudio.com/sv/" TargetMode="External"/><Relationship Id="rId18" Type="http://schemas.openxmlformats.org/officeDocument/2006/relationships/hyperlink" Target="http://www.royalcanin.se/" TargetMode="External"/><Relationship Id="rId19" Type="http://schemas.openxmlformats.org/officeDocument/2006/relationships/hyperlink" Target="http://knowitehandel.s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petra:Downloads:Offert-1.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ientIDs xmlns="4fe88095-c9eb-4798-bb3a-5be15a3edbda" xsi:nil="true"/>
    <CompanyIDs xmlns="4fe88095-c9eb-4798-bb3a-5be15a3edbda">#2#</CompanyIDs>
    <SpecialistAreasLookup xmlns="4fe88095-c9eb-4798-bb3a-5be15a3edbda"/>
    <SpecialistAreaIDs xmlns="4fe88095-c9eb-4798-bb3a-5be15a3edbda" xsi:nil="true"/>
    <CompaniesLookup xmlns="4fe88095-c9eb-4798-bb3a-5be15a3edbda">
      <Value>2</Value>
    </CompaniesLookup>
    <SpacesLookup xmlns="4fe88095-c9eb-4798-bb3a-5be15a3edbda">
      <Value>174</Value>
    </SpacesLookup>
    <CategoryIDs xmlns="4fe88095-c9eb-4798-bb3a-5be15a3edbda">#2#</CategoryIDs>
    <SpaceIDs xmlns="4fe88095-c9eb-4798-bb3a-5be15a3edbda">#174#</SpaceIDs>
    <AuthorHistory xmlns="4fe88095-c9eb-4798-bb3a-5be15a3edbda">#18#</AuthorHistory>
    <ClientsLookup xmlns="4fe88095-c9eb-4798-bb3a-5be15a3edbda"/>
    <CategoriesLookup xmlns="4fe88095-c9eb-4798-bb3a-5be15a3edbda">
      <Value>2</Value>
    </CategoriesLookup>
    <UsertagsLookup xmlns="4fe88095-c9eb-4798-bb3a-5be15a3edbda">
      <Value>162</Value>
      <Value>1329</Value>
      <Value>179</Value>
      <Value>1328</Value>
      <Value>1386</Value>
      <Value>1420</Value>
      <Value>1936</Value>
      <Value>842</Value>
      <Value>1940</Value>
      <Value>1941</Value>
    </UsertagsLookup>
    <UsertagsForIndex xmlns="4fe88095-c9eb-4798-bb3a-5be15a3edbda">#mall#,#mallar#,#template#,#templates#,#word#,#wordmall#,#wordmallar#,#offert#,#offertmall#,#offertmallar#</UsertagsForIndex>
  </documentManagement>
</p:properties>
</file>

<file path=customXml/item2.xml><?xml version="1.0" encoding="utf-8"?>
<?mso-contentType ?>
<FormUrls xmlns="http://schemas.microsoft.com/sharepoint/v3/contenttype/forms/url">
  <Edit>documents/forms/shareiteditform.aspx</Edit>
</FormUrl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hareitDocument" ma:contentTypeID="0x010100C247DAC909E444DC9837EC56AA21363C00BED7D84148FE994CADD93581150C5D93" ma:contentTypeVersion="8" ma:contentTypeDescription="Content type for shareit documents" ma:contentTypeScope="" ma:versionID="db0ffe77b159ea97d36efbc9913731d9">
  <xsd:schema xmlns:xsd="http://www.w3.org/2001/XMLSchema" xmlns:xs="http://www.w3.org/2001/XMLSchema" xmlns:p="http://schemas.microsoft.com/office/2006/metadata/properties" xmlns:ns2="4fe88095-c9eb-4798-bb3a-5be15a3edbda" targetNamespace="http://schemas.microsoft.com/office/2006/metadata/properties" ma:root="true" ma:fieldsID="54ba5000f8698c4264bf3e4ead5cbeef" ns2:_="">
    <xsd:import namespace="4fe88095-c9eb-4798-bb3a-5be15a3edbda"/>
    <xsd:element name="properties">
      <xsd:complexType>
        <xsd:sequence>
          <xsd:element name="documentManagement">
            <xsd:complexType>
              <xsd:all>
                <xsd:element ref="ns2:CompaniesLookup" minOccurs="0"/>
                <xsd:element ref="ns2:ClientsLookup" minOccurs="0"/>
                <xsd:element ref="ns2:CategoriesLookup" minOccurs="0"/>
                <xsd:element ref="ns2:SpecialistAreasLookup" minOccurs="0"/>
                <xsd:element ref="ns2:SpacesLookup" minOccurs="0"/>
                <xsd:element ref="ns2:UsertagsLookup" minOccurs="0"/>
                <xsd:element ref="ns2:ClientIDs" minOccurs="0"/>
                <xsd:element ref="ns2:CompanyIDs" minOccurs="0"/>
                <xsd:element ref="ns2:CategoryIDs" minOccurs="0"/>
                <xsd:element ref="ns2:SpecialistAreaIDs" minOccurs="0"/>
                <xsd:element ref="ns2:SpaceIDs" minOccurs="0"/>
                <xsd:element ref="ns2:UsertagsForIndex" minOccurs="0"/>
                <xsd:element ref="ns2:AuthorHist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88095-c9eb-4798-bb3a-5be15a3edbda" elementFormDefault="qualified">
    <xsd:import namespace="http://schemas.microsoft.com/office/2006/documentManagement/types"/>
    <xsd:import namespace="http://schemas.microsoft.com/office/infopath/2007/PartnerControls"/>
    <xsd:element name="CompaniesLookup" ma:index="8" nillable="true" ma:displayName="Companies" ma:list="{f2caae0b-1407-45f5-ad16-3960470e9e4c}" ma:internalName="Companie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lientsLookup" ma:index="9" nillable="true" ma:displayName="Clients" ma:list="{a220c77c-a756-4890-bf9d-c5533f3c725c}" ma:internalName="Client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ategoriesLookup" ma:index="10" nillable="true" ma:displayName="Categories" ma:list="{c78c1113-b5b0-4246-b884-b3f875c04512}" ma:internalName="Categorie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SpecialistAreasLookup" ma:index="11" nillable="true" ma:displayName="SpecialistAreas" ma:list="{a9a0ebe0-5f3c-430f-bfb5-96147f8f7464}" ma:internalName="SpecialistArea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SpacesLookup" ma:index="12" nillable="true" ma:displayName="Spaces" ma:list="{76f963df-2552-4530-b2be-797fb1d6bac7}" ma:internalName="SpacesLookup" ma:readOnly="false"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UsertagsLookup" ma:index="13" nillable="true" ma:displayName="Usertags" ma:list="{f0262974-ceb0-4b0a-b569-730f17788f81}" ma:internalName="UsertagsLookup" ma:showField="Title" ma:web="{4fe88095-c9eb-4798-bb3a-5be15a3edbda}">
      <xsd:complexType>
        <xsd:complexContent>
          <xsd:extension base="dms:MultiChoiceLookup">
            <xsd:sequence>
              <xsd:element name="Value" type="dms:Lookup" maxOccurs="unbounded" minOccurs="0" nillable="true"/>
            </xsd:sequence>
          </xsd:extension>
        </xsd:complexContent>
      </xsd:complexType>
    </xsd:element>
    <xsd:element name="ClientIDs" ma:index="14" nillable="true" ma:displayName="Client IDs" ma:hidden="true" ma:indexed="true" ma:internalName="ClientIDs">
      <xsd:simpleType>
        <xsd:restriction base="dms:Text"/>
      </xsd:simpleType>
    </xsd:element>
    <xsd:element name="CompanyIDs" ma:index="15" nillable="true" ma:displayName="Company IDs" ma:hidden="true" ma:indexed="true" ma:internalName="CompanyIDs">
      <xsd:simpleType>
        <xsd:restriction base="dms:Text"/>
      </xsd:simpleType>
    </xsd:element>
    <xsd:element name="CategoryIDs" ma:index="16" nillable="true" ma:displayName="Category IDs" ma:hidden="true" ma:indexed="true" ma:internalName="CategoryIDs">
      <xsd:simpleType>
        <xsd:restriction base="dms:Text"/>
      </xsd:simpleType>
    </xsd:element>
    <xsd:element name="SpecialistAreaIDs" ma:index="17" nillable="true" ma:displayName="Specialist Area IDs" ma:hidden="true" ma:indexed="true" ma:internalName="SpecialistAreaIDs">
      <xsd:simpleType>
        <xsd:restriction base="dms:Text"/>
      </xsd:simpleType>
    </xsd:element>
    <xsd:element name="SpaceIDs" ma:index="18" nillable="true" ma:displayName="Space IDs" ma:hidden="true" ma:indexed="true" ma:internalName="SpaceIDs">
      <xsd:simpleType>
        <xsd:restriction base="dms:Text"/>
      </xsd:simpleType>
    </xsd:element>
    <xsd:element name="UsertagsForIndex" ma:index="19" nillable="true" ma:displayName="UsertagsForIndex" ma:hidden="true" ma:indexed="true" ma:internalName="UsertagsForIndex">
      <xsd:simpleType>
        <xsd:restriction base="dms:Text"/>
      </xsd:simpleType>
    </xsd:element>
    <xsd:element name="AuthorHistory" ma:index="20" nillable="true" ma:displayName="AuthorHistory" ma:indexed="true" ma:internalName="AuthorHistor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46B5AE-ECC4-44C9-9C40-3F88BEBF07EB}">
  <ds:schemaRefs>
    <ds:schemaRef ds:uri="http://schemas.microsoft.com/office/2006/metadata/properties"/>
    <ds:schemaRef ds:uri="http://schemas.microsoft.com/office/infopath/2007/PartnerControls"/>
    <ds:schemaRef ds:uri="4fe88095-c9eb-4798-bb3a-5be15a3edbda"/>
  </ds:schemaRefs>
</ds:datastoreItem>
</file>

<file path=customXml/itemProps2.xml><?xml version="1.0" encoding="utf-8"?>
<ds:datastoreItem xmlns:ds="http://schemas.openxmlformats.org/officeDocument/2006/customXml" ds:itemID="{05A31297-DDE3-4FB4-9FE3-1A9FD14345CE}">
  <ds:schemaRefs>
    <ds:schemaRef ds:uri="http://schemas.microsoft.com/sharepoint/v3/contenttype/forms/url"/>
  </ds:schemaRefs>
</ds:datastoreItem>
</file>

<file path=customXml/itemProps3.xml><?xml version="1.0" encoding="utf-8"?>
<ds:datastoreItem xmlns:ds="http://schemas.openxmlformats.org/officeDocument/2006/customXml" ds:itemID="{4283788B-3214-4CC4-8E6C-B80063B57200}">
  <ds:schemaRefs>
    <ds:schemaRef ds:uri="http://schemas.microsoft.com/sharepoint/v3/contenttype/forms"/>
  </ds:schemaRefs>
</ds:datastoreItem>
</file>

<file path=customXml/itemProps4.xml><?xml version="1.0" encoding="utf-8"?>
<ds:datastoreItem xmlns:ds="http://schemas.openxmlformats.org/officeDocument/2006/customXml" ds:itemID="{11F73512-3B58-4F40-B438-DADFE7D57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88095-c9eb-4798-bb3a-5be15a3ed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Offert-1.dotx</Template>
  <TotalTime>0</TotalTime>
  <Pages>10</Pages>
  <Words>2011</Words>
  <Characters>11466</Characters>
  <Application>Microsoft Macintosh Word</Application>
  <DocSecurity>0</DocSecurity>
  <Lines>95</Lines>
  <Paragraphs>26</Paragraphs>
  <ScaleCrop>false</ScaleCrop>
  <HeadingPairs>
    <vt:vector size="4" baseType="variant">
      <vt:variant>
        <vt:lpstr>Rubrik</vt:lpstr>
      </vt:variant>
      <vt:variant>
        <vt:i4>1</vt:i4>
      </vt:variant>
      <vt:variant>
        <vt:lpstr>Rubriker</vt:lpstr>
      </vt:variant>
      <vt:variant>
        <vt:i4>2</vt:i4>
      </vt:variant>
    </vt:vector>
  </HeadingPairs>
  <TitlesOfParts>
    <vt:vector size="3" baseType="lpstr">
      <vt:lpstr/>
      <vt:lpstr>Offert gällande</vt:lpstr>
      <vt:lpstr>        BILAGOR</vt:lpstr>
    </vt:vector>
  </TitlesOfParts>
  <Company>Microsoft</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Offertmall</dc:title>
  <dc:creator>Petra Liljeblad</dc:creator>
  <cp:lastModifiedBy>Johan Dahlgren</cp:lastModifiedBy>
  <cp:revision>2</cp:revision>
  <cp:lastPrinted>2012-05-16T06:59:00Z</cp:lastPrinted>
  <dcterms:created xsi:type="dcterms:W3CDTF">2013-02-27T15:29:00Z</dcterms:created>
  <dcterms:modified xsi:type="dcterms:W3CDTF">2013-02-27T15:29:00Z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0x010100C247DAC909E444DC9837EC56AA21363C00BED7D84148FE994CADD93581150C5D93</vt:lpwstr>
  </property>
</Properties>
</file>