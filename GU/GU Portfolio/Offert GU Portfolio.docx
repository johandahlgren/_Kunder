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F17CC" w14:textId="77777777" w:rsidR="00E34A97" w:rsidRDefault="00E34A97" w:rsidP="00E34A97">
      <w:pPr>
        <w:pStyle w:val="Ingress"/>
      </w:pPr>
      <w:r>
        <w:rPr>
          <w:noProof/>
          <w:lang w:val="en-US"/>
        </w:rPr>
        <w:drawing>
          <wp:anchor distT="0" distB="0" distL="114300" distR="114300" simplePos="0" relativeHeight="251659264" behindDoc="1" locked="1" layoutInCell="1" allowOverlap="1" wp14:anchorId="421BD258" wp14:editId="40615B60">
            <wp:simplePos x="0" y="0"/>
            <wp:positionH relativeFrom="page">
              <wp:posOffset>5720080</wp:posOffset>
            </wp:positionH>
            <wp:positionV relativeFrom="page">
              <wp:posOffset>326390</wp:posOffset>
            </wp:positionV>
            <wp:extent cx="1868170" cy="716280"/>
            <wp:effectExtent l="0" t="0" r="0" b="762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jpg"/>
                    <pic:cNvPicPr/>
                  </pic:nvPicPr>
                  <pic:blipFill>
                    <a:blip r:embed="rId9">
                      <a:extLst>
                        <a:ext uri="{28A0092B-C50C-407E-A947-70E740481C1C}">
                          <a14:useLocalDpi xmlns:a14="http://schemas.microsoft.com/office/drawing/2010/main" val="0"/>
                        </a:ext>
                      </a:extLst>
                    </a:blip>
                    <a:stretch>
                      <a:fillRect/>
                    </a:stretch>
                  </pic:blipFill>
                  <pic:spPr>
                    <a:xfrm>
                      <a:off x="0" y="0"/>
                      <a:ext cx="1868170" cy="716280"/>
                    </a:xfrm>
                    <a:prstGeom prst="rect">
                      <a:avLst/>
                    </a:prstGeom>
                  </pic:spPr>
                </pic:pic>
              </a:graphicData>
            </a:graphic>
            <wp14:sizeRelH relativeFrom="page">
              <wp14:pctWidth>0</wp14:pctWidth>
            </wp14:sizeRelH>
            <wp14:sizeRelV relativeFrom="page">
              <wp14:pctHeight>0</wp14:pctHeight>
            </wp14:sizeRelV>
          </wp:anchor>
        </w:drawing>
      </w:r>
    </w:p>
    <w:p w14:paraId="54A0C0F4" w14:textId="77777777" w:rsidR="00D81285" w:rsidRDefault="00D81285" w:rsidP="00E34A97">
      <w:pPr>
        <w:pStyle w:val="Footer"/>
      </w:pPr>
    </w:p>
    <w:p w14:paraId="3617344C" w14:textId="77777777" w:rsidR="00E34A97" w:rsidRDefault="00E34A97" w:rsidP="00E34A97">
      <w:pPr>
        <w:pStyle w:val="Ingress"/>
      </w:pPr>
    </w:p>
    <w:p w14:paraId="333E116A" w14:textId="77777777" w:rsidR="00E34A97" w:rsidRPr="00E34A97" w:rsidRDefault="00E34A97" w:rsidP="00E34A97">
      <w:pPr>
        <w:pStyle w:val="Ingress"/>
      </w:pPr>
    </w:p>
    <w:tbl>
      <w:tblPr>
        <w:tblStyle w:val="TableGrid"/>
        <w:tblW w:w="0" w:type="auto"/>
        <w:tblLayout w:type="fixed"/>
        <w:tblLook w:val="04A0" w:firstRow="1" w:lastRow="0" w:firstColumn="1" w:lastColumn="0" w:noHBand="0" w:noVBand="1"/>
      </w:tblPr>
      <w:tblGrid>
        <w:gridCol w:w="8373"/>
      </w:tblGrid>
      <w:tr w:rsidR="00D81285" w14:paraId="1483AF88" w14:textId="77777777" w:rsidTr="00CB55D6">
        <w:tc>
          <w:tcPr>
            <w:tcW w:w="8373" w:type="dxa"/>
          </w:tcPr>
          <w:p w14:paraId="6F2EE61F" w14:textId="77777777" w:rsidR="00E34A97" w:rsidRPr="00D81285" w:rsidRDefault="00F56994" w:rsidP="00CB55D6">
            <w:pPr>
              <w:pStyle w:val="Omslagsrubrik"/>
            </w:pPr>
            <w:r>
              <w:t>GU Portfolio</w:t>
            </w:r>
          </w:p>
          <w:p w14:paraId="753F3290" w14:textId="77777777" w:rsidR="00D81285" w:rsidRDefault="00D81285" w:rsidP="00D81285"/>
        </w:tc>
      </w:tr>
    </w:tbl>
    <w:p w14:paraId="1AF1B991" w14:textId="77777777" w:rsidR="00D81285" w:rsidRDefault="00D81285" w:rsidP="00D81285"/>
    <w:p w14:paraId="4668BC41" w14:textId="77777777" w:rsidR="00D81285" w:rsidRDefault="00D81285" w:rsidP="00D81285"/>
    <w:p w14:paraId="3B0AD584" w14:textId="77777777" w:rsidR="00C77E5B" w:rsidRPr="00C77E5B" w:rsidRDefault="00D81285" w:rsidP="00C77E5B">
      <w:pPr>
        <w:tabs>
          <w:tab w:val="clear" w:pos="3668"/>
        </w:tabs>
        <w:spacing w:after="0" w:line="240" w:lineRule="auto"/>
        <w:rPr>
          <w:rFonts w:ascii="Georgia" w:eastAsiaTheme="majorEastAsia" w:hAnsi="Georgia" w:cstheme="majorBidi"/>
          <w:bCs/>
          <w:color w:val="000000" w:themeColor="text1"/>
          <w:spacing w:val="-4"/>
          <w:sz w:val="40"/>
          <w:szCs w:val="28"/>
        </w:rPr>
      </w:pPr>
      <w:r>
        <w:br w:type="page"/>
      </w:r>
    </w:p>
    <w:p w14:paraId="29AE02DE" w14:textId="77777777" w:rsidR="00C77E5B" w:rsidRDefault="00C77E5B">
      <w:pPr>
        <w:tabs>
          <w:tab w:val="clear" w:pos="3668"/>
        </w:tabs>
        <w:spacing w:after="0" w:line="240" w:lineRule="auto"/>
      </w:pPr>
    </w:p>
    <w:p w14:paraId="13B0D74B" w14:textId="77777777" w:rsidR="00C77E5B" w:rsidRDefault="00C77E5B">
      <w:pPr>
        <w:tabs>
          <w:tab w:val="clear" w:pos="3668"/>
        </w:tabs>
        <w:spacing w:after="0" w:line="240" w:lineRule="auto"/>
      </w:pPr>
    </w:p>
    <w:p w14:paraId="02400728" w14:textId="77777777" w:rsidR="00C77E5B" w:rsidRDefault="00C77E5B">
      <w:pPr>
        <w:tabs>
          <w:tab w:val="clear" w:pos="3668"/>
        </w:tabs>
        <w:spacing w:after="0" w:line="240" w:lineRule="auto"/>
      </w:pPr>
    </w:p>
    <w:p w14:paraId="6D5F31C4" w14:textId="77777777" w:rsidR="00C77E5B" w:rsidRDefault="00C77E5B">
      <w:pPr>
        <w:tabs>
          <w:tab w:val="clear" w:pos="3668"/>
        </w:tabs>
        <w:spacing w:after="0" w:line="240" w:lineRule="auto"/>
      </w:pPr>
    </w:p>
    <w:p w14:paraId="78051ACC" w14:textId="77777777" w:rsidR="006D529D" w:rsidRDefault="006D529D">
      <w:pPr>
        <w:tabs>
          <w:tab w:val="clear" w:pos="3668"/>
        </w:tabs>
        <w:spacing w:after="0" w:line="240" w:lineRule="auto"/>
      </w:pPr>
    </w:p>
    <w:p w14:paraId="76E1F8EB" w14:textId="77777777" w:rsidR="00C77E5B" w:rsidRDefault="00C77E5B">
      <w:pPr>
        <w:tabs>
          <w:tab w:val="clear" w:pos="3668"/>
        </w:tabs>
        <w:spacing w:after="0" w:line="240" w:lineRule="auto"/>
      </w:pPr>
    </w:p>
    <w:p w14:paraId="56175677" w14:textId="77777777" w:rsidR="00C77E5B" w:rsidRDefault="006D529D" w:rsidP="006D529D">
      <w:pPr>
        <w:pStyle w:val="TOCHeading"/>
      </w:pPr>
      <w:r>
        <w:t>Innehåll</w:t>
      </w:r>
    </w:p>
    <w:p w14:paraId="705C6CBC" w14:textId="77777777" w:rsidR="00802CD9" w:rsidRDefault="006D529D">
      <w:pPr>
        <w:pStyle w:val="TOC1"/>
        <w:tabs>
          <w:tab w:val="left" w:pos="351"/>
        </w:tabs>
        <w:rPr>
          <w:sz w:val="24"/>
          <w:szCs w:val="24"/>
          <w:lang w:val="en-US" w:eastAsia="ja-JP"/>
        </w:rPr>
      </w:pPr>
      <w:r>
        <w:fldChar w:fldCharType="begin"/>
      </w:r>
      <w:r>
        <w:instrText xml:space="preserve"> TOC \o "1-2" \h \z \u </w:instrText>
      </w:r>
      <w:r>
        <w:fldChar w:fldCharType="separate"/>
      </w:r>
      <w:r w:rsidR="00802CD9">
        <w:t>1</w:t>
      </w:r>
      <w:r w:rsidR="00802CD9">
        <w:rPr>
          <w:sz w:val="24"/>
          <w:szCs w:val="24"/>
          <w:lang w:val="en-US" w:eastAsia="ja-JP"/>
        </w:rPr>
        <w:tab/>
      </w:r>
      <w:r w:rsidR="00802CD9">
        <w:t>Offert GU Portfolio</w:t>
      </w:r>
      <w:r w:rsidR="00802CD9">
        <w:tab/>
      </w:r>
      <w:r w:rsidR="00802CD9">
        <w:fldChar w:fldCharType="begin"/>
      </w:r>
      <w:r w:rsidR="00802CD9">
        <w:instrText xml:space="preserve"> PAGEREF _Toc227224029 \h </w:instrText>
      </w:r>
      <w:r w:rsidR="00802CD9">
        <w:fldChar w:fldCharType="separate"/>
      </w:r>
      <w:r w:rsidR="00802CD9">
        <w:t>4</w:t>
      </w:r>
      <w:r w:rsidR="00802CD9">
        <w:fldChar w:fldCharType="end"/>
      </w:r>
    </w:p>
    <w:p w14:paraId="24C462BB" w14:textId="77777777" w:rsidR="00802CD9" w:rsidRDefault="00802CD9">
      <w:pPr>
        <w:pStyle w:val="TOC1"/>
        <w:tabs>
          <w:tab w:val="left" w:pos="351"/>
        </w:tabs>
        <w:rPr>
          <w:sz w:val="24"/>
          <w:szCs w:val="24"/>
          <w:lang w:val="en-US" w:eastAsia="ja-JP"/>
        </w:rPr>
      </w:pPr>
      <w:r>
        <w:t>2</w:t>
      </w:r>
      <w:r>
        <w:rPr>
          <w:sz w:val="24"/>
          <w:szCs w:val="24"/>
          <w:lang w:val="en-US" w:eastAsia="ja-JP"/>
        </w:rPr>
        <w:tab/>
      </w:r>
      <w:r>
        <w:t>Förutsättningar</w:t>
      </w:r>
      <w:r>
        <w:tab/>
      </w:r>
      <w:r>
        <w:fldChar w:fldCharType="begin"/>
      </w:r>
      <w:r>
        <w:instrText xml:space="preserve"> PAGEREF _Toc227224030 \h </w:instrText>
      </w:r>
      <w:r>
        <w:fldChar w:fldCharType="separate"/>
      </w:r>
      <w:r>
        <w:t>5</w:t>
      </w:r>
      <w:r>
        <w:fldChar w:fldCharType="end"/>
      </w:r>
    </w:p>
    <w:p w14:paraId="1D0C7248" w14:textId="77777777" w:rsidR="00802CD9" w:rsidRDefault="00802CD9">
      <w:pPr>
        <w:pStyle w:val="TOC1"/>
        <w:tabs>
          <w:tab w:val="left" w:pos="351"/>
        </w:tabs>
        <w:rPr>
          <w:sz w:val="24"/>
          <w:szCs w:val="24"/>
          <w:lang w:val="en-US" w:eastAsia="ja-JP"/>
        </w:rPr>
      </w:pPr>
      <w:r>
        <w:t>3</w:t>
      </w:r>
      <w:r>
        <w:rPr>
          <w:sz w:val="24"/>
          <w:szCs w:val="24"/>
          <w:lang w:val="en-US" w:eastAsia="ja-JP"/>
        </w:rPr>
        <w:tab/>
      </w:r>
      <w:r>
        <w:t>Kontaktpersoner och projektmedlemmar</w:t>
      </w:r>
      <w:r>
        <w:tab/>
      </w:r>
      <w:r>
        <w:fldChar w:fldCharType="begin"/>
      </w:r>
      <w:r>
        <w:instrText xml:space="preserve"> PAGEREF _Toc227224031 \h </w:instrText>
      </w:r>
      <w:r>
        <w:fldChar w:fldCharType="separate"/>
      </w:r>
      <w:r>
        <w:t>5</w:t>
      </w:r>
      <w:r>
        <w:fldChar w:fldCharType="end"/>
      </w:r>
    </w:p>
    <w:p w14:paraId="0188FF8A" w14:textId="77777777" w:rsidR="00802CD9" w:rsidRDefault="00802CD9">
      <w:pPr>
        <w:pStyle w:val="TOC2"/>
        <w:tabs>
          <w:tab w:val="left" w:pos="687"/>
        </w:tabs>
        <w:rPr>
          <w:rFonts w:eastAsiaTheme="minorEastAsia" w:cstheme="minorBidi"/>
          <w:b w:val="0"/>
          <w:caps w:val="0"/>
          <w:sz w:val="24"/>
          <w:szCs w:val="24"/>
          <w:lang w:val="en-US" w:eastAsia="ja-JP"/>
        </w:rPr>
      </w:pPr>
      <w:r>
        <w:t>3.1</w:t>
      </w:r>
      <w:r>
        <w:rPr>
          <w:rFonts w:eastAsiaTheme="minorEastAsia" w:cstheme="minorBidi"/>
          <w:b w:val="0"/>
          <w:caps w:val="0"/>
          <w:sz w:val="24"/>
          <w:szCs w:val="24"/>
          <w:lang w:val="en-US" w:eastAsia="ja-JP"/>
        </w:rPr>
        <w:tab/>
      </w:r>
      <w:r>
        <w:t>GU</w:t>
      </w:r>
      <w:r>
        <w:tab/>
      </w:r>
      <w:r>
        <w:fldChar w:fldCharType="begin"/>
      </w:r>
      <w:r>
        <w:instrText xml:space="preserve"> PAGEREF _Toc227224032 \h </w:instrText>
      </w:r>
      <w:r>
        <w:fldChar w:fldCharType="separate"/>
      </w:r>
      <w:r>
        <w:t>5</w:t>
      </w:r>
      <w:r>
        <w:fldChar w:fldCharType="end"/>
      </w:r>
    </w:p>
    <w:p w14:paraId="7FBFFA44" w14:textId="77777777" w:rsidR="00802CD9" w:rsidRDefault="00802CD9">
      <w:pPr>
        <w:pStyle w:val="TOC2"/>
        <w:tabs>
          <w:tab w:val="left" w:pos="687"/>
        </w:tabs>
        <w:rPr>
          <w:rFonts w:eastAsiaTheme="minorEastAsia" w:cstheme="minorBidi"/>
          <w:b w:val="0"/>
          <w:caps w:val="0"/>
          <w:sz w:val="24"/>
          <w:szCs w:val="24"/>
          <w:lang w:val="en-US" w:eastAsia="ja-JP"/>
        </w:rPr>
      </w:pPr>
      <w:r>
        <w:t>3.2</w:t>
      </w:r>
      <w:r>
        <w:rPr>
          <w:rFonts w:eastAsiaTheme="minorEastAsia" w:cstheme="minorBidi"/>
          <w:b w:val="0"/>
          <w:caps w:val="0"/>
          <w:sz w:val="24"/>
          <w:szCs w:val="24"/>
          <w:lang w:val="en-US" w:eastAsia="ja-JP"/>
        </w:rPr>
        <w:tab/>
      </w:r>
      <w:r>
        <w:t>Knowit</w:t>
      </w:r>
      <w:r>
        <w:tab/>
      </w:r>
      <w:r>
        <w:fldChar w:fldCharType="begin"/>
      </w:r>
      <w:r>
        <w:instrText xml:space="preserve"> PAGEREF _Toc227224033 \h </w:instrText>
      </w:r>
      <w:r>
        <w:fldChar w:fldCharType="separate"/>
      </w:r>
      <w:r>
        <w:t>5</w:t>
      </w:r>
      <w:r>
        <w:fldChar w:fldCharType="end"/>
      </w:r>
    </w:p>
    <w:p w14:paraId="02F0F832" w14:textId="77777777" w:rsidR="00802CD9" w:rsidRDefault="00802CD9">
      <w:pPr>
        <w:pStyle w:val="TOC1"/>
        <w:tabs>
          <w:tab w:val="left" w:pos="351"/>
        </w:tabs>
        <w:rPr>
          <w:sz w:val="24"/>
          <w:szCs w:val="24"/>
          <w:lang w:val="en-US" w:eastAsia="ja-JP"/>
        </w:rPr>
      </w:pPr>
      <w:r>
        <w:t>4</w:t>
      </w:r>
      <w:r>
        <w:rPr>
          <w:sz w:val="24"/>
          <w:szCs w:val="24"/>
          <w:lang w:val="en-US" w:eastAsia="ja-JP"/>
        </w:rPr>
        <w:tab/>
      </w:r>
      <w:r>
        <w:t>Riskfaktorer i projektet</w:t>
      </w:r>
      <w:r>
        <w:tab/>
      </w:r>
      <w:r>
        <w:fldChar w:fldCharType="begin"/>
      </w:r>
      <w:r>
        <w:instrText xml:space="preserve"> PAGEREF _Toc227224034 \h </w:instrText>
      </w:r>
      <w:r>
        <w:fldChar w:fldCharType="separate"/>
      </w:r>
      <w:r>
        <w:t>5</w:t>
      </w:r>
      <w:r>
        <w:fldChar w:fldCharType="end"/>
      </w:r>
    </w:p>
    <w:p w14:paraId="716E4DFC" w14:textId="77777777" w:rsidR="00802CD9" w:rsidRDefault="00802CD9">
      <w:pPr>
        <w:pStyle w:val="TOC1"/>
        <w:tabs>
          <w:tab w:val="left" w:pos="351"/>
        </w:tabs>
        <w:rPr>
          <w:sz w:val="24"/>
          <w:szCs w:val="24"/>
          <w:lang w:val="en-US" w:eastAsia="ja-JP"/>
        </w:rPr>
      </w:pPr>
      <w:r>
        <w:t>5</w:t>
      </w:r>
      <w:r>
        <w:rPr>
          <w:sz w:val="24"/>
          <w:szCs w:val="24"/>
          <w:lang w:val="en-US" w:eastAsia="ja-JP"/>
        </w:rPr>
        <w:tab/>
      </w:r>
      <w:r>
        <w:t>Projektupplägg</w:t>
      </w:r>
      <w:r>
        <w:tab/>
      </w:r>
      <w:r>
        <w:fldChar w:fldCharType="begin"/>
      </w:r>
      <w:r>
        <w:instrText xml:space="preserve"> PAGEREF _Toc227224035 \h </w:instrText>
      </w:r>
      <w:r>
        <w:fldChar w:fldCharType="separate"/>
      </w:r>
      <w:r>
        <w:t>5</w:t>
      </w:r>
      <w:r>
        <w:fldChar w:fldCharType="end"/>
      </w:r>
    </w:p>
    <w:p w14:paraId="2FB2A2C1" w14:textId="77777777" w:rsidR="00802CD9" w:rsidRDefault="00802CD9">
      <w:pPr>
        <w:pStyle w:val="TOC2"/>
        <w:tabs>
          <w:tab w:val="left" w:pos="687"/>
        </w:tabs>
        <w:rPr>
          <w:rFonts w:eastAsiaTheme="minorEastAsia" w:cstheme="minorBidi"/>
          <w:b w:val="0"/>
          <w:caps w:val="0"/>
          <w:sz w:val="24"/>
          <w:szCs w:val="24"/>
          <w:lang w:val="en-US" w:eastAsia="ja-JP"/>
        </w:rPr>
      </w:pPr>
      <w:r>
        <w:t>5.1</w:t>
      </w:r>
      <w:r>
        <w:rPr>
          <w:rFonts w:eastAsiaTheme="minorEastAsia" w:cstheme="minorBidi"/>
          <w:b w:val="0"/>
          <w:caps w:val="0"/>
          <w:sz w:val="24"/>
          <w:szCs w:val="24"/>
          <w:lang w:val="en-US" w:eastAsia="ja-JP"/>
        </w:rPr>
        <w:tab/>
      </w:r>
      <w:r>
        <w:t>GUI-design</w:t>
      </w:r>
      <w:r>
        <w:tab/>
      </w:r>
      <w:r>
        <w:fldChar w:fldCharType="begin"/>
      </w:r>
      <w:r>
        <w:instrText xml:space="preserve"> PAGEREF _Toc227224036 \h </w:instrText>
      </w:r>
      <w:r>
        <w:fldChar w:fldCharType="separate"/>
      </w:r>
      <w:r>
        <w:t>5</w:t>
      </w:r>
      <w:r>
        <w:fldChar w:fldCharType="end"/>
      </w:r>
    </w:p>
    <w:p w14:paraId="731A875F" w14:textId="77777777" w:rsidR="00802CD9" w:rsidRDefault="00802CD9">
      <w:pPr>
        <w:pStyle w:val="TOC2"/>
        <w:tabs>
          <w:tab w:val="left" w:pos="687"/>
        </w:tabs>
        <w:rPr>
          <w:rFonts w:eastAsiaTheme="minorEastAsia" w:cstheme="minorBidi"/>
          <w:b w:val="0"/>
          <w:caps w:val="0"/>
          <w:sz w:val="24"/>
          <w:szCs w:val="24"/>
          <w:lang w:val="en-US" w:eastAsia="ja-JP"/>
        </w:rPr>
      </w:pPr>
      <w:r>
        <w:t>5.2</w:t>
      </w:r>
      <w:r>
        <w:rPr>
          <w:rFonts w:eastAsiaTheme="minorEastAsia" w:cstheme="minorBidi"/>
          <w:b w:val="0"/>
          <w:caps w:val="0"/>
          <w:sz w:val="24"/>
          <w:szCs w:val="24"/>
          <w:lang w:val="en-US" w:eastAsia="ja-JP"/>
        </w:rPr>
        <w:tab/>
      </w:r>
      <w:r>
        <w:t>Uppsättning av sidor i dev och test</w:t>
      </w:r>
      <w:r>
        <w:tab/>
      </w:r>
      <w:r>
        <w:fldChar w:fldCharType="begin"/>
      </w:r>
      <w:r>
        <w:instrText xml:space="preserve"> PAGEREF _Toc227224037 \h </w:instrText>
      </w:r>
      <w:r>
        <w:fldChar w:fldCharType="separate"/>
      </w:r>
      <w:r>
        <w:t>6</w:t>
      </w:r>
      <w:r>
        <w:fldChar w:fldCharType="end"/>
      </w:r>
    </w:p>
    <w:p w14:paraId="5BC84FBB" w14:textId="77777777" w:rsidR="00802CD9" w:rsidRDefault="00802CD9">
      <w:pPr>
        <w:pStyle w:val="TOC2"/>
        <w:tabs>
          <w:tab w:val="left" w:pos="687"/>
        </w:tabs>
        <w:rPr>
          <w:rFonts w:eastAsiaTheme="minorEastAsia" w:cstheme="minorBidi"/>
          <w:b w:val="0"/>
          <w:caps w:val="0"/>
          <w:sz w:val="24"/>
          <w:szCs w:val="24"/>
          <w:lang w:val="en-US" w:eastAsia="ja-JP"/>
        </w:rPr>
      </w:pPr>
      <w:r>
        <w:t>5.3</w:t>
      </w:r>
      <w:r>
        <w:rPr>
          <w:rFonts w:eastAsiaTheme="minorEastAsia" w:cstheme="minorBidi"/>
          <w:b w:val="0"/>
          <w:caps w:val="0"/>
          <w:sz w:val="24"/>
          <w:szCs w:val="24"/>
          <w:lang w:val="en-US" w:eastAsia="ja-JP"/>
        </w:rPr>
        <w:tab/>
      </w:r>
      <w:r>
        <w:t>Utveckling</w:t>
      </w:r>
      <w:r>
        <w:tab/>
      </w:r>
      <w:r>
        <w:fldChar w:fldCharType="begin"/>
      </w:r>
      <w:r>
        <w:instrText xml:space="preserve"> PAGEREF _Toc227224038 \h </w:instrText>
      </w:r>
      <w:r>
        <w:fldChar w:fldCharType="separate"/>
      </w:r>
      <w:r>
        <w:t>6</w:t>
      </w:r>
      <w:r>
        <w:fldChar w:fldCharType="end"/>
      </w:r>
    </w:p>
    <w:p w14:paraId="2EA79B77" w14:textId="77777777" w:rsidR="00802CD9" w:rsidRDefault="00802CD9">
      <w:pPr>
        <w:pStyle w:val="TOC2"/>
        <w:tabs>
          <w:tab w:val="left" w:pos="687"/>
        </w:tabs>
        <w:rPr>
          <w:rFonts w:eastAsiaTheme="minorEastAsia" w:cstheme="minorBidi"/>
          <w:b w:val="0"/>
          <w:caps w:val="0"/>
          <w:sz w:val="24"/>
          <w:szCs w:val="24"/>
          <w:lang w:val="en-US" w:eastAsia="ja-JP"/>
        </w:rPr>
      </w:pPr>
      <w:r>
        <w:t>5.4</w:t>
      </w:r>
      <w:r>
        <w:rPr>
          <w:rFonts w:eastAsiaTheme="minorEastAsia" w:cstheme="minorBidi"/>
          <w:b w:val="0"/>
          <w:caps w:val="0"/>
          <w:sz w:val="24"/>
          <w:szCs w:val="24"/>
          <w:lang w:val="en-US" w:eastAsia="ja-JP"/>
        </w:rPr>
        <w:tab/>
      </w:r>
      <w:r>
        <w:t>Test och dokumentation</w:t>
      </w:r>
      <w:r>
        <w:tab/>
      </w:r>
      <w:r>
        <w:fldChar w:fldCharType="begin"/>
      </w:r>
      <w:r>
        <w:instrText xml:space="preserve"> PAGEREF _Toc227224039 \h </w:instrText>
      </w:r>
      <w:r>
        <w:fldChar w:fldCharType="separate"/>
      </w:r>
      <w:r>
        <w:t>6</w:t>
      </w:r>
      <w:r>
        <w:fldChar w:fldCharType="end"/>
      </w:r>
    </w:p>
    <w:p w14:paraId="6F03F899" w14:textId="77777777" w:rsidR="00802CD9" w:rsidRDefault="00802CD9">
      <w:pPr>
        <w:pStyle w:val="TOC2"/>
        <w:tabs>
          <w:tab w:val="left" w:pos="687"/>
        </w:tabs>
        <w:rPr>
          <w:rFonts w:eastAsiaTheme="minorEastAsia" w:cstheme="minorBidi"/>
          <w:b w:val="0"/>
          <w:caps w:val="0"/>
          <w:sz w:val="24"/>
          <w:szCs w:val="24"/>
          <w:lang w:val="en-US" w:eastAsia="ja-JP"/>
        </w:rPr>
      </w:pPr>
      <w:r>
        <w:t>5.5</w:t>
      </w:r>
      <w:r>
        <w:rPr>
          <w:rFonts w:eastAsiaTheme="minorEastAsia" w:cstheme="minorBidi"/>
          <w:b w:val="0"/>
          <w:caps w:val="0"/>
          <w:sz w:val="24"/>
          <w:szCs w:val="24"/>
          <w:lang w:val="en-US" w:eastAsia="ja-JP"/>
        </w:rPr>
        <w:tab/>
      </w:r>
      <w:r>
        <w:t>Möten</w:t>
      </w:r>
      <w:r>
        <w:tab/>
      </w:r>
      <w:r>
        <w:fldChar w:fldCharType="begin"/>
      </w:r>
      <w:r>
        <w:instrText xml:space="preserve"> PAGEREF _Toc227224040 \h </w:instrText>
      </w:r>
      <w:r>
        <w:fldChar w:fldCharType="separate"/>
      </w:r>
      <w:r>
        <w:t>6</w:t>
      </w:r>
      <w:r>
        <w:fldChar w:fldCharType="end"/>
      </w:r>
    </w:p>
    <w:p w14:paraId="0664F3A8" w14:textId="77777777" w:rsidR="00802CD9" w:rsidRDefault="00802CD9">
      <w:pPr>
        <w:pStyle w:val="TOC2"/>
        <w:tabs>
          <w:tab w:val="left" w:pos="687"/>
        </w:tabs>
        <w:rPr>
          <w:rFonts w:eastAsiaTheme="minorEastAsia" w:cstheme="minorBidi"/>
          <w:b w:val="0"/>
          <w:caps w:val="0"/>
          <w:sz w:val="24"/>
          <w:szCs w:val="24"/>
          <w:lang w:val="en-US" w:eastAsia="ja-JP"/>
        </w:rPr>
      </w:pPr>
      <w:r>
        <w:t>5.6</w:t>
      </w:r>
      <w:r>
        <w:rPr>
          <w:rFonts w:eastAsiaTheme="minorEastAsia" w:cstheme="minorBidi"/>
          <w:b w:val="0"/>
          <w:caps w:val="0"/>
          <w:sz w:val="24"/>
          <w:szCs w:val="24"/>
          <w:lang w:val="en-US" w:eastAsia="ja-JP"/>
        </w:rPr>
        <w:tab/>
      </w:r>
      <w:r>
        <w:t>Projektledning &amp; administration</w:t>
      </w:r>
      <w:r>
        <w:tab/>
      </w:r>
      <w:r>
        <w:fldChar w:fldCharType="begin"/>
      </w:r>
      <w:r>
        <w:instrText xml:space="preserve"> PAGEREF _Toc227224041 \h </w:instrText>
      </w:r>
      <w:r>
        <w:fldChar w:fldCharType="separate"/>
      </w:r>
      <w:r>
        <w:t>6</w:t>
      </w:r>
      <w:r>
        <w:fldChar w:fldCharType="end"/>
      </w:r>
    </w:p>
    <w:p w14:paraId="69E42110" w14:textId="77777777" w:rsidR="00802CD9" w:rsidRDefault="00802CD9">
      <w:pPr>
        <w:pStyle w:val="TOC1"/>
        <w:tabs>
          <w:tab w:val="left" w:pos="351"/>
        </w:tabs>
        <w:rPr>
          <w:sz w:val="24"/>
          <w:szCs w:val="24"/>
          <w:lang w:val="en-US" w:eastAsia="ja-JP"/>
        </w:rPr>
      </w:pPr>
      <w:r>
        <w:t>6</w:t>
      </w:r>
      <w:r>
        <w:rPr>
          <w:sz w:val="24"/>
          <w:szCs w:val="24"/>
          <w:lang w:val="en-US" w:eastAsia="ja-JP"/>
        </w:rPr>
        <w:tab/>
      </w:r>
      <w:r>
        <w:t>Kostnadsuppskattning</w:t>
      </w:r>
      <w:r>
        <w:tab/>
      </w:r>
      <w:r>
        <w:fldChar w:fldCharType="begin"/>
      </w:r>
      <w:r>
        <w:instrText xml:space="preserve"> PAGEREF _Toc227224042 \h </w:instrText>
      </w:r>
      <w:r>
        <w:fldChar w:fldCharType="separate"/>
      </w:r>
      <w:r>
        <w:t>7</w:t>
      </w:r>
      <w:r>
        <w:fldChar w:fldCharType="end"/>
      </w:r>
    </w:p>
    <w:p w14:paraId="6FD54305" w14:textId="77777777" w:rsidR="00802CD9" w:rsidRDefault="00802CD9">
      <w:pPr>
        <w:pStyle w:val="TOC1"/>
        <w:tabs>
          <w:tab w:val="left" w:pos="351"/>
        </w:tabs>
        <w:rPr>
          <w:sz w:val="24"/>
          <w:szCs w:val="24"/>
          <w:lang w:val="en-US" w:eastAsia="ja-JP"/>
        </w:rPr>
      </w:pPr>
      <w:r>
        <w:t>7</w:t>
      </w:r>
      <w:r>
        <w:rPr>
          <w:sz w:val="24"/>
          <w:szCs w:val="24"/>
          <w:lang w:val="en-US" w:eastAsia="ja-JP"/>
        </w:rPr>
        <w:tab/>
      </w:r>
      <w:r>
        <w:t>Fakturering</w:t>
      </w:r>
      <w:r>
        <w:tab/>
      </w:r>
      <w:r>
        <w:fldChar w:fldCharType="begin"/>
      </w:r>
      <w:r>
        <w:instrText xml:space="preserve"> PAGEREF _Toc227224043 \h </w:instrText>
      </w:r>
      <w:r>
        <w:fldChar w:fldCharType="separate"/>
      </w:r>
      <w:r>
        <w:t>7</w:t>
      </w:r>
      <w:r>
        <w:fldChar w:fldCharType="end"/>
      </w:r>
    </w:p>
    <w:p w14:paraId="6378F958"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7.1</w:t>
      </w:r>
      <w:r>
        <w:rPr>
          <w:rFonts w:eastAsiaTheme="minorEastAsia" w:cstheme="minorBidi"/>
          <w:b w:val="0"/>
          <w:caps w:val="0"/>
          <w:sz w:val="24"/>
          <w:szCs w:val="24"/>
          <w:lang w:val="en-US" w:eastAsia="ja-JP"/>
        </w:rPr>
        <w:tab/>
      </w:r>
      <w:r w:rsidRPr="00006D94">
        <w:rPr>
          <w:rFonts w:ascii="Lucida Sans" w:hAnsi="Lucida Sans"/>
        </w:rPr>
        <w:t>Löpande avstämningar</w:t>
      </w:r>
      <w:r>
        <w:tab/>
      </w:r>
      <w:r>
        <w:fldChar w:fldCharType="begin"/>
      </w:r>
      <w:r>
        <w:instrText xml:space="preserve"> PAGEREF _Toc227224044 \h </w:instrText>
      </w:r>
      <w:r>
        <w:fldChar w:fldCharType="separate"/>
      </w:r>
      <w:r>
        <w:t>7</w:t>
      </w:r>
      <w:r>
        <w:fldChar w:fldCharType="end"/>
      </w:r>
    </w:p>
    <w:p w14:paraId="33029FC7"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7.2</w:t>
      </w:r>
      <w:r>
        <w:rPr>
          <w:rFonts w:eastAsiaTheme="minorEastAsia" w:cstheme="minorBidi"/>
          <w:b w:val="0"/>
          <w:caps w:val="0"/>
          <w:sz w:val="24"/>
          <w:szCs w:val="24"/>
          <w:lang w:val="en-US" w:eastAsia="ja-JP"/>
        </w:rPr>
        <w:tab/>
      </w:r>
      <w:r w:rsidRPr="00006D94">
        <w:rPr>
          <w:rFonts w:ascii="Lucida Sans" w:hAnsi="Lucida Sans"/>
        </w:rPr>
        <w:t>Uppdragets godkännande</w:t>
      </w:r>
      <w:r>
        <w:tab/>
      </w:r>
      <w:r>
        <w:fldChar w:fldCharType="begin"/>
      </w:r>
      <w:r>
        <w:instrText xml:space="preserve"> PAGEREF _Toc227224045 \h </w:instrText>
      </w:r>
      <w:r>
        <w:fldChar w:fldCharType="separate"/>
      </w:r>
      <w:r>
        <w:t>8</w:t>
      </w:r>
      <w:r>
        <w:fldChar w:fldCharType="end"/>
      </w:r>
    </w:p>
    <w:p w14:paraId="06B863F9"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7.3</w:t>
      </w:r>
      <w:r>
        <w:rPr>
          <w:rFonts w:eastAsiaTheme="minorEastAsia" w:cstheme="minorBidi"/>
          <w:b w:val="0"/>
          <w:caps w:val="0"/>
          <w:sz w:val="24"/>
          <w:szCs w:val="24"/>
          <w:lang w:val="en-US" w:eastAsia="ja-JP"/>
        </w:rPr>
        <w:tab/>
      </w:r>
      <w:r w:rsidRPr="00006D94">
        <w:rPr>
          <w:rFonts w:ascii="Lucida Sans" w:hAnsi="Lucida Sans"/>
        </w:rPr>
        <w:t>Projektuppföljning</w:t>
      </w:r>
      <w:r>
        <w:tab/>
      </w:r>
      <w:r>
        <w:fldChar w:fldCharType="begin"/>
      </w:r>
      <w:r>
        <w:instrText xml:space="preserve"> PAGEREF _Toc227224046 \h </w:instrText>
      </w:r>
      <w:r>
        <w:fldChar w:fldCharType="separate"/>
      </w:r>
      <w:r>
        <w:t>8</w:t>
      </w:r>
      <w:r>
        <w:fldChar w:fldCharType="end"/>
      </w:r>
    </w:p>
    <w:p w14:paraId="6ADFF04A"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7.4</w:t>
      </w:r>
      <w:r>
        <w:rPr>
          <w:rFonts w:eastAsiaTheme="minorEastAsia" w:cstheme="minorBidi"/>
          <w:b w:val="0"/>
          <w:caps w:val="0"/>
          <w:sz w:val="24"/>
          <w:szCs w:val="24"/>
          <w:lang w:val="en-US" w:eastAsia="ja-JP"/>
        </w:rPr>
        <w:tab/>
      </w:r>
      <w:r w:rsidRPr="00006D94">
        <w:rPr>
          <w:rFonts w:ascii="Lucida Sans" w:hAnsi="Lucida Sans"/>
        </w:rPr>
        <w:t>Tidplan</w:t>
      </w:r>
      <w:r>
        <w:tab/>
      </w:r>
      <w:r>
        <w:fldChar w:fldCharType="begin"/>
      </w:r>
      <w:r>
        <w:instrText xml:space="preserve"> PAGEREF _Toc227224047 \h </w:instrText>
      </w:r>
      <w:r>
        <w:fldChar w:fldCharType="separate"/>
      </w:r>
      <w:r>
        <w:t>8</w:t>
      </w:r>
      <w:r>
        <w:fldChar w:fldCharType="end"/>
      </w:r>
    </w:p>
    <w:p w14:paraId="2C1246DD" w14:textId="77777777" w:rsidR="00802CD9" w:rsidRDefault="00802CD9">
      <w:pPr>
        <w:pStyle w:val="TOC1"/>
        <w:tabs>
          <w:tab w:val="left" w:pos="351"/>
        </w:tabs>
        <w:rPr>
          <w:sz w:val="24"/>
          <w:szCs w:val="24"/>
          <w:lang w:val="en-US" w:eastAsia="ja-JP"/>
        </w:rPr>
      </w:pPr>
      <w:r>
        <w:t>8</w:t>
      </w:r>
      <w:r>
        <w:rPr>
          <w:sz w:val="24"/>
          <w:szCs w:val="24"/>
          <w:lang w:val="en-US" w:eastAsia="ja-JP"/>
        </w:rPr>
        <w:tab/>
      </w:r>
      <w:r>
        <w:t>Övrigt</w:t>
      </w:r>
      <w:r>
        <w:tab/>
      </w:r>
      <w:r>
        <w:fldChar w:fldCharType="begin"/>
      </w:r>
      <w:r>
        <w:instrText xml:space="preserve"> PAGEREF _Toc227224048 \h </w:instrText>
      </w:r>
      <w:r>
        <w:fldChar w:fldCharType="separate"/>
      </w:r>
      <w:r>
        <w:t>8</w:t>
      </w:r>
      <w:r>
        <w:fldChar w:fldCharType="end"/>
      </w:r>
    </w:p>
    <w:p w14:paraId="5435490D"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8.1</w:t>
      </w:r>
      <w:r>
        <w:rPr>
          <w:rFonts w:eastAsiaTheme="minorEastAsia" w:cstheme="minorBidi"/>
          <w:b w:val="0"/>
          <w:caps w:val="0"/>
          <w:sz w:val="24"/>
          <w:szCs w:val="24"/>
          <w:lang w:val="en-US" w:eastAsia="ja-JP"/>
        </w:rPr>
        <w:tab/>
      </w:r>
      <w:r w:rsidRPr="00006D94">
        <w:rPr>
          <w:rFonts w:ascii="Lucida Sans" w:hAnsi="Lucida Sans"/>
        </w:rPr>
        <w:t>Browserkrav</w:t>
      </w:r>
      <w:r>
        <w:tab/>
      </w:r>
      <w:r>
        <w:fldChar w:fldCharType="begin"/>
      </w:r>
      <w:r>
        <w:instrText xml:space="preserve"> PAGEREF _Toc227224049 \h </w:instrText>
      </w:r>
      <w:r>
        <w:fldChar w:fldCharType="separate"/>
      </w:r>
      <w:r>
        <w:t>8</w:t>
      </w:r>
      <w:r>
        <w:fldChar w:fldCharType="end"/>
      </w:r>
    </w:p>
    <w:p w14:paraId="1B405D7A" w14:textId="77777777" w:rsidR="00802CD9" w:rsidRDefault="00802CD9">
      <w:pPr>
        <w:pStyle w:val="TOC2"/>
        <w:tabs>
          <w:tab w:val="left" w:pos="702"/>
        </w:tabs>
        <w:rPr>
          <w:rFonts w:eastAsiaTheme="minorEastAsia" w:cstheme="minorBidi"/>
          <w:b w:val="0"/>
          <w:caps w:val="0"/>
          <w:sz w:val="24"/>
          <w:szCs w:val="24"/>
          <w:lang w:val="en-US" w:eastAsia="ja-JP"/>
        </w:rPr>
      </w:pPr>
      <w:r w:rsidRPr="00006D94">
        <w:rPr>
          <w:rFonts w:ascii="Lucida Sans" w:hAnsi="Lucida Sans"/>
        </w:rPr>
        <w:t>8.2</w:t>
      </w:r>
      <w:r>
        <w:rPr>
          <w:rFonts w:eastAsiaTheme="minorEastAsia" w:cstheme="minorBidi"/>
          <w:b w:val="0"/>
          <w:caps w:val="0"/>
          <w:sz w:val="24"/>
          <w:szCs w:val="24"/>
          <w:lang w:val="en-US" w:eastAsia="ja-JP"/>
        </w:rPr>
        <w:tab/>
      </w:r>
      <w:r w:rsidRPr="00006D94">
        <w:rPr>
          <w:rFonts w:ascii="Lucida Sans" w:hAnsi="Lucida Sans"/>
        </w:rPr>
        <w:t>Icke funktionella krav</w:t>
      </w:r>
      <w:r>
        <w:tab/>
      </w:r>
      <w:r>
        <w:fldChar w:fldCharType="begin"/>
      </w:r>
      <w:r>
        <w:instrText xml:space="preserve"> PAGEREF _Toc227224050 \h </w:instrText>
      </w:r>
      <w:r>
        <w:fldChar w:fldCharType="separate"/>
      </w:r>
      <w:r>
        <w:t>8</w:t>
      </w:r>
      <w:r>
        <w:fldChar w:fldCharType="end"/>
      </w:r>
    </w:p>
    <w:p w14:paraId="0F4EDE6D" w14:textId="77777777" w:rsidR="00802CD9" w:rsidRDefault="00802CD9">
      <w:pPr>
        <w:pStyle w:val="TOC1"/>
        <w:tabs>
          <w:tab w:val="left" w:pos="351"/>
        </w:tabs>
        <w:rPr>
          <w:sz w:val="24"/>
          <w:szCs w:val="24"/>
          <w:lang w:val="en-US" w:eastAsia="ja-JP"/>
        </w:rPr>
      </w:pPr>
      <w:r>
        <w:t>9</w:t>
      </w:r>
      <w:r>
        <w:rPr>
          <w:sz w:val="24"/>
          <w:szCs w:val="24"/>
          <w:lang w:val="en-US" w:eastAsia="ja-JP"/>
        </w:rPr>
        <w:tab/>
      </w:r>
      <w:r>
        <w:t>Bilaga: Teknisk specifikation</w:t>
      </w:r>
      <w:r>
        <w:tab/>
      </w:r>
      <w:r>
        <w:fldChar w:fldCharType="begin"/>
      </w:r>
      <w:r>
        <w:instrText xml:space="preserve"> PAGEREF _Toc227224051 \h </w:instrText>
      </w:r>
      <w:r>
        <w:fldChar w:fldCharType="separate"/>
      </w:r>
      <w:r>
        <w:t>8</w:t>
      </w:r>
      <w:r>
        <w:fldChar w:fldCharType="end"/>
      </w:r>
    </w:p>
    <w:p w14:paraId="5FB7AB8D" w14:textId="77777777" w:rsidR="00802CD9" w:rsidRDefault="00802CD9">
      <w:pPr>
        <w:pStyle w:val="TOC1"/>
        <w:tabs>
          <w:tab w:val="left" w:pos="461"/>
        </w:tabs>
        <w:rPr>
          <w:sz w:val="24"/>
          <w:szCs w:val="24"/>
          <w:lang w:val="en-US" w:eastAsia="ja-JP"/>
        </w:rPr>
      </w:pPr>
      <w:r>
        <w:t>10</w:t>
      </w:r>
      <w:r>
        <w:rPr>
          <w:sz w:val="24"/>
          <w:szCs w:val="24"/>
          <w:lang w:val="en-US" w:eastAsia="ja-JP"/>
        </w:rPr>
        <w:tab/>
      </w:r>
      <w:r>
        <w:t>Bilaga: Sidor</w:t>
      </w:r>
      <w:r>
        <w:tab/>
      </w:r>
      <w:r>
        <w:fldChar w:fldCharType="begin"/>
      </w:r>
      <w:r>
        <w:instrText xml:space="preserve"> PAGEREF _Toc227224052 \h </w:instrText>
      </w:r>
      <w:r>
        <w:fldChar w:fldCharType="separate"/>
      </w:r>
      <w:r>
        <w:t>9</w:t>
      </w:r>
      <w:r>
        <w:fldChar w:fldCharType="end"/>
      </w:r>
    </w:p>
    <w:p w14:paraId="243D23A8" w14:textId="77777777" w:rsidR="00802CD9" w:rsidRDefault="00802CD9">
      <w:pPr>
        <w:pStyle w:val="TOC2"/>
        <w:tabs>
          <w:tab w:val="left" w:pos="770"/>
        </w:tabs>
        <w:rPr>
          <w:rFonts w:eastAsiaTheme="minorEastAsia" w:cstheme="minorBidi"/>
          <w:b w:val="0"/>
          <w:caps w:val="0"/>
          <w:sz w:val="24"/>
          <w:szCs w:val="24"/>
          <w:lang w:val="en-US" w:eastAsia="ja-JP"/>
        </w:rPr>
      </w:pPr>
      <w:r>
        <w:t>10.1</w:t>
      </w:r>
      <w:r>
        <w:rPr>
          <w:rFonts w:eastAsiaTheme="minorEastAsia" w:cstheme="minorBidi"/>
          <w:b w:val="0"/>
          <w:caps w:val="0"/>
          <w:sz w:val="24"/>
          <w:szCs w:val="24"/>
          <w:lang w:val="en-US" w:eastAsia="ja-JP"/>
        </w:rPr>
        <w:tab/>
      </w:r>
      <w:r>
        <w:t>Navigeringssida</w:t>
      </w:r>
      <w:r>
        <w:tab/>
      </w:r>
      <w:r>
        <w:fldChar w:fldCharType="begin"/>
      </w:r>
      <w:r>
        <w:instrText xml:space="preserve"> PAGEREF _Toc227224053 \h </w:instrText>
      </w:r>
      <w:r>
        <w:fldChar w:fldCharType="separate"/>
      </w:r>
      <w:r>
        <w:t>9</w:t>
      </w:r>
      <w:r>
        <w:fldChar w:fldCharType="end"/>
      </w:r>
    </w:p>
    <w:p w14:paraId="588D98EE" w14:textId="77777777" w:rsidR="00802CD9" w:rsidRDefault="00802CD9">
      <w:pPr>
        <w:pStyle w:val="TOC2"/>
        <w:tabs>
          <w:tab w:val="left" w:pos="770"/>
        </w:tabs>
        <w:rPr>
          <w:rFonts w:eastAsiaTheme="minorEastAsia" w:cstheme="minorBidi"/>
          <w:b w:val="0"/>
          <w:caps w:val="0"/>
          <w:sz w:val="24"/>
          <w:szCs w:val="24"/>
          <w:lang w:val="en-US" w:eastAsia="ja-JP"/>
        </w:rPr>
      </w:pPr>
      <w:r>
        <w:t>10.2</w:t>
      </w:r>
      <w:r>
        <w:rPr>
          <w:rFonts w:eastAsiaTheme="minorEastAsia" w:cstheme="minorBidi"/>
          <w:b w:val="0"/>
          <w:caps w:val="0"/>
          <w:sz w:val="24"/>
          <w:szCs w:val="24"/>
          <w:lang w:val="en-US" w:eastAsia="ja-JP"/>
        </w:rPr>
        <w:tab/>
      </w:r>
      <w:r>
        <w:t>Detaljsida</w:t>
      </w:r>
      <w:r>
        <w:tab/>
      </w:r>
      <w:r>
        <w:fldChar w:fldCharType="begin"/>
      </w:r>
      <w:r>
        <w:instrText xml:space="preserve"> PAGEREF _Toc227224054 \h </w:instrText>
      </w:r>
      <w:r>
        <w:fldChar w:fldCharType="separate"/>
      </w:r>
      <w:r>
        <w:t>9</w:t>
      </w:r>
      <w:r>
        <w:fldChar w:fldCharType="end"/>
      </w:r>
    </w:p>
    <w:p w14:paraId="4B30C571" w14:textId="77777777" w:rsidR="00802CD9" w:rsidRDefault="00802CD9">
      <w:pPr>
        <w:pStyle w:val="TOC1"/>
        <w:tabs>
          <w:tab w:val="left" w:pos="461"/>
        </w:tabs>
        <w:rPr>
          <w:sz w:val="24"/>
          <w:szCs w:val="24"/>
          <w:lang w:val="en-US" w:eastAsia="ja-JP"/>
        </w:rPr>
      </w:pPr>
      <w:r>
        <w:t>11</w:t>
      </w:r>
      <w:r>
        <w:rPr>
          <w:sz w:val="24"/>
          <w:szCs w:val="24"/>
          <w:lang w:val="en-US" w:eastAsia="ja-JP"/>
        </w:rPr>
        <w:tab/>
      </w:r>
      <w:r>
        <w:t>Bilaga: Komponenter</w:t>
      </w:r>
      <w:r>
        <w:tab/>
      </w:r>
      <w:r>
        <w:fldChar w:fldCharType="begin"/>
      </w:r>
      <w:r>
        <w:instrText xml:space="preserve"> PAGEREF _Toc227224055 \h </w:instrText>
      </w:r>
      <w:r>
        <w:fldChar w:fldCharType="separate"/>
      </w:r>
      <w:r>
        <w:t>9</w:t>
      </w:r>
      <w:r>
        <w:fldChar w:fldCharType="end"/>
      </w:r>
    </w:p>
    <w:p w14:paraId="291357DE" w14:textId="77777777" w:rsidR="00802CD9" w:rsidRDefault="00802CD9">
      <w:pPr>
        <w:pStyle w:val="TOC2"/>
        <w:tabs>
          <w:tab w:val="left" w:pos="770"/>
        </w:tabs>
        <w:rPr>
          <w:rFonts w:eastAsiaTheme="minorEastAsia" w:cstheme="minorBidi"/>
          <w:b w:val="0"/>
          <w:caps w:val="0"/>
          <w:sz w:val="24"/>
          <w:szCs w:val="24"/>
          <w:lang w:val="en-US" w:eastAsia="ja-JP"/>
        </w:rPr>
      </w:pPr>
      <w:r>
        <w:t>11.1</w:t>
      </w:r>
      <w:r>
        <w:rPr>
          <w:rFonts w:eastAsiaTheme="minorEastAsia" w:cstheme="minorBidi"/>
          <w:b w:val="0"/>
          <w:caps w:val="0"/>
          <w:sz w:val="24"/>
          <w:szCs w:val="24"/>
          <w:lang w:val="en-US" w:eastAsia="ja-JP"/>
        </w:rPr>
        <w:tab/>
      </w:r>
      <w:r>
        <w:t>Navigeringskomponent</w:t>
      </w:r>
      <w:r>
        <w:tab/>
      </w:r>
      <w:r>
        <w:fldChar w:fldCharType="begin"/>
      </w:r>
      <w:r>
        <w:instrText xml:space="preserve"> PAGEREF _Toc227224056 \h </w:instrText>
      </w:r>
      <w:r>
        <w:fldChar w:fldCharType="separate"/>
      </w:r>
      <w:r>
        <w:t>9</w:t>
      </w:r>
      <w:r>
        <w:fldChar w:fldCharType="end"/>
      </w:r>
    </w:p>
    <w:p w14:paraId="661EB4FD" w14:textId="77777777" w:rsidR="00802CD9" w:rsidRDefault="00802CD9">
      <w:pPr>
        <w:pStyle w:val="TOC2"/>
        <w:tabs>
          <w:tab w:val="left" w:pos="770"/>
        </w:tabs>
        <w:rPr>
          <w:rFonts w:eastAsiaTheme="minorEastAsia" w:cstheme="minorBidi"/>
          <w:b w:val="0"/>
          <w:caps w:val="0"/>
          <w:sz w:val="24"/>
          <w:szCs w:val="24"/>
          <w:lang w:val="en-US" w:eastAsia="ja-JP"/>
        </w:rPr>
      </w:pPr>
      <w:r>
        <w:t>11.2</w:t>
      </w:r>
      <w:r>
        <w:rPr>
          <w:rFonts w:eastAsiaTheme="minorEastAsia" w:cstheme="minorBidi"/>
          <w:b w:val="0"/>
          <w:caps w:val="0"/>
          <w:sz w:val="24"/>
          <w:szCs w:val="24"/>
          <w:lang w:val="en-US" w:eastAsia="ja-JP"/>
        </w:rPr>
        <w:tab/>
      </w:r>
      <w:r>
        <w:t>Lista studenter</w:t>
      </w:r>
      <w:r>
        <w:tab/>
      </w:r>
      <w:r>
        <w:fldChar w:fldCharType="begin"/>
      </w:r>
      <w:r>
        <w:instrText xml:space="preserve"> PAGEREF _Toc227224057 \h </w:instrText>
      </w:r>
      <w:r>
        <w:fldChar w:fldCharType="separate"/>
      </w:r>
      <w:r>
        <w:t>9</w:t>
      </w:r>
      <w:r>
        <w:fldChar w:fldCharType="end"/>
      </w:r>
    </w:p>
    <w:p w14:paraId="431249D7" w14:textId="77777777" w:rsidR="00802CD9" w:rsidRDefault="00802CD9">
      <w:pPr>
        <w:pStyle w:val="TOC2"/>
        <w:tabs>
          <w:tab w:val="left" w:pos="770"/>
        </w:tabs>
        <w:rPr>
          <w:rFonts w:eastAsiaTheme="minorEastAsia" w:cstheme="minorBidi"/>
          <w:b w:val="0"/>
          <w:caps w:val="0"/>
          <w:sz w:val="24"/>
          <w:szCs w:val="24"/>
          <w:lang w:val="en-US" w:eastAsia="ja-JP"/>
        </w:rPr>
      </w:pPr>
      <w:r>
        <w:t>11.3</w:t>
      </w:r>
      <w:r>
        <w:rPr>
          <w:rFonts w:eastAsiaTheme="minorEastAsia" w:cstheme="minorBidi"/>
          <w:b w:val="0"/>
          <w:caps w:val="0"/>
          <w:sz w:val="24"/>
          <w:szCs w:val="24"/>
          <w:lang w:val="en-US" w:eastAsia="ja-JP"/>
        </w:rPr>
        <w:tab/>
      </w:r>
      <w:r>
        <w:t>Studentdetalj</w:t>
      </w:r>
      <w:r>
        <w:tab/>
      </w:r>
      <w:r>
        <w:fldChar w:fldCharType="begin"/>
      </w:r>
      <w:r>
        <w:instrText xml:space="preserve"> PAGEREF _Toc227224058 \h </w:instrText>
      </w:r>
      <w:r>
        <w:fldChar w:fldCharType="separate"/>
      </w:r>
      <w:r>
        <w:t>10</w:t>
      </w:r>
      <w:r>
        <w:fldChar w:fldCharType="end"/>
      </w:r>
    </w:p>
    <w:p w14:paraId="2FA7A794" w14:textId="77777777" w:rsidR="00802CD9" w:rsidRDefault="00802CD9">
      <w:pPr>
        <w:pStyle w:val="TOC2"/>
        <w:tabs>
          <w:tab w:val="left" w:pos="770"/>
        </w:tabs>
        <w:rPr>
          <w:rFonts w:eastAsiaTheme="minorEastAsia" w:cstheme="minorBidi"/>
          <w:b w:val="0"/>
          <w:caps w:val="0"/>
          <w:sz w:val="24"/>
          <w:szCs w:val="24"/>
          <w:lang w:val="en-US" w:eastAsia="ja-JP"/>
        </w:rPr>
      </w:pPr>
      <w:r>
        <w:t>11.4</w:t>
      </w:r>
      <w:r>
        <w:rPr>
          <w:rFonts w:eastAsiaTheme="minorEastAsia" w:cstheme="minorBidi"/>
          <w:b w:val="0"/>
          <w:caps w:val="0"/>
          <w:sz w:val="24"/>
          <w:szCs w:val="24"/>
          <w:lang w:val="en-US" w:eastAsia="ja-JP"/>
        </w:rPr>
        <w:tab/>
      </w:r>
      <w:r>
        <w:t>Anpassning av videogalleriet</w:t>
      </w:r>
      <w:r>
        <w:tab/>
      </w:r>
      <w:r>
        <w:fldChar w:fldCharType="begin"/>
      </w:r>
      <w:r>
        <w:instrText xml:space="preserve"> PAGEREF _Toc227224059 \h </w:instrText>
      </w:r>
      <w:r>
        <w:fldChar w:fldCharType="separate"/>
      </w:r>
      <w:r>
        <w:t>10</w:t>
      </w:r>
      <w:r>
        <w:fldChar w:fldCharType="end"/>
      </w:r>
    </w:p>
    <w:p w14:paraId="4DD4B6E0" w14:textId="77777777" w:rsidR="00802CD9" w:rsidRDefault="00802CD9">
      <w:pPr>
        <w:pStyle w:val="TOC1"/>
        <w:tabs>
          <w:tab w:val="left" w:pos="461"/>
        </w:tabs>
        <w:rPr>
          <w:sz w:val="24"/>
          <w:szCs w:val="24"/>
          <w:lang w:val="en-US" w:eastAsia="ja-JP"/>
        </w:rPr>
      </w:pPr>
      <w:r>
        <w:t>12</w:t>
      </w:r>
      <w:r>
        <w:rPr>
          <w:sz w:val="24"/>
          <w:szCs w:val="24"/>
          <w:lang w:val="en-US" w:eastAsia="ja-JP"/>
        </w:rPr>
        <w:tab/>
      </w:r>
      <w:r>
        <w:t>Nya innehållstyper</w:t>
      </w:r>
      <w:r>
        <w:tab/>
      </w:r>
      <w:r>
        <w:fldChar w:fldCharType="begin"/>
      </w:r>
      <w:r>
        <w:instrText xml:space="preserve"> PAGEREF _Toc227224060 \h </w:instrText>
      </w:r>
      <w:r>
        <w:fldChar w:fldCharType="separate"/>
      </w:r>
      <w:r>
        <w:t>11</w:t>
      </w:r>
      <w:r>
        <w:fldChar w:fldCharType="end"/>
      </w:r>
    </w:p>
    <w:p w14:paraId="74788E9B" w14:textId="77777777" w:rsidR="00802CD9" w:rsidRDefault="00802CD9">
      <w:pPr>
        <w:pStyle w:val="TOC2"/>
        <w:tabs>
          <w:tab w:val="left" w:pos="770"/>
        </w:tabs>
        <w:rPr>
          <w:rFonts w:eastAsiaTheme="minorEastAsia" w:cstheme="minorBidi"/>
          <w:b w:val="0"/>
          <w:caps w:val="0"/>
          <w:sz w:val="24"/>
          <w:szCs w:val="24"/>
          <w:lang w:val="en-US" w:eastAsia="ja-JP"/>
        </w:rPr>
      </w:pPr>
      <w:r>
        <w:t>12.1</w:t>
      </w:r>
      <w:r>
        <w:rPr>
          <w:rFonts w:eastAsiaTheme="minorEastAsia" w:cstheme="minorBidi"/>
          <w:b w:val="0"/>
          <w:caps w:val="0"/>
          <w:sz w:val="24"/>
          <w:szCs w:val="24"/>
          <w:lang w:val="en-US" w:eastAsia="ja-JP"/>
        </w:rPr>
        <w:tab/>
      </w:r>
      <w:r>
        <w:t>Portfolioperson</w:t>
      </w:r>
      <w:r>
        <w:tab/>
      </w:r>
      <w:r>
        <w:fldChar w:fldCharType="begin"/>
      </w:r>
      <w:r>
        <w:instrText xml:space="preserve"> PAGEREF _Toc227224061 \h </w:instrText>
      </w:r>
      <w:r>
        <w:fldChar w:fldCharType="separate"/>
      </w:r>
      <w:r>
        <w:t>11</w:t>
      </w:r>
      <w:r>
        <w:fldChar w:fldCharType="end"/>
      </w:r>
    </w:p>
    <w:p w14:paraId="5003CB57" w14:textId="77777777" w:rsidR="00802CD9" w:rsidRDefault="00802CD9">
      <w:pPr>
        <w:pStyle w:val="TOC1"/>
        <w:tabs>
          <w:tab w:val="left" w:pos="461"/>
        </w:tabs>
        <w:rPr>
          <w:sz w:val="24"/>
          <w:szCs w:val="24"/>
          <w:lang w:val="en-US" w:eastAsia="ja-JP"/>
        </w:rPr>
      </w:pPr>
      <w:r>
        <w:t>13</w:t>
      </w:r>
      <w:r>
        <w:rPr>
          <w:sz w:val="24"/>
          <w:szCs w:val="24"/>
          <w:lang w:val="en-US" w:eastAsia="ja-JP"/>
        </w:rPr>
        <w:tab/>
      </w:r>
      <w:r>
        <w:t>Avgränsningar</w:t>
      </w:r>
      <w:r>
        <w:tab/>
      </w:r>
      <w:r>
        <w:fldChar w:fldCharType="begin"/>
      </w:r>
      <w:r>
        <w:instrText xml:space="preserve"> PAGEREF _Toc227224062 \h </w:instrText>
      </w:r>
      <w:r>
        <w:fldChar w:fldCharType="separate"/>
      </w:r>
      <w:r>
        <w:t>11</w:t>
      </w:r>
      <w:r>
        <w:fldChar w:fldCharType="end"/>
      </w:r>
    </w:p>
    <w:p w14:paraId="5EB9763F" w14:textId="77777777" w:rsidR="00C77E5B" w:rsidRDefault="006D529D">
      <w:pPr>
        <w:tabs>
          <w:tab w:val="clear" w:pos="3668"/>
        </w:tabs>
        <w:spacing w:after="0" w:line="240" w:lineRule="auto"/>
        <w:rPr>
          <w:rFonts w:ascii="Georgia" w:eastAsiaTheme="majorEastAsia" w:hAnsi="Georgia" w:cstheme="majorBidi"/>
          <w:bCs/>
          <w:color w:val="000000" w:themeColor="text1"/>
          <w:spacing w:val="-4"/>
          <w:sz w:val="40"/>
          <w:szCs w:val="28"/>
        </w:rPr>
      </w:pPr>
      <w:r>
        <w:fldChar w:fldCharType="end"/>
      </w:r>
      <w:r w:rsidR="00C77E5B">
        <w:br w:type="page"/>
      </w:r>
    </w:p>
    <w:p w14:paraId="0BFA2F2C" w14:textId="43A24D65" w:rsidR="00CB55D6" w:rsidRPr="00CB55D6" w:rsidRDefault="00961CE7" w:rsidP="00CB55D6">
      <w:pPr>
        <w:pStyle w:val="Heading1"/>
      </w:pPr>
      <w:bookmarkStart w:id="0" w:name="_Toc227224029"/>
      <w:r>
        <w:t>Offert GU Portfolio</w:t>
      </w:r>
      <w:bookmarkEnd w:id="0"/>
    </w:p>
    <w:p w14:paraId="17F06E1F" w14:textId="6F839918" w:rsidR="00CB55D6" w:rsidRPr="00CB55D6" w:rsidRDefault="00CB55D6" w:rsidP="00CB55D6">
      <w:pPr>
        <w:pStyle w:val="Ingress"/>
      </w:pPr>
      <w:r w:rsidRPr="00CB55D6">
        <w:t xml:space="preserve">Knowit har härmed nöjet att erbjuda att framtagning av beställningsunderlag för </w:t>
      </w:r>
      <w:r w:rsidR="00961CE7">
        <w:t>GU Portfolio</w:t>
      </w:r>
      <w:r w:rsidRPr="00CB55D6">
        <w:t>.</w:t>
      </w:r>
    </w:p>
    <w:p w14:paraId="6CE3A274" w14:textId="77777777" w:rsidR="00CB55D6" w:rsidRPr="00CB55D6" w:rsidRDefault="00CB55D6" w:rsidP="00B93904"/>
    <w:p w14:paraId="73DC32C0" w14:textId="77777777" w:rsidR="00CB55D6" w:rsidRPr="00CB55D6" w:rsidRDefault="00CB55D6" w:rsidP="00B93904"/>
    <w:p w14:paraId="6193DE44" w14:textId="77777777" w:rsidR="00CB55D6" w:rsidRDefault="00CB55D6" w:rsidP="00B93904"/>
    <w:p w14:paraId="00C2D3EA" w14:textId="77777777" w:rsidR="00CB55D6" w:rsidRPr="00B93904" w:rsidRDefault="00CB55D6" w:rsidP="00B93904">
      <w:pPr>
        <w:pStyle w:val="Signering"/>
      </w:pPr>
      <w:r w:rsidRPr="00B93904">
        <w:t>Ort och datum</w:t>
      </w:r>
    </w:p>
    <w:p w14:paraId="4D485920" w14:textId="77777777" w:rsidR="00CB55D6" w:rsidRPr="00CB55D6" w:rsidRDefault="00CB55D6" w:rsidP="00B93904"/>
    <w:p w14:paraId="6B900567" w14:textId="77777777" w:rsidR="00CB55D6" w:rsidRPr="00CB55D6" w:rsidRDefault="00CB55D6" w:rsidP="00B93904"/>
    <w:p w14:paraId="0F2C317D" w14:textId="77777777" w:rsidR="00CB55D6" w:rsidRPr="00CB55D6" w:rsidRDefault="00CB55D6" w:rsidP="00B93904">
      <w:pPr>
        <w:pStyle w:val="Signering"/>
      </w:pPr>
      <w:r w:rsidRPr="00CB55D6">
        <w:t>Knowit AB</w:t>
      </w:r>
    </w:p>
    <w:p w14:paraId="2D733FA2" w14:textId="77777777" w:rsidR="00CB55D6" w:rsidRPr="00CB55D6" w:rsidRDefault="00CB55D6" w:rsidP="00B93904"/>
    <w:p w14:paraId="395CFEAC" w14:textId="77777777" w:rsidR="00CB55D6" w:rsidRPr="00CB55D6" w:rsidRDefault="00CB55D6" w:rsidP="00B93904"/>
    <w:p w14:paraId="3FA2D7A3" w14:textId="77777777" w:rsidR="00CB55D6" w:rsidRPr="00CB55D6" w:rsidRDefault="00CB55D6" w:rsidP="00B93904">
      <w:pPr>
        <w:pStyle w:val="Signering"/>
      </w:pPr>
      <w:r w:rsidRPr="00CB55D6">
        <w:t>Namnförtydligande</w:t>
      </w:r>
    </w:p>
    <w:p w14:paraId="6537692C" w14:textId="77777777" w:rsidR="00CB55D6" w:rsidRPr="00CB55D6" w:rsidRDefault="00CB55D6" w:rsidP="00B93904"/>
    <w:p w14:paraId="19CA9879" w14:textId="77777777" w:rsidR="00CB55D6" w:rsidRPr="00CB55D6" w:rsidRDefault="00CB55D6" w:rsidP="00B93904">
      <w:r w:rsidRPr="00A702A6">
        <w:rPr>
          <w:highlight w:val="red"/>
        </w:rPr>
        <w:t>Denna xxxx är bindande till och med ÅÅÅÅ-MM-DD</w:t>
      </w:r>
    </w:p>
    <w:p w14:paraId="0C482B7C" w14:textId="77777777" w:rsidR="00B93904" w:rsidRDefault="00B93904">
      <w:pPr>
        <w:tabs>
          <w:tab w:val="clear" w:pos="3668"/>
        </w:tabs>
        <w:spacing w:after="0" w:line="240" w:lineRule="auto"/>
      </w:pPr>
      <w:r>
        <w:br w:type="page"/>
      </w:r>
    </w:p>
    <w:p w14:paraId="47B8D923" w14:textId="0094999B" w:rsidR="006C20BC" w:rsidRDefault="00A702A6" w:rsidP="006C20BC">
      <w:pPr>
        <w:pStyle w:val="Heading1"/>
      </w:pPr>
      <w:bookmarkStart w:id="1" w:name="_Toc325352365"/>
      <w:bookmarkStart w:id="2" w:name="_Toc227224030"/>
      <w:r>
        <w:t>Förutsättningar</w:t>
      </w:r>
      <w:bookmarkEnd w:id="2"/>
    </w:p>
    <w:p w14:paraId="202FB537" w14:textId="77777777" w:rsidR="00A702A6" w:rsidRDefault="00A702A6" w:rsidP="00A702A6"/>
    <w:p w14:paraId="6147B24E" w14:textId="03839183" w:rsidR="00A702A6" w:rsidRDefault="00A702A6" w:rsidP="00A702A6">
      <w:r>
        <w:t xml:space="preserve">I denna enkla version av GU Portfolio sker all </w:t>
      </w:r>
      <w:r w:rsidR="009D4BD4">
        <w:t>hantering av studenter och alumner manuellt genom att en redaktör skapar och flyttar innehåll för studenter som börjar på utbildning eller går vidare till nästa årskurs.</w:t>
      </w:r>
    </w:p>
    <w:p w14:paraId="5888647A" w14:textId="600912B3" w:rsidR="009D4BD4" w:rsidRDefault="009D4BD4" w:rsidP="00A702A6">
      <w:r>
        <w:t>De studenter man vill behålla som alumner får manuellt sparas undan i Infoglue.</w:t>
      </w:r>
    </w:p>
    <w:p w14:paraId="5C4DA7F9" w14:textId="77777777" w:rsidR="00882FFB" w:rsidRDefault="00882FFB" w:rsidP="00A702A6"/>
    <w:p w14:paraId="59379D8B" w14:textId="4F0FC872" w:rsidR="00A702A6" w:rsidRDefault="00A702A6" w:rsidP="00A702A6">
      <w:pPr>
        <w:pStyle w:val="Heading1"/>
      </w:pPr>
      <w:bookmarkStart w:id="3" w:name="_Toc227224031"/>
      <w:r>
        <w:t>Kontaktpersoner och projektmedlemmar</w:t>
      </w:r>
      <w:bookmarkEnd w:id="3"/>
    </w:p>
    <w:p w14:paraId="3EE7DD29" w14:textId="77777777" w:rsidR="00A702A6" w:rsidRDefault="00A702A6" w:rsidP="00A702A6"/>
    <w:p w14:paraId="37DA14A7" w14:textId="4457209C" w:rsidR="00E10AAA" w:rsidRDefault="00E10AAA" w:rsidP="00E10AAA">
      <w:pPr>
        <w:pStyle w:val="Heading2"/>
      </w:pPr>
      <w:bookmarkStart w:id="4" w:name="_Toc227224032"/>
      <w:r>
        <w:t>GU</w:t>
      </w:r>
      <w:bookmarkEnd w:id="4"/>
    </w:p>
    <w:p w14:paraId="43C86777" w14:textId="2CD5F7F1" w:rsidR="00E10AAA" w:rsidRPr="00FA210F" w:rsidRDefault="00E10AAA" w:rsidP="00E10AAA">
      <w:r>
        <w:rPr>
          <w:b/>
        </w:rPr>
        <w:t>Mattias Jacobsson</w:t>
      </w:r>
      <w:r w:rsidRPr="00FA210F">
        <w:t xml:space="preserve">, </w:t>
      </w:r>
      <w:r w:rsidR="00DA07B2">
        <w:t xml:space="preserve">Projektledare GU, </w:t>
      </w:r>
      <w:r w:rsidRPr="00DA07B2">
        <w:t>031-786 5</w:t>
      </w:r>
      <w:r w:rsidR="00DA07B2" w:rsidRPr="00DA07B2">
        <w:t>706</w:t>
      </w:r>
      <w:r w:rsidRPr="00FA210F">
        <w:t xml:space="preserve"> </w:t>
      </w:r>
    </w:p>
    <w:p w14:paraId="01D0D6AD" w14:textId="77777777" w:rsidR="00E10AAA" w:rsidRDefault="00E10AAA" w:rsidP="00A702A6"/>
    <w:p w14:paraId="7A36180C" w14:textId="6B019C67" w:rsidR="00E10AAA" w:rsidRDefault="00E10AAA" w:rsidP="00E10AAA">
      <w:pPr>
        <w:pStyle w:val="Heading2"/>
      </w:pPr>
      <w:bookmarkStart w:id="5" w:name="_Toc227224033"/>
      <w:r>
        <w:t>Knowit</w:t>
      </w:r>
      <w:bookmarkEnd w:id="5"/>
    </w:p>
    <w:p w14:paraId="496C8A01" w14:textId="77777777" w:rsidR="00E10AAA" w:rsidRPr="00E10AAA" w:rsidRDefault="00E10AAA" w:rsidP="00E10AAA">
      <w:r w:rsidRPr="00E10AAA">
        <w:rPr>
          <w:b/>
        </w:rPr>
        <w:t>Petra Liljeblad</w:t>
      </w:r>
      <w:r w:rsidRPr="00E10AAA">
        <w:t>, Projektledare Know it, 0733-11 77 33</w:t>
      </w:r>
    </w:p>
    <w:p w14:paraId="2D2B2A12" w14:textId="77777777" w:rsidR="00E10AAA" w:rsidRPr="00E10AAA" w:rsidRDefault="00E10AAA" w:rsidP="00E10AAA">
      <w:r w:rsidRPr="00E10AAA">
        <w:rPr>
          <w:b/>
        </w:rPr>
        <w:t>Johan Dahlgren</w:t>
      </w:r>
      <w:r w:rsidRPr="00E10AAA">
        <w:t>, Utvecklare Know it, 073-07 40 69 89</w:t>
      </w:r>
    </w:p>
    <w:p w14:paraId="40CA95FD" w14:textId="77777777" w:rsidR="00E10AAA" w:rsidRPr="00C0164B" w:rsidRDefault="00E10AAA" w:rsidP="00E10AAA">
      <w:pPr>
        <w:rPr>
          <w:highlight w:val="red"/>
        </w:rPr>
      </w:pPr>
      <w:r w:rsidRPr="00E10AAA">
        <w:rPr>
          <w:b/>
        </w:rPr>
        <w:t>Mattias Bogeblad</w:t>
      </w:r>
      <w:r w:rsidRPr="00E10AAA">
        <w:t>, Teknisk rådgivare, Know it, 0702-80 05 05</w:t>
      </w:r>
    </w:p>
    <w:p w14:paraId="084570B6" w14:textId="77777777" w:rsidR="00E10AAA" w:rsidRDefault="00E10AAA" w:rsidP="00A702A6"/>
    <w:p w14:paraId="601C4795" w14:textId="6085D472" w:rsidR="00A702A6" w:rsidRDefault="00A702A6" w:rsidP="00A702A6">
      <w:pPr>
        <w:pStyle w:val="Heading1"/>
      </w:pPr>
      <w:bookmarkStart w:id="6" w:name="_Toc227224034"/>
      <w:r>
        <w:t>Riskfaktorer i projektet</w:t>
      </w:r>
      <w:bookmarkEnd w:id="6"/>
    </w:p>
    <w:p w14:paraId="576AEEC4" w14:textId="77777777" w:rsidR="00882FFB" w:rsidRDefault="00882FFB" w:rsidP="00A702A6"/>
    <w:p w14:paraId="4FC3A8CE" w14:textId="31E45269" w:rsidR="00A702A6" w:rsidRDefault="00882FFB" w:rsidP="00A702A6">
      <w:r>
        <w:t xml:space="preserve">Att nya önskemål dyker upp under projektets gång vilket kan komma att öka kostnaden. </w:t>
      </w:r>
      <w:r w:rsidR="00644ED0">
        <w:t xml:space="preserve">Varje nytt önskemål får hanteras separat och godkännas av projektledaren för GU. </w:t>
      </w:r>
    </w:p>
    <w:p w14:paraId="7208ED3E" w14:textId="77777777" w:rsidR="00214284" w:rsidRDefault="00DB7136" w:rsidP="00B93904">
      <w:pPr>
        <w:pStyle w:val="Heading1"/>
      </w:pPr>
      <w:bookmarkStart w:id="7" w:name="_Toc227224035"/>
      <w:bookmarkEnd w:id="1"/>
      <w:r>
        <w:t>Projektupplägg</w:t>
      </w:r>
      <w:bookmarkEnd w:id="7"/>
    </w:p>
    <w:p w14:paraId="6BDDEE0F" w14:textId="77777777" w:rsidR="00F57DA5" w:rsidRDefault="00F57DA5" w:rsidP="003A47C8"/>
    <w:p w14:paraId="5B8252DE" w14:textId="77777777" w:rsidR="00DB7136" w:rsidRDefault="00DB7136" w:rsidP="003A47C8">
      <w:r w:rsidRPr="00DB7136">
        <w:t xml:space="preserve">Vi har tänkt oss att genomföra följande aktiviteter under projektet. Notera att en del av dessa markerats som </w:t>
      </w:r>
      <w:proofErr w:type="gramStart"/>
      <w:r w:rsidRPr="00DB7136">
        <w:t>ej</w:t>
      </w:r>
      <w:proofErr w:type="gramEnd"/>
      <w:r w:rsidRPr="00DB7136">
        <w:t xml:space="preserve"> obligatoriska (de som är märkta med "Option"). Dessa delar kan plockas bort från projektet med varierande påverkan på resultatet.</w:t>
      </w:r>
    </w:p>
    <w:p w14:paraId="7D42199F" w14:textId="77777777" w:rsidR="00F57DA5" w:rsidRPr="00DB7136" w:rsidRDefault="00F57DA5" w:rsidP="003A47C8"/>
    <w:p w14:paraId="31B1E57E" w14:textId="77777777" w:rsidR="00DB7136" w:rsidRPr="00DB7136" w:rsidRDefault="00DB7136" w:rsidP="00DB7136">
      <w:pPr>
        <w:pStyle w:val="Heading2"/>
      </w:pPr>
      <w:bookmarkStart w:id="8" w:name="_Toc227224036"/>
      <w:r w:rsidRPr="00DB7136">
        <w:t>GUI-design</w:t>
      </w:r>
      <w:bookmarkEnd w:id="8"/>
    </w:p>
    <w:p w14:paraId="10BDDA42" w14:textId="77777777" w:rsidR="00DB7136" w:rsidRDefault="00DB7136" w:rsidP="003A47C8">
      <w:r w:rsidRPr="00DB7136">
        <w:t>Ett antal nya funktioner behöver designas, bl.a. en ny navigeringskomponent, en lista av studenter och diverse små tillägg.</w:t>
      </w:r>
    </w:p>
    <w:p w14:paraId="7FAF2597" w14:textId="77777777" w:rsidR="00F57DA5" w:rsidRPr="00DB7136" w:rsidRDefault="00F57DA5" w:rsidP="003A47C8"/>
    <w:p w14:paraId="5E6AD464" w14:textId="77777777" w:rsidR="00DB7136" w:rsidRPr="00DB7136" w:rsidRDefault="00DB7136" w:rsidP="00DB7136">
      <w:pPr>
        <w:pStyle w:val="Heading2"/>
      </w:pPr>
      <w:bookmarkStart w:id="9" w:name="_Toc227224037"/>
      <w:r w:rsidRPr="00DB7136">
        <w:t>Uppsättning av sidor i dev och test</w:t>
      </w:r>
      <w:bookmarkEnd w:id="9"/>
    </w:p>
    <w:p w14:paraId="4362E5EE" w14:textId="77777777" w:rsidR="00DB7136" w:rsidRDefault="00DB7136" w:rsidP="003A47C8">
      <w:r w:rsidRPr="00DB7136">
        <w:t xml:space="preserve">Ett antal sidor och strukturer behöver sättas upp för att testa funktionaliteten under utvecklingsfasen. </w:t>
      </w:r>
    </w:p>
    <w:p w14:paraId="3C0294AF" w14:textId="77777777" w:rsidR="00F57DA5" w:rsidRPr="00DB7136" w:rsidRDefault="00F57DA5" w:rsidP="003A47C8"/>
    <w:p w14:paraId="441BC0FD" w14:textId="77777777" w:rsidR="00DB7136" w:rsidRPr="00DB7136" w:rsidRDefault="00DB7136" w:rsidP="00DB7136">
      <w:pPr>
        <w:pStyle w:val="Heading2"/>
      </w:pPr>
      <w:bookmarkStart w:id="10" w:name="_Toc227224038"/>
      <w:r w:rsidRPr="00DB7136">
        <w:t>Utveckling</w:t>
      </w:r>
      <w:bookmarkEnd w:id="10"/>
    </w:p>
    <w:p w14:paraId="77C78877" w14:textId="35A757FA" w:rsidR="00DB7136" w:rsidRDefault="00DB7136" w:rsidP="003A47C8">
      <w:r w:rsidRPr="00DB7136">
        <w:t>Ett antal komponenter och sidmallar ska utvecklas. Se bilaga nedan för en detaljerad specifikation för dessa</w:t>
      </w:r>
      <w:r w:rsidR="00F57DA5">
        <w:t>.</w:t>
      </w:r>
    </w:p>
    <w:p w14:paraId="4A0ED251" w14:textId="77777777" w:rsidR="00F57DA5" w:rsidRPr="00DB7136" w:rsidRDefault="00F57DA5" w:rsidP="003A47C8"/>
    <w:p w14:paraId="3CCB4646" w14:textId="77777777" w:rsidR="00DB7136" w:rsidRPr="00DB7136" w:rsidRDefault="00DB7136" w:rsidP="00DB7136">
      <w:pPr>
        <w:pStyle w:val="Heading2"/>
      </w:pPr>
      <w:bookmarkStart w:id="11" w:name="_Toc227224039"/>
      <w:r w:rsidRPr="00DB7136">
        <w:t>Test och dokumentation</w:t>
      </w:r>
      <w:bookmarkEnd w:id="11"/>
      <w:r w:rsidRPr="00DB7136">
        <w:t xml:space="preserve"> </w:t>
      </w:r>
    </w:p>
    <w:p w14:paraId="5D53CDCF" w14:textId="015377E6" w:rsidR="00DB7136" w:rsidRDefault="00DB7136" w:rsidP="003A47C8">
      <w:r w:rsidRPr="00DB7136">
        <w:t xml:space="preserve">Detaljerad dokumentation med testfall tas fram. Dokumentation av kod ingår. </w:t>
      </w:r>
      <w:r w:rsidR="00262D3C">
        <w:t>GU ansvarar för att utföra acceptanstest och godkänna leveransen.</w:t>
      </w:r>
    </w:p>
    <w:p w14:paraId="6FE6D088" w14:textId="77777777" w:rsidR="00F57DA5" w:rsidRPr="00DB7136" w:rsidRDefault="00F57DA5" w:rsidP="003A47C8"/>
    <w:p w14:paraId="730B6AFE" w14:textId="77777777" w:rsidR="00DB7136" w:rsidRPr="00DB7136" w:rsidRDefault="00DB7136" w:rsidP="00DB7136">
      <w:pPr>
        <w:pStyle w:val="Heading2"/>
      </w:pPr>
      <w:bookmarkStart w:id="12" w:name="_Toc227224040"/>
      <w:r w:rsidRPr="00DB7136">
        <w:t>Möten</w:t>
      </w:r>
      <w:bookmarkEnd w:id="12"/>
    </w:p>
    <w:p w14:paraId="18148897" w14:textId="32431686" w:rsidR="00DB7136" w:rsidRDefault="00DB7136" w:rsidP="003A47C8">
      <w:r w:rsidRPr="00DB7136">
        <w:t>Ett flertal arbetsmöte kommer att behöva genomföras under projektet.</w:t>
      </w:r>
      <w:r w:rsidR="00276E1E">
        <w:t xml:space="preserve"> Vi har räknat på fem möten </w:t>
      </w:r>
      <w:r w:rsidR="00DA07B2">
        <w:t>à</w:t>
      </w:r>
      <w:r w:rsidR="00276E1E">
        <w:t xml:space="preserve"> 3h </w:t>
      </w:r>
      <w:r w:rsidR="0009547F">
        <w:t>för två personer.</w:t>
      </w:r>
    </w:p>
    <w:p w14:paraId="04DAF2E3" w14:textId="77777777" w:rsidR="00F57DA5" w:rsidRPr="00DB7136" w:rsidRDefault="00F57DA5" w:rsidP="003A47C8"/>
    <w:p w14:paraId="66C8B523" w14:textId="0FD57E50" w:rsidR="00DB7136" w:rsidRPr="00DB7136" w:rsidRDefault="00DB7136" w:rsidP="00DB7136">
      <w:pPr>
        <w:pStyle w:val="Heading2"/>
      </w:pPr>
      <w:bookmarkStart w:id="13" w:name="_Toc227224041"/>
      <w:r w:rsidRPr="00DB7136">
        <w:t>Projektledning &amp; administration</w:t>
      </w:r>
      <w:bookmarkEnd w:id="13"/>
      <w:r w:rsidRPr="00DB7136">
        <w:t xml:space="preserve"> </w:t>
      </w:r>
    </w:p>
    <w:p w14:paraId="4F0B9F9B" w14:textId="2F6CB6BF" w:rsidR="00DA07B2" w:rsidRPr="0038248D" w:rsidRDefault="00DA07B2" w:rsidP="00DA07B2">
      <w:r w:rsidRPr="0038248D">
        <w:t xml:space="preserve">Projektet kommer att kräva samordning och projektledning. För att vi ska kunna följa arbetet kommer en separat lista att läggas upp i Förvaltningsportalen. På kundportalen kommer all dokumentation rörande projektet att återfinnas. Know it kommer att lägga upp alla ingående delar i detta projekt som egna "ärenden". Då kan arbetet med respektive punkt att följas. </w:t>
      </w:r>
    </w:p>
    <w:p w14:paraId="3CD9E6F7" w14:textId="0CDC738A" w:rsidR="00B93904" w:rsidRDefault="00DA07B2" w:rsidP="00DA07B2">
      <w:r w:rsidRPr="0038248D">
        <w:t xml:space="preserve">Adressen till listan är: </w:t>
      </w:r>
      <w:r w:rsidR="0038248D" w:rsidRPr="0038248D">
        <w:t>http://gbgsupport.knowit.se/sites/GU/Lists/</w:t>
      </w:r>
      <w:proofErr w:type="gramStart"/>
      <w:r w:rsidR="0038248D" w:rsidRPr="0038248D">
        <w:t>Portfolio%2010100943</w:t>
      </w:r>
      <w:proofErr w:type="gramEnd"/>
      <w:r w:rsidR="0038248D" w:rsidRPr="0038248D">
        <w:t>/AllItems.aspx</w:t>
      </w:r>
      <w:r w:rsidR="00B93904">
        <w:br w:type="page"/>
      </w:r>
    </w:p>
    <w:p w14:paraId="0E7E771D" w14:textId="12180B43" w:rsidR="00B93904" w:rsidRDefault="00C36365" w:rsidP="00B93904">
      <w:pPr>
        <w:pStyle w:val="Heading1"/>
      </w:pPr>
      <w:bookmarkStart w:id="14" w:name="_Toc227224042"/>
      <w:r>
        <w:t>Kostnadsuppskattning</w:t>
      </w:r>
      <w:bookmarkEnd w:id="14"/>
    </w:p>
    <w:p w14:paraId="3B594534" w14:textId="77777777" w:rsidR="00F57DA5" w:rsidRDefault="00F57DA5" w:rsidP="00C36365"/>
    <w:p w14:paraId="3F74D385" w14:textId="77F2744D" w:rsidR="00C36365" w:rsidRDefault="00DA07B2" w:rsidP="00C36365">
      <w:r>
        <w:t>Nedan återfinns kostnadsuppskattning på de ingående delarna, med en min respektive maxgräns. F</w:t>
      </w:r>
      <w:r w:rsidR="00C36365" w:rsidRPr="000F4209">
        <w:t xml:space="preserve">aktureringen </w:t>
      </w:r>
      <w:r>
        <w:t xml:space="preserve">kommer att </w:t>
      </w:r>
      <w:r w:rsidR="00C36365" w:rsidRPr="000F4209">
        <w:t xml:space="preserve">baseras på nedlagd tid. </w:t>
      </w:r>
    </w:p>
    <w:tbl>
      <w:tblPr>
        <w:tblW w:w="8298" w:type="dxa"/>
        <w:tblInd w:w="93" w:type="dxa"/>
        <w:tblLook w:val="04A0" w:firstRow="1" w:lastRow="0" w:firstColumn="1" w:lastColumn="0" w:noHBand="0" w:noVBand="1"/>
      </w:tblPr>
      <w:tblGrid>
        <w:gridCol w:w="4224"/>
        <w:gridCol w:w="1358"/>
        <w:gridCol w:w="1358"/>
        <w:gridCol w:w="1358"/>
      </w:tblGrid>
      <w:tr w:rsidR="002018C5" w:rsidRPr="002018C5" w14:paraId="43BEE7D4" w14:textId="77777777" w:rsidTr="002018C5">
        <w:trPr>
          <w:trHeight w:val="322"/>
        </w:trPr>
        <w:tc>
          <w:tcPr>
            <w:tcW w:w="4224" w:type="dxa"/>
            <w:tcBorders>
              <w:top w:val="nil"/>
              <w:left w:val="nil"/>
              <w:bottom w:val="nil"/>
              <w:right w:val="nil"/>
            </w:tcBorders>
            <w:shd w:val="clear" w:color="000000" w:fill="FFFFFF"/>
            <w:vAlign w:val="center"/>
            <w:hideMark/>
          </w:tcPr>
          <w:p w14:paraId="4484A88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3041B0E9"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Min</w:t>
            </w:r>
          </w:p>
        </w:tc>
        <w:tc>
          <w:tcPr>
            <w:tcW w:w="1358" w:type="dxa"/>
            <w:tcBorders>
              <w:top w:val="single" w:sz="8" w:space="0" w:color="4BACC6"/>
              <w:left w:val="nil"/>
              <w:bottom w:val="single" w:sz="8" w:space="0" w:color="4BACC6"/>
              <w:right w:val="single" w:sz="8" w:space="0" w:color="4BACC6"/>
            </w:tcBorders>
            <w:shd w:val="clear" w:color="000000" w:fill="EDF6F9"/>
            <w:vAlign w:val="center"/>
            <w:hideMark/>
          </w:tcPr>
          <w:p w14:paraId="632CB621"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Max</w:t>
            </w:r>
          </w:p>
        </w:tc>
        <w:tc>
          <w:tcPr>
            <w:tcW w:w="1358" w:type="dxa"/>
            <w:tcBorders>
              <w:top w:val="single" w:sz="8" w:space="0" w:color="4BACC6"/>
              <w:left w:val="nil"/>
              <w:bottom w:val="single" w:sz="8" w:space="0" w:color="4BACC6"/>
              <w:right w:val="single" w:sz="8" w:space="0" w:color="4BACC6"/>
            </w:tcBorders>
            <w:shd w:val="clear" w:color="000000" w:fill="EDF6F9"/>
            <w:vAlign w:val="center"/>
            <w:hideMark/>
          </w:tcPr>
          <w:p w14:paraId="455407E0"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Notering</w:t>
            </w:r>
          </w:p>
        </w:tc>
      </w:tr>
      <w:tr w:rsidR="002018C5" w:rsidRPr="002018C5" w14:paraId="55A61BE3" w14:textId="77777777" w:rsidTr="002018C5">
        <w:trPr>
          <w:trHeight w:val="322"/>
        </w:trPr>
        <w:tc>
          <w:tcPr>
            <w:tcW w:w="4224" w:type="dxa"/>
            <w:tcBorders>
              <w:top w:val="nil"/>
              <w:left w:val="nil"/>
              <w:bottom w:val="nil"/>
              <w:right w:val="nil"/>
            </w:tcBorders>
            <w:shd w:val="clear" w:color="000000" w:fill="FFFFFF"/>
            <w:vAlign w:val="center"/>
            <w:hideMark/>
          </w:tcPr>
          <w:p w14:paraId="0DD0867C"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Analys och systemdesign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13C40E0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35BDBB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25</w:t>
            </w:r>
          </w:p>
        </w:tc>
        <w:tc>
          <w:tcPr>
            <w:tcW w:w="1358" w:type="dxa"/>
            <w:tcBorders>
              <w:top w:val="nil"/>
              <w:left w:val="nil"/>
              <w:bottom w:val="single" w:sz="8" w:space="0" w:color="4BACC6"/>
              <w:right w:val="single" w:sz="8" w:space="0" w:color="4BACC6"/>
            </w:tcBorders>
            <w:shd w:val="clear" w:color="000000" w:fill="C6D9F1"/>
            <w:vAlign w:val="center"/>
            <w:hideMark/>
          </w:tcPr>
          <w:p w14:paraId="5609EBC1"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4D49B17"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088A5F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GUI-design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7553A7A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2554ABD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3C50DA5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38BBD54"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B4E7B4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Interaktionsdesign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3CDC15EE"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62421BB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1D2DDD3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4689899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22EB042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Uppsättning av sidor i dev och test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D0B0E5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5</w:t>
            </w:r>
          </w:p>
        </w:tc>
        <w:tc>
          <w:tcPr>
            <w:tcW w:w="1358" w:type="dxa"/>
            <w:tcBorders>
              <w:top w:val="nil"/>
              <w:left w:val="nil"/>
              <w:bottom w:val="single" w:sz="8" w:space="0" w:color="4BACC6"/>
              <w:right w:val="single" w:sz="8" w:space="0" w:color="4BACC6"/>
            </w:tcBorders>
            <w:shd w:val="clear" w:color="000000" w:fill="C6D9F1"/>
            <w:vAlign w:val="center"/>
            <w:hideMark/>
          </w:tcPr>
          <w:p w14:paraId="1C319545"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53828FF"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0C25B39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256F4BBB"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Utveckling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39B9066C"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0A382DA3"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283B75DF"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 </w:t>
            </w:r>
          </w:p>
        </w:tc>
      </w:tr>
      <w:tr w:rsidR="002018C5" w:rsidRPr="002018C5" w14:paraId="2C5472A8"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D66AD6D"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Navigeringskomponent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0717E9B8"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B6DF76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04B845A5"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256E89C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3EBF54D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Lista studenter</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4D26DD0D"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6FB1BD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20</w:t>
            </w:r>
          </w:p>
        </w:tc>
        <w:tc>
          <w:tcPr>
            <w:tcW w:w="1358" w:type="dxa"/>
            <w:tcBorders>
              <w:top w:val="nil"/>
              <w:left w:val="nil"/>
              <w:bottom w:val="single" w:sz="8" w:space="0" w:color="4BACC6"/>
              <w:right w:val="single" w:sz="8" w:space="0" w:color="4BACC6"/>
            </w:tcBorders>
            <w:shd w:val="clear" w:color="000000" w:fill="C6D9F1"/>
            <w:vAlign w:val="center"/>
            <w:hideMark/>
          </w:tcPr>
          <w:p w14:paraId="4A687C1F"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41551FC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CA7787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Studentdetalj</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FC48441"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11129F7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127C304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D67780A"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79B03B0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Skapa innehåll från sida</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78D473E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0970079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29DF0FA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31E98B98"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35750EB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Visa innehåll från mapp</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6C18E44"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2A7BAB1C"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56013EE"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5CC17BF7"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679D22E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VG: Visa PDF</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1250EC3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5</w:t>
            </w:r>
          </w:p>
        </w:tc>
        <w:tc>
          <w:tcPr>
            <w:tcW w:w="1358" w:type="dxa"/>
            <w:tcBorders>
              <w:top w:val="nil"/>
              <w:left w:val="nil"/>
              <w:bottom w:val="single" w:sz="8" w:space="0" w:color="4BACC6"/>
              <w:right w:val="single" w:sz="8" w:space="0" w:color="4BACC6"/>
            </w:tcBorders>
            <w:shd w:val="clear" w:color="000000" w:fill="C6D9F1"/>
            <w:vAlign w:val="center"/>
            <w:hideMark/>
          </w:tcPr>
          <w:p w14:paraId="4582837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3AFB7B99"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26653E11"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05BD955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Koda HTML + CSS</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516DF94"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698C1AB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60</w:t>
            </w:r>
          </w:p>
        </w:tc>
        <w:tc>
          <w:tcPr>
            <w:tcW w:w="1358" w:type="dxa"/>
            <w:tcBorders>
              <w:top w:val="nil"/>
              <w:left w:val="nil"/>
              <w:bottom w:val="single" w:sz="8" w:space="0" w:color="4BACC6"/>
              <w:right w:val="single" w:sz="8" w:space="0" w:color="4BACC6"/>
            </w:tcBorders>
            <w:shd w:val="clear" w:color="000000" w:fill="C6D9F1"/>
            <w:vAlign w:val="center"/>
            <w:hideMark/>
          </w:tcPr>
          <w:p w14:paraId="3EE9B22D"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45D1B96"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150AE43A"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Innehållstyper (1st)</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5DE2349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2</w:t>
            </w:r>
          </w:p>
        </w:tc>
        <w:tc>
          <w:tcPr>
            <w:tcW w:w="1358" w:type="dxa"/>
            <w:tcBorders>
              <w:top w:val="nil"/>
              <w:left w:val="nil"/>
              <w:bottom w:val="single" w:sz="8" w:space="0" w:color="4BACC6"/>
              <w:right w:val="single" w:sz="8" w:space="0" w:color="4BACC6"/>
            </w:tcBorders>
            <w:shd w:val="clear" w:color="000000" w:fill="C6D9F1"/>
            <w:vAlign w:val="center"/>
            <w:hideMark/>
          </w:tcPr>
          <w:p w14:paraId="4A07CB6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w:t>
            </w:r>
          </w:p>
        </w:tc>
        <w:tc>
          <w:tcPr>
            <w:tcW w:w="1358" w:type="dxa"/>
            <w:tcBorders>
              <w:top w:val="nil"/>
              <w:left w:val="nil"/>
              <w:bottom w:val="single" w:sz="8" w:space="0" w:color="4BACC6"/>
              <w:right w:val="single" w:sz="8" w:space="0" w:color="4BACC6"/>
            </w:tcBorders>
            <w:shd w:val="clear" w:color="000000" w:fill="C6D9F1"/>
            <w:vAlign w:val="center"/>
            <w:hideMark/>
          </w:tcPr>
          <w:p w14:paraId="2812629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A76E12F"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62F8367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xml:space="preserve">Test och dokumentation </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74D4492"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1A4C85BC"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04B337F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7F99BA68" w14:textId="77777777" w:rsidTr="002018C5">
        <w:trPr>
          <w:trHeight w:val="322"/>
        </w:trPr>
        <w:tc>
          <w:tcPr>
            <w:tcW w:w="4224" w:type="dxa"/>
            <w:tcBorders>
              <w:top w:val="single" w:sz="8" w:space="0" w:color="4BACC6"/>
              <w:left w:val="nil"/>
              <w:bottom w:val="nil"/>
              <w:right w:val="nil"/>
            </w:tcBorders>
            <w:shd w:val="clear" w:color="000000" w:fill="FFFFFF"/>
            <w:vAlign w:val="center"/>
            <w:hideMark/>
          </w:tcPr>
          <w:p w14:paraId="6DA9BBD6"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Driftsättning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397F2E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10</w:t>
            </w:r>
          </w:p>
        </w:tc>
        <w:tc>
          <w:tcPr>
            <w:tcW w:w="1358" w:type="dxa"/>
            <w:tcBorders>
              <w:top w:val="nil"/>
              <w:left w:val="nil"/>
              <w:bottom w:val="single" w:sz="8" w:space="0" w:color="4BACC6"/>
              <w:right w:val="single" w:sz="8" w:space="0" w:color="4BACC6"/>
            </w:tcBorders>
            <w:shd w:val="clear" w:color="000000" w:fill="C6D9F1"/>
            <w:vAlign w:val="center"/>
            <w:hideMark/>
          </w:tcPr>
          <w:p w14:paraId="174F8DC6"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15</w:t>
            </w:r>
          </w:p>
        </w:tc>
        <w:tc>
          <w:tcPr>
            <w:tcW w:w="1358" w:type="dxa"/>
            <w:tcBorders>
              <w:top w:val="nil"/>
              <w:left w:val="nil"/>
              <w:bottom w:val="single" w:sz="8" w:space="0" w:color="4BACC6"/>
              <w:right w:val="single" w:sz="8" w:space="0" w:color="4BACC6"/>
            </w:tcBorders>
            <w:shd w:val="clear" w:color="000000" w:fill="C6D9F1"/>
            <w:vAlign w:val="center"/>
            <w:hideMark/>
          </w:tcPr>
          <w:p w14:paraId="61FE9B53"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67B5B06C"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4791204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Möten</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58FAD8B"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140162FF"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143F9EA4"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332135C2"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403E1DF0"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Projektledning</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2A0F5FF3"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30</w:t>
            </w:r>
          </w:p>
        </w:tc>
        <w:tc>
          <w:tcPr>
            <w:tcW w:w="1358" w:type="dxa"/>
            <w:tcBorders>
              <w:top w:val="nil"/>
              <w:left w:val="nil"/>
              <w:bottom w:val="single" w:sz="8" w:space="0" w:color="4BACC6"/>
              <w:right w:val="single" w:sz="8" w:space="0" w:color="4BACC6"/>
            </w:tcBorders>
            <w:shd w:val="clear" w:color="000000" w:fill="C6D9F1"/>
            <w:vAlign w:val="center"/>
            <w:hideMark/>
          </w:tcPr>
          <w:p w14:paraId="2AE0A600" w14:textId="77777777" w:rsidR="002018C5" w:rsidRPr="002018C5" w:rsidRDefault="002018C5" w:rsidP="002018C5">
            <w:pPr>
              <w:tabs>
                <w:tab w:val="clear" w:pos="3668"/>
              </w:tabs>
              <w:spacing w:after="0" w:line="240" w:lineRule="auto"/>
              <w:jc w:val="right"/>
              <w:rPr>
                <w:rFonts w:ascii="Lucida Sans" w:eastAsia="Times New Roman" w:hAnsi="Lucida Sans"/>
                <w:color w:val="000000"/>
                <w:sz w:val="22"/>
                <w:lang w:val="en-US"/>
              </w:rPr>
            </w:pPr>
            <w:r w:rsidRPr="002018C5">
              <w:rPr>
                <w:rFonts w:ascii="Lucida Sans" w:eastAsia="Times New Roman" w:hAnsi="Lucida Sans"/>
                <w:color w:val="000000"/>
                <w:sz w:val="22"/>
                <w:lang w:val="en-US"/>
              </w:rPr>
              <w:t>40</w:t>
            </w:r>
          </w:p>
        </w:tc>
        <w:tc>
          <w:tcPr>
            <w:tcW w:w="1358" w:type="dxa"/>
            <w:tcBorders>
              <w:top w:val="nil"/>
              <w:left w:val="nil"/>
              <w:bottom w:val="single" w:sz="8" w:space="0" w:color="4BACC6"/>
              <w:right w:val="single" w:sz="8" w:space="0" w:color="4BACC6"/>
            </w:tcBorders>
            <w:shd w:val="clear" w:color="000000" w:fill="C6D9F1"/>
            <w:vAlign w:val="center"/>
            <w:hideMark/>
          </w:tcPr>
          <w:p w14:paraId="074D14BC"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7FC234DA"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1C181591"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single" w:sz="8" w:space="0" w:color="4BACC6"/>
              <w:bottom w:val="single" w:sz="8" w:space="0" w:color="4BACC6"/>
              <w:right w:val="single" w:sz="8" w:space="0" w:color="4BACC6"/>
            </w:tcBorders>
            <w:shd w:val="clear" w:color="000000" w:fill="C6D9F1"/>
            <w:vAlign w:val="center"/>
            <w:hideMark/>
          </w:tcPr>
          <w:p w14:paraId="6300171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1582CF22"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c>
          <w:tcPr>
            <w:tcW w:w="1358" w:type="dxa"/>
            <w:tcBorders>
              <w:top w:val="nil"/>
              <w:left w:val="nil"/>
              <w:bottom w:val="single" w:sz="8" w:space="0" w:color="4BACC6"/>
              <w:right w:val="single" w:sz="8" w:space="0" w:color="4BACC6"/>
            </w:tcBorders>
            <w:shd w:val="clear" w:color="000000" w:fill="C6D9F1"/>
            <w:vAlign w:val="center"/>
            <w:hideMark/>
          </w:tcPr>
          <w:p w14:paraId="565115E7"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r w:rsidR="002018C5" w:rsidRPr="002018C5" w14:paraId="552FAAB9" w14:textId="77777777" w:rsidTr="002018C5">
        <w:trPr>
          <w:trHeight w:hRule="exact" w:val="322"/>
        </w:trPr>
        <w:tc>
          <w:tcPr>
            <w:tcW w:w="4224" w:type="dxa"/>
            <w:tcBorders>
              <w:top w:val="single" w:sz="8" w:space="0" w:color="4BACC6"/>
              <w:left w:val="nil"/>
              <w:bottom w:val="nil"/>
              <w:right w:val="nil"/>
            </w:tcBorders>
            <w:shd w:val="clear" w:color="000000" w:fill="FFFFFF"/>
            <w:vAlign w:val="center"/>
            <w:hideMark/>
          </w:tcPr>
          <w:p w14:paraId="58728BA6" w14:textId="77777777" w:rsidR="002018C5" w:rsidRPr="002018C5" w:rsidRDefault="002018C5" w:rsidP="002018C5">
            <w:pPr>
              <w:tabs>
                <w:tab w:val="clear" w:pos="3668"/>
              </w:tabs>
              <w:spacing w:after="0" w:line="240" w:lineRule="auto"/>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Summa timmar (avrundad)</w:t>
            </w:r>
          </w:p>
        </w:tc>
        <w:tc>
          <w:tcPr>
            <w:tcW w:w="1358" w:type="dxa"/>
            <w:tcBorders>
              <w:top w:val="nil"/>
              <w:left w:val="single" w:sz="8" w:space="0" w:color="4BACC6"/>
              <w:bottom w:val="single" w:sz="8" w:space="0" w:color="4BACC6"/>
              <w:right w:val="single" w:sz="8" w:space="0" w:color="4BACC6"/>
            </w:tcBorders>
            <w:shd w:val="clear" w:color="000000" w:fill="DAEEF3"/>
            <w:vAlign w:val="center"/>
            <w:hideMark/>
          </w:tcPr>
          <w:p w14:paraId="3D645445" w14:textId="77777777" w:rsidR="002018C5" w:rsidRPr="002018C5" w:rsidRDefault="002018C5" w:rsidP="002018C5">
            <w:pPr>
              <w:tabs>
                <w:tab w:val="clear" w:pos="3668"/>
              </w:tabs>
              <w:spacing w:after="0" w:line="240" w:lineRule="auto"/>
              <w:jc w:val="right"/>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237</w:t>
            </w:r>
          </w:p>
        </w:tc>
        <w:tc>
          <w:tcPr>
            <w:tcW w:w="1358" w:type="dxa"/>
            <w:tcBorders>
              <w:top w:val="nil"/>
              <w:left w:val="nil"/>
              <w:bottom w:val="single" w:sz="8" w:space="0" w:color="4BACC6"/>
              <w:right w:val="single" w:sz="8" w:space="0" w:color="4BACC6"/>
            </w:tcBorders>
            <w:shd w:val="clear" w:color="000000" w:fill="DAEEF3"/>
            <w:vAlign w:val="center"/>
            <w:hideMark/>
          </w:tcPr>
          <w:p w14:paraId="4D01A34C" w14:textId="77777777" w:rsidR="002018C5" w:rsidRPr="002018C5" w:rsidRDefault="002018C5" w:rsidP="002018C5">
            <w:pPr>
              <w:tabs>
                <w:tab w:val="clear" w:pos="3668"/>
              </w:tabs>
              <w:spacing w:after="0" w:line="240" w:lineRule="auto"/>
              <w:jc w:val="right"/>
              <w:rPr>
                <w:rFonts w:ascii="Lucida Sans" w:eastAsia="Times New Roman" w:hAnsi="Lucida Sans"/>
                <w:b/>
                <w:bCs/>
                <w:color w:val="000000"/>
                <w:sz w:val="22"/>
                <w:lang w:val="en-US"/>
              </w:rPr>
            </w:pPr>
            <w:r w:rsidRPr="002018C5">
              <w:rPr>
                <w:rFonts w:ascii="Lucida Sans" w:eastAsia="Times New Roman" w:hAnsi="Lucida Sans"/>
                <w:b/>
                <w:bCs/>
                <w:color w:val="000000"/>
                <w:sz w:val="22"/>
                <w:lang w:val="en-US"/>
              </w:rPr>
              <w:t>358</w:t>
            </w:r>
          </w:p>
        </w:tc>
        <w:tc>
          <w:tcPr>
            <w:tcW w:w="1358" w:type="dxa"/>
            <w:tcBorders>
              <w:top w:val="nil"/>
              <w:left w:val="nil"/>
              <w:bottom w:val="single" w:sz="8" w:space="0" w:color="4BACC6"/>
              <w:right w:val="single" w:sz="8" w:space="0" w:color="4BACC6"/>
            </w:tcBorders>
            <w:shd w:val="clear" w:color="000000" w:fill="DAEEF3"/>
            <w:vAlign w:val="center"/>
            <w:hideMark/>
          </w:tcPr>
          <w:p w14:paraId="52E27858" w14:textId="77777777" w:rsidR="002018C5" w:rsidRPr="002018C5" w:rsidRDefault="002018C5" w:rsidP="002018C5">
            <w:pPr>
              <w:tabs>
                <w:tab w:val="clear" w:pos="3668"/>
              </w:tabs>
              <w:spacing w:after="0" w:line="240" w:lineRule="auto"/>
              <w:rPr>
                <w:rFonts w:ascii="Lucida Sans" w:eastAsia="Times New Roman" w:hAnsi="Lucida Sans"/>
                <w:color w:val="000000"/>
                <w:sz w:val="22"/>
                <w:lang w:val="en-US"/>
              </w:rPr>
            </w:pPr>
            <w:r w:rsidRPr="002018C5">
              <w:rPr>
                <w:rFonts w:ascii="Lucida Sans" w:eastAsia="Times New Roman" w:hAnsi="Lucida Sans"/>
                <w:color w:val="000000"/>
                <w:sz w:val="22"/>
                <w:lang w:val="en-US"/>
              </w:rPr>
              <w:t> </w:t>
            </w:r>
          </w:p>
        </w:tc>
      </w:tr>
    </w:tbl>
    <w:p w14:paraId="26E9DC2B" w14:textId="77777777" w:rsidR="002018C5" w:rsidRDefault="002018C5" w:rsidP="00C36365"/>
    <w:p w14:paraId="041E6E18" w14:textId="77777777" w:rsidR="002018C5" w:rsidRDefault="002018C5" w:rsidP="00C36365"/>
    <w:p w14:paraId="71C143AA" w14:textId="7405B655" w:rsidR="00C77E5B" w:rsidRDefault="00C36365" w:rsidP="00C77E5B">
      <w:pPr>
        <w:pStyle w:val="Heading1"/>
      </w:pPr>
      <w:bookmarkStart w:id="15" w:name="_Toc227224043"/>
      <w:r>
        <w:t>Fakturering</w:t>
      </w:r>
      <w:bookmarkEnd w:id="15"/>
    </w:p>
    <w:p w14:paraId="0F7FF7FC" w14:textId="77777777" w:rsidR="00F57DA5" w:rsidRDefault="00F57DA5" w:rsidP="00C36365">
      <w:pPr>
        <w:rPr>
          <w:noProof/>
        </w:rPr>
      </w:pPr>
      <w:bookmarkStart w:id="16" w:name="_Toc325352376"/>
    </w:p>
    <w:p w14:paraId="5E34F31A" w14:textId="2FF4C6B0" w:rsidR="00C36365" w:rsidRDefault="00C36365" w:rsidP="00C36365">
      <w:pPr>
        <w:rPr>
          <w:noProof/>
        </w:rPr>
      </w:pPr>
      <w:r w:rsidRPr="000F4209">
        <w:rPr>
          <w:noProof/>
        </w:rPr>
        <w:t>Fakturer</w:t>
      </w:r>
      <w:r w:rsidR="00644ED0">
        <w:rPr>
          <w:noProof/>
        </w:rPr>
        <w:t>ing sker tills vidare via ework</w:t>
      </w:r>
      <w:r w:rsidRPr="000F4209">
        <w:rPr>
          <w:noProof/>
        </w:rPr>
        <w:t>. Det sker löpande en gång i månaden. Spec på nedlagd tid skickas till er och sj</w:t>
      </w:r>
      <w:r w:rsidR="00644ED0">
        <w:rPr>
          <w:noProof/>
        </w:rPr>
        <w:t>älva fakturan kommer från ework.</w:t>
      </w:r>
      <w:r w:rsidRPr="000F4209">
        <w:rPr>
          <w:noProof/>
        </w:rPr>
        <w:t xml:space="preserve"> </w:t>
      </w:r>
    </w:p>
    <w:p w14:paraId="1FA17130" w14:textId="77777777" w:rsidR="00F57DA5" w:rsidRPr="000F4209" w:rsidRDefault="00F57DA5" w:rsidP="00C36365">
      <w:pPr>
        <w:rPr>
          <w:noProof/>
        </w:rPr>
      </w:pPr>
    </w:p>
    <w:p w14:paraId="305F1E30" w14:textId="77777777" w:rsidR="00C36365" w:rsidRPr="000F4209" w:rsidRDefault="00C36365" w:rsidP="00C36365">
      <w:pPr>
        <w:pStyle w:val="Heading2"/>
      </w:pPr>
      <w:bookmarkStart w:id="17" w:name="_Toc305424088"/>
      <w:bookmarkStart w:id="18" w:name="_Toc181415386"/>
      <w:bookmarkStart w:id="19" w:name="_Toc227224044"/>
      <w:r w:rsidRPr="000F4209">
        <w:t>Löpande avstämningar</w:t>
      </w:r>
      <w:bookmarkEnd w:id="17"/>
      <w:bookmarkEnd w:id="18"/>
      <w:bookmarkEnd w:id="19"/>
    </w:p>
    <w:p w14:paraId="4C15E6F0" w14:textId="6157D94F" w:rsidR="00C36365" w:rsidRDefault="00C36365" w:rsidP="00C36365">
      <w:pPr>
        <w:rPr>
          <w:noProof/>
        </w:rPr>
      </w:pPr>
      <w:r w:rsidRPr="000F4209">
        <w:rPr>
          <w:noProof/>
        </w:rPr>
        <w:t xml:space="preserve">Under projektets gång skall projektavstämning ske åtminstone var </w:t>
      </w:r>
      <w:r w:rsidR="00644ED0">
        <w:rPr>
          <w:noProof/>
        </w:rPr>
        <w:t>14</w:t>
      </w:r>
      <w:r w:rsidRPr="000F4209">
        <w:rPr>
          <w:noProof/>
        </w:rPr>
        <w:t xml:space="preserve">:e dag. Ansvar för att projektavstämningar sker har projektledare hos Know it. Projektledare hos GU ska bidra till att så sker. </w:t>
      </w:r>
    </w:p>
    <w:p w14:paraId="4E54A096" w14:textId="77777777" w:rsidR="00F57DA5" w:rsidRPr="000F4209" w:rsidRDefault="00F57DA5" w:rsidP="00C36365">
      <w:pPr>
        <w:rPr>
          <w:noProof/>
        </w:rPr>
      </w:pPr>
    </w:p>
    <w:p w14:paraId="7F49544F" w14:textId="77777777" w:rsidR="00C36365" w:rsidRPr="000F4209" w:rsidRDefault="00C36365" w:rsidP="00C36365">
      <w:pPr>
        <w:pStyle w:val="Heading2"/>
      </w:pPr>
      <w:bookmarkStart w:id="20" w:name="_Toc305424089"/>
      <w:bookmarkStart w:id="21" w:name="_Toc181415387"/>
      <w:bookmarkStart w:id="22" w:name="_Toc227224045"/>
      <w:r w:rsidRPr="000F4209">
        <w:t>Uppdragets godkännande</w:t>
      </w:r>
      <w:bookmarkEnd w:id="20"/>
      <w:bookmarkEnd w:id="21"/>
      <w:bookmarkEnd w:id="22"/>
    </w:p>
    <w:p w14:paraId="3B3453B6" w14:textId="77777777" w:rsidR="00C36365" w:rsidRDefault="00C36365" w:rsidP="00C36365">
      <w:pPr>
        <w:rPr>
          <w:noProof/>
        </w:rPr>
      </w:pPr>
      <w:r w:rsidRPr="000F4209">
        <w:rPr>
          <w:noProof/>
        </w:rPr>
        <w:t xml:space="preserve">Uppdraget godkänns i separat möte ca 2-3 veckor efter att leverans till GU skett. </w:t>
      </w:r>
    </w:p>
    <w:p w14:paraId="591D2656" w14:textId="77777777" w:rsidR="00F57DA5" w:rsidRPr="000F4209" w:rsidRDefault="00F57DA5" w:rsidP="00C36365">
      <w:pPr>
        <w:rPr>
          <w:noProof/>
        </w:rPr>
      </w:pPr>
    </w:p>
    <w:p w14:paraId="617C2E14" w14:textId="77777777" w:rsidR="00C36365" w:rsidRPr="000F4209" w:rsidRDefault="00C36365" w:rsidP="00C36365">
      <w:pPr>
        <w:pStyle w:val="Heading2"/>
      </w:pPr>
      <w:bookmarkStart w:id="23" w:name="_Toc181415388"/>
      <w:bookmarkStart w:id="24" w:name="_Toc227224046"/>
      <w:r w:rsidRPr="000F4209">
        <w:t>Projektuppföljning</w:t>
      </w:r>
      <w:bookmarkEnd w:id="23"/>
      <w:bookmarkEnd w:id="24"/>
    </w:p>
    <w:p w14:paraId="7400A19C" w14:textId="77777777" w:rsidR="00C36365" w:rsidRDefault="00C36365" w:rsidP="00C36365">
      <w:pPr>
        <w:rPr>
          <w:noProof/>
        </w:rPr>
      </w:pPr>
      <w:r w:rsidRPr="000F4209">
        <w:rPr>
          <w:noProof/>
        </w:rPr>
        <w:t xml:space="preserve">Projektuppföljning sker efter uppdragets godkännande i ett separat möte. </w:t>
      </w:r>
    </w:p>
    <w:p w14:paraId="02389BDF" w14:textId="77777777" w:rsidR="00644ED0" w:rsidRPr="000F4209" w:rsidRDefault="00644ED0" w:rsidP="00C36365">
      <w:pPr>
        <w:rPr>
          <w:noProof/>
        </w:rPr>
      </w:pPr>
    </w:p>
    <w:p w14:paraId="5744D089" w14:textId="77777777" w:rsidR="00C36365" w:rsidRPr="000F4209" w:rsidRDefault="00C36365" w:rsidP="00C36365">
      <w:pPr>
        <w:pStyle w:val="Heading2"/>
      </w:pPr>
      <w:bookmarkStart w:id="25" w:name="_Toc305424074"/>
      <w:bookmarkStart w:id="26" w:name="_Toc181415389"/>
      <w:bookmarkStart w:id="27" w:name="_Toc227224047"/>
      <w:r w:rsidRPr="000F4209">
        <w:t>Tidplan</w:t>
      </w:r>
      <w:bookmarkEnd w:id="25"/>
      <w:bookmarkEnd w:id="26"/>
      <w:bookmarkEnd w:id="27"/>
    </w:p>
    <w:p w14:paraId="06010325" w14:textId="50C06A44" w:rsidR="00C36365" w:rsidRDefault="00C36365" w:rsidP="00C36365">
      <w:r w:rsidRPr="000F4209">
        <w:t xml:space="preserve">Projektstart snarast efter godkänd tidsuppskattning. </w:t>
      </w:r>
    </w:p>
    <w:p w14:paraId="0F880A95" w14:textId="77777777" w:rsidR="00C36365" w:rsidRDefault="00C36365" w:rsidP="00C36365">
      <w:pPr>
        <w:pStyle w:val="Heading1"/>
      </w:pPr>
      <w:bookmarkStart w:id="28" w:name="_Toc181415390"/>
      <w:bookmarkStart w:id="29" w:name="_Toc227224048"/>
      <w:r w:rsidRPr="000F4209">
        <w:t>Övrigt</w:t>
      </w:r>
      <w:bookmarkEnd w:id="28"/>
      <w:bookmarkEnd w:id="29"/>
    </w:p>
    <w:p w14:paraId="66A78EEA" w14:textId="77777777" w:rsidR="00F57DA5" w:rsidRPr="00F57DA5" w:rsidRDefault="00F57DA5" w:rsidP="00F57DA5"/>
    <w:p w14:paraId="710AA721" w14:textId="77777777" w:rsidR="00C36365" w:rsidRPr="000F4209" w:rsidRDefault="00C36365" w:rsidP="00CE428F">
      <w:pPr>
        <w:pStyle w:val="Heading2"/>
      </w:pPr>
      <w:bookmarkStart w:id="30" w:name="_Toc181415393"/>
      <w:bookmarkStart w:id="31" w:name="_Toc227224049"/>
      <w:r w:rsidRPr="000F4209">
        <w:t>Browserkrav</w:t>
      </w:r>
      <w:bookmarkEnd w:id="30"/>
      <w:bookmarkEnd w:id="31"/>
    </w:p>
    <w:p w14:paraId="40BA9540" w14:textId="77777777" w:rsidR="00C36365" w:rsidRDefault="00C36365" w:rsidP="003A47C8">
      <w:r w:rsidRPr="000F4209">
        <w:t>GU:s vanliga browserkrav gäller.</w:t>
      </w:r>
    </w:p>
    <w:p w14:paraId="45228A36" w14:textId="77777777" w:rsidR="00F57DA5" w:rsidRPr="000F4209" w:rsidRDefault="00F57DA5" w:rsidP="003A47C8"/>
    <w:p w14:paraId="50FC8041" w14:textId="77777777" w:rsidR="00C36365" w:rsidRPr="000F4209" w:rsidRDefault="00C36365" w:rsidP="00C36365">
      <w:pPr>
        <w:pStyle w:val="Heading2"/>
      </w:pPr>
      <w:bookmarkStart w:id="32" w:name="_Toc181415394"/>
      <w:bookmarkStart w:id="33" w:name="_Toc227224050"/>
      <w:r w:rsidRPr="000F4209">
        <w:t>Icke funktionella krav</w:t>
      </w:r>
      <w:bookmarkEnd w:id="32"/>
      <w:bookmarkEnd w:id="33"/>
    </w:p>
    <w:p w14:paraId="01D12CD0" w14:textId="7CB341CC" w:rsidR="00C36365" w:rsidRPr="000F4209" w:rsidRDefault="00C36365" w:rsidP="003A47C8">
      <w:r w:rsidRPr="000F4209">
        <w:t>GU:s vanliga krav gäller.</w:t>
      </w:r>
    </w:p>
    <w:p w14:paraId="608954D3" w14:textId="77777777" w:rsidR="00C36365" w:rsidRPr="000F4209" w:rsidRDefault="00C36365" w:rsidP="00C36365"/>
    <w:p w14:paraId="3B0EB966" w14:textId="77777777" w:rsidR="00C36365" w:rsidRDefault="00C36365" w:rsidP="0025139B">
      <w:pPr>
        <w:pStyle w:val="Heading1"/>
      </w:pPr>
      <w:bookmarkStart w:id="34" w:name="_Toc181415406"/>
      <w:bookmarkStart w:id="35" w:name="_Toc227224051"/>
      <w:bookmarkEnd w:id="16"/>
      <w:r w:rsidRPr="0025139B">
        <w:t>Bilaga</w:t>
      </w:r>
      <w:r>
        <w:t>: Teknisk specifikation</w:t>
      </w:r>
      <w:bookmarkEnd w:id="35"/>
    </w:p>
    <w:p w14:paraId="5C69ECA0" w14:textId="77777777" w:rsidR="00F57DA5" w:rsidRDefault="00F57DA5" w:rsidP="00C36365">
      <w:pPr>
        <w:rPr>
          <w:sz w:val="20"/>
          <w:szCs w:val="20"/>
        </w:rPr>
      </w:pPr>
    </w:p>
    <w:p w14:paraId="3EEB3F05" w14:textId="4BB404A0" w:rsidR="00C36365" w:rsidRPr="00187186" w:rsidRDefault="00C36365" w:rsidP="00E274C1">
      <w:r w:rsidRPr="00187186">
        <w:t xml:space="preserve">Den enkla varianten av GU Portfolio baseras på </w:t>
      </w:r>
      <w:r w:rsidR="008553CA">
        <w:rPr>
          <w:b/>
        </w:rPr>
        <w:t>V</w:t>
      </w:r>
      <w:r w:rsidRPr="00187186">
        <w:rPr>
          <w:b/>
        </w:rPr>
        <w:t>ideogalleriet</w:t>
      </w:r>
      <w:r w:rsidRPr="00187186">
        <w:t xml:space="preserve">. Till det läggs en ny </w:t>
      </w:r>
      <w:r w:rsidRPr="00187186">
        <w:rPr>
          <w:b/>
        </w:rPr>
        <w:t>Navigeringskomponent</w:t>
      </w:r>
      <w:r w:rsidRPr="00187186">
        <w:t xml:space="preserve">, en komponent för att </w:t>
      </w:r>
      <w:r w:rsidRPr="00187186">
        <w:rPr>
          <w:b/>
        </w:rPr>
        <w:t>Lista studenter</w:t>
      </w:r>
      <w:r w:rsidRPr="00187186">
        <w:t xml:space="preserve"> och en </w:t>
      </w:r>
      <w:r w:rsidRPr="00187186">
        <w:rPr>
          <w:b/>
        </w:rPr>
        <w:t>Studentdetalj</w:t>
      </w:r>
      <w:r w:rsidRPr="00187186">
        <w:t>-komponent.</w:t>
      </w:r>
    </w:p>
    <w:p w14:paraId="5437D7C1" w14:textId="619438CC" w:rsidR="00C36365" w:rsidRPr="00187186" w:rsidRDefault="00C36365" w:rsidP="00E274C1">
      <w:r w:rsidRPr="00187186">
        <w:t>Vi lägger även till möjlighet för studenten att</w:t>
      </w:r>
      <w:r w:rsidRPr="00187186">
        <w:rPr>
          <w:b/>
        </w:rPr>
        <w:t xml:space="preserve"> skapa nya innehåll direkt från sidan</w:t>
      </w:r>
      <w:r w:rsidRPr="00187186">
        <w:t>.</w:t>
      </w:r>
    </w:p>
    <w:p w14:paraId="54224138" w14:textId="0C3BE51F" w:rsidR="008553CA" w:rsidRDefault="008553CA" w:rsidP="00E274C1">
      <w:r>
        <w:t>För varje skola, utbildning och årskurs skapas en sida i Infoglue där man lägger in en navigeringskomponent, en bild/video-karusell och en lista på alumner/studenter.</w:t>
      </w:r>
    </w:p>
    <w:p w14:paraId="7D5CE525" w14:textId="77777777" w:rsidR="00C36365" w:rsidRPr="00187186" w:rsidRDefault="00C36365" w:rsidP="00E274C1">
      <w:r w:rsidRPr="00187186">
        <w:t>Filmer läggs upp manuellt på Show and Share alt. Flashservern och länkas in via innehåll som skapas i Infoglue, på samma sätt som man gör i komponenten GU Slider idag. Det kommer alltså inte att gå att ladda upp film direkt från webbsidan i denna version. Det kommer heller inte att gå att hämta listor med filmer från Show And Share, utan alla listor måste skapas manuellt med IG-innehåll.</w:t>
      </w:r>
    </w:p>
    <w:p w14:paraId="6FCFBB11" w14:textId="77777777" w:rsidR="00C36365" w:rsidRPr="00187186" w:rsidRDefault="00C36365" w:rsidP="00E274C1">
      <w:r w:rsidRPr="00187186">
        <w:t xml:space="preserve">Vi lägger till hantering av </w:t>
      </w:r>
      <w:proofErr w:type="gramStart"/>
      <w:r w:rsidRPr="00187186">
        <w:t>PDF:er</w:t>
      </w:r>
      <w:proofErr w:type="gramEnd"/>
      <w:r w:rsidRPr="00187186">
        <w:t xml:space="preserve"> i videogallerikomponenten så studenter som skriver saker kan visa upp sina verk.</w:t>
      </w:r>
    </w:p>
    <w:p w14:paraId="0F487A7B" w14:textId="299A9AAE" w:rsidR="00C36365" w:rsidRPr="00187186" w:rsidRDefault="00C36365" w:rsidP="00E274C1">
      <w:r w:rsidRPr="00187186">
        <w:t xml:space="preserve">Alla listor med verk </w:t>
      </w:r>
      <w:r w:rsidR="00D03216">
        <w:t xml:space="preserve">som ska puffa </w:t>
      </w:r>
      <w:r w:rsidRPr="00187186">
        <w:t>för enheter (utbildningar och årskurser) länkas in manuellt av en redaktör.</w:t>
      </w:r>
    </w:p>
    <w:p w14:paraId="6A8F8B89" w14:textId="77777777" w:rsidR="00C36365" w:rsidRPr="00187186" w:rsidRDefault="00C36365" w:rsidP="00E274C1">
      <w:r w:rsidRPr="00187186">
        <w:t>Redaktören skapar alla studentinnehåll, placerar dem i rätt mapp och sätter rättigheter på dem så studenterna kan redigera sina egna innehåll men ingen annans.</w:t>
      </w:r>
    </w:p>
    <w:p w14:paraId="1FE8F238" w14:textId="36755403" w:rsidR="00C36365" w:rsidRPr="00187186" w:rsidRDefault="00C36365" w:rsidP="00E274C1">
      <w:r w:rsidRPr="00187186">
        <w:t>Studenter flyttas manuellt mellan årskurser av en redaktör.</w:t>
      </w:r>
    </w:p>
    <w:p w14:paraId="46A113F4" w14:textId="77777777" w:rsidR="00C36365" w:rsidRPr="00187186" w:rsidRDefault="00C36365" w:rsidP="00E274C1">
      <w:r w:rsidRPr="00187186">
        <w:t>Vi använder lättredaktörsläget så studenten kan lägga till nya verk och redigera sin presentation.</w:t>
      </w:r>
    </w:p>
    <w:p w14:paraId="2C8747AA" w14:textId="77777777" w:rsidR="00C36365" w:rsidRPr="00187186" w:rsidRDefault="00C36365" w:rsidP="00E274C1">
      <w:r w:rsidRPr="00187186">
        <w:t>Vi använder funktionen "Min hemsida" så studenten enkelt kan komma till sin portfoliosida.</w:t>
      </w:r>
    </w:p>
    <w:p w14:paraId="28CDE071" w14:textId="77777777" w:rsidR="00C36365" w:rsidRPr="00113F40" w:rsidRDefault="00C36365" w:rsidP="00113F40">
      <w:pPr>
        <w:pStyle w:val="Heading1"/>
      </w:pPr>
      <w:bookmarkStart w:id="36" w:name="_Toc227224052"/>
      <w:r w:rsidRPr="00113F40">
        <w:t>Bilaga: Sidor</w:t>
      </w:r>
      <w:bookmarkEnd w:id="36"/>
    </w:p>
    <w:p w14:paraId="3FA0719E" w14:textId="77777777" w:rsidR="00507A35" w:rsidRDefault="00507A35" w:rsidP="00EC75C4"/>
    <w:p w14:paraId="38B42BAE" w14:textId="77777777" w:rsidR="00D03216" w:rsidRDefault="008B6C91" w:rsidP="00EC75C4">
      <w:r>
        <w:t xml:space="preserve">Portfoliosystemet kommer att bestå av två typer av sidor. </w:t>
      </w:r>
    </w:p>
    <w:p w14:paraId="1224C9FF" w14:textId="77777777" w:rsidR="00D03216" w:rsidRDefault="00D03216" w:rsidP="00EC75C4">
      <w:r>
        <w:t xml:space="preserve">1. </w:t>
      </w:r>
      <w:r w:rsidR="00A231D4">
        <w:rPr>
          <w:b/>
        </w:rPr>
        <w:t>N</w:t>
      </w:r>
      <w:r w:rsidR="009227F5" w:rsidRPr="00A231D4">
        <w:rPr>
          <w:b/>
        </w:rPr>
        <w:t>avigeringssidor</w:t>
      </w:r>
      <w:r w:rsidR="009227F5">
        <w:t xml:space="preserve"> där det visas en karusellkomponent med utvalda verk och en lista av utvalda studenter</w:t>
      </w:r>
      <w:r>
        <w:t xml:space="preserve"> och/eller de studenter som studerar på den valda årskursen. </w:t>
      </w:r>
    </w:p>
    <w:p w14:paraId="5D352F5E" w14:textId="69D23A5C" w:rsidR="00EC75C4" w:rsidRDefault="00D03216" w:rsidP="00EC75C4">
      <w:r>
        <w:t xml:space="preserve">2. </w:t>
      </w:r>
      <w:r w:rsidR="00A231D4">
        <w:rPr>
          <w:b/>
        </w:rPr>
        <w:t>D</w:t>
      </w:r>
      <w:r w:rsidR="009227F5" w:rsidRPr="00A231D4">
        <w:rPr>
          <w:b/>
        </w:rPr>
        <w:t>etaljsidor</w:t>
      </w:r>
      <w:r w:rsidR="009227F5">
        <w:t xml:space="preserve"> där en enskild student presenteras med sina verk.</w:t>
      </w:r>
    </w:p>
    <w:p w14:paraId="09338495" w14:textId="77777777" w:rsidR="00507A35" w:rsidRDefault="00507A35" w:rsidP="00EC75C4"/>
    <w:p w14:paraId="4C99EFEB" w14:textId="4895E0C3" w:rsidR="00A231D4" w:rsidRDefault="00A231D4" w:rsidP="00113F40">
      <w:pPr>
        <w:pStyle w:val="Heading2"/>
      </w:pPr>
      <w:bookmarkStart w:id="37" w:name="_Toc227224053"/>
      <w:r w:rsidRPr="00113F40">
        <w:t>Navigeringssida</w:t>
      </w:r>
      <w:bookmarkEnd w:id="37"/>
    </w:p>
    <w:p w14:paraId="702387DF" w14:textId="55CB726C" w:rsidR="00E274C1" w:rsidRPr="00E274C1" w:rsidRDefault="00E274C1" w:rsidP="00E274C1">
      <w:r w:rsidRPr="00E274C1">
        <w:rPr>
          <w:highlight w:val="red"/>
        </w:rPr>
        <w:t>Här vill jag ha en bild...</w:t>
      </w:r>
    </w:p>
    <w:p w14:paraId="0234979A" w14:textId="77777777" w:rsidR="00A231D4" w:rsidRPr="00A231D4" w:rsidRDefault="00A231D4" w:rsidP="00A231D4"/>
    <w:p w14:paraId="50AE0FFA" w14:textId="11FFD425" w:rsidR="00A231D4" w:rsidRDefault="00A231D4" w:rsidP="00A231D4">
      <w:pPr>
        <w:pStyle w:val="Heading2"/>
      </w:pPr>
      <w:bookmarkStart w:id="38" w:name="_Toc227224054"/>
      <w:bookmarkStart w:id="39" w:name="_GoBack"/>
      <w:bookmarkEnd w:id="39"/>
      <w:r>
        <w:t>Detaljsida</w:t>
      </w:r>
      <w:bookmarkEnd w:id="38"/>
    </w:p>
    <w:p w14:paraId="45197CC7" w14:textId="77777777" w:rsidR="00E274C1" w:rsidRPr="00E274C1" w:rsidRDefault="00E274C1" w:rsidP="00E274C1">
      <w:r w:rsidRPr="00E274C1">
        <w:rPr>
          <w:highlight w:val="red"/>
        </w:rPr>
        <w:t>Här vill jag ha en bild...</w:t>
      </w:r>
    </w:p>
    <w:p w14:paraId="36A896BC" w14:textId="77777777" w:rsidR="00A231D4" w:rsidRPr="00A231D4" w:rsidRDefault="00A231D4" w:rsidP="00A231D4"/>
    <w:p w14:paraId="74325B7C" w14:textId="77777777" w:rsidR="00C36365" w:rsidRDefault="00C36365" w:rsidP="0025139B">
      <w:pPr>
        <w:pStyle w:val="Heading1"/>
      </w:pPr>
      <w:bookmarkStart w:id="40" w:name="_Toc227224055"/>
      <w:r w:rsidRPr="000F4209">
        <w:t xml:space="preserve">Bilaga: </w:t>
      </w:r>
      <w:bookmarkEnd w:id="34"/>
      <w:r w:rsidRPr="0025139B">
        <w:t>Komponenter</w:t>
      </w:r>
      <w:bookmarkEnd w:id="40"/>
    </w:p>
    <w:p w14:paraId="108A74F2" w14:textId="77777777" w:rsidR="00062405" w:rsidRPr="00062405" w:rsidRDefault="00062405" w:rsidP="00062405"/>
    <w:p w14:paraId="6C584BD3" w14:textId="77777777" w:rsidR="00EC75C4" w:rsidRPr="00F354C4" w:rsidRDefault="00EC75C4" w:rsidP="00EC75C4">
      <w:pPr>
        <w:pStyle w:val="Heading2"/>
      </w:pPr>
      <w:bookmarkStart w:id="41" w:name="_Toc227224056"/>
      <w:r>
        <w:t>Navigeringskomponent</w:t>
      </w:r>
      <w:bookmarkEnd w:id="41"/>
    </w:p>
    <w:p w14:paraId="36B719E8" w14:textId="77777777" w:rsidR="00B6663C" w:rsidRDefault="00B6663C" w:rsidP="009227F5"/>
    <w:p w14:paraId="1261D098" w14:textId="7E3253DB" w:rsidR="009227F5" w:rsidRDefault="00EC75C4" w:rsidP="009227F5">
      <w:r>
        <w:t xml:space="preserve">En ny navigeringskomponent för att klicka runt bland utbildningar och årskurser. </w:t>
      </w:r>
      <w:r w:rsidR="00507A35">
        <w:t>Den är tänkt att användas på fullbreddssidor där man inte får plats med en vänsternavigering. Komponenten har bara en egenskap, och det är StartPage där man pekar ut vilken sida den ska utgå ifrån.</w:t>
      </w:r>
    </w:p>
    <w:p w14:paraId="42E49992" w14:textId="77777777" w:rsidR="005371FF" w:rsidRDefault="005371FF" w:rsidP="005371FF">
      <w:pPr>
        <w:rPr>
          <w:i/>
        </w:rPr>
      </w:pPr>
    </w:p>
    <w:p w14:paraId="486E19E7" w14:textId="77777777" w:rsidR="005371FF" w:rsidRDefault="005371FF" w:rsidP="005371FF">
      <w:pPr>
        <w:rPr>
          <w:i/>
        </w:rPr>
      </w:pPr>
      <w:r w:rsidRPr="00DE06C0">
        <w:rPr>
          <w:i/>
        </w:rPr>
        <w:t>Egenskaper</w:t>
      </w:r>
    </w:p>
    <w:tbl>
      <w:tblPr>
        <w:tblStyle w:val="LightShading-Accent3"/>
        <w:tblW w:w="0" w:type="auto"/>
        <w:tblLook w:val="04A0" w:firstRow="1" w:lastRow="0" w:firstColumn="1" w:lastColumn="0" w:noHBand="0" w:noVBand="1"/>
      </w:tblPr>
      <w:tblGrid>
        <w:gridCol w:w="2737"/>
        <w:gridCol w:w="2736"/>
        <w:gridCol w:w="2742"/>
      </w:tblGrid>
      <w:tr w:rsidR="005D0383" w:rsidRPr="000F4209" w14:paraId="3C2FF448" w14:textId="77777777" w:rsidTr="005371F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7" w:type="dxa"/>
          </w:tcPr>
          <w:p w14:paraId="403E3525" w14:textId="77777777" w:rsidR="005D0383" w:rsidRPr="000F4209" w:rsidRDefault="005D0383" w:rsidP="003A47C8">
            <w:pPr>
              <w:rPr>
                <w:rFonts w:cs="Arial"/>
              </w:rPr>
            </w:pPr>
            <w:r w:rsidRPr="000F4209">
              <w:rPr>
                <w:rFonts w:cs="Arial"/>
              </w:rPr>
              <w:t>Egenskap</w:t>
            </w:r>
          </w:p>
        </w:tc>
        <w:tc>
          <w:tcPr>
            <w:tcW w:w="2736" w:type="dxa"/>
          </w:tcPr>
          <w:p w14:paraId="2D89A5AF" w14:textId="77777777" w:rsidR="005D0383" w:rsidRPr="000F4209" w:rsidRDefault="005D0383"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742" w:type="dxa"/>
          </w:tcPr>
          <w:p w14:paraId="14A5EADE" w14:textId="77777777" w:rsidR="005D0383" w:rsidRPr="000F4209" w:rsidRDefault="005D0383"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5D0383" w:rsidRPr="000F4209" w14:paraId="6020C40A" w14:textId="77777777" w:rsidTr="005371F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7" w:type="dxa"/>
          </w:tcPr>
          <w:p w14:paraId="16BB3963" w14:textId="44EBDB0B" w:rsidR="005D0383" w:rsidRPr="000F4209" w:rsidRDefault="005D0383" w:rsidP="00507A35">
            <w:pPr>
              <w:rPr>
                <w:rFonts w:cs="Arial"/>
              </w:rPr>
            </w:pPr>
            <w:r>
              <w:rPr>
                <w:rFonts w:cs="Arial"/>
              </w:rPr>
              <w:t>Start</w:t>
            </w:r>
            <w:r w:rsidR="00507A35">
              <w:rPr>
                <w:rFonts w:cs="Arial"/>
              </w:rPr>
              <w:t>Page</w:t>
            </w:r>
          </w:p>
        </w:tc>
        <w:tc>
          <w:tcPr>
            <w:tcW w:w="2736" w:type="dxa"/>
          </w:tcPr>
          <w:p w14:paraId="27954C87" w14:textId="36CD5493" w:rsidR="005D0383" w:rsidRPr="000F4209" w:rsidRDefault="00507A3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Sitenode</w:t>
            </w:r>
            <w:r w:rsidR="005D0383">
              <w:rPr>
                <w:rFonts w:cs="Arial"/>
              </w:rPr>
              <w:t xml:space="preserve"> binding</w:t>
            </w:r>
          </w:p>
        </w:tc>
        <w:tc>
          <w:tcPr>
            <w:tcW w:w="2742" w:type="dxa"/>
          </w:tcPr>
          <w:p w14:paraId="25A5AE69" w14:textId="77777777" w:rsidR="005D0383" w:rsidRPr="000F4209" w:rsidRDefault="005D0383"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409D399A" w14:textId="77777777" w:rsidR="00EC75C4" w:rsidRDefault="00EC75C4" w:rsidP="00EC75C4"/>
    <w:p w14:paraId="6AB78DBA" w14:textId="77777777" w:rsidR="00EC75C4" w:rsidRDefault="00EC75C4" w:rsidP="00EC75C4">
      <w:pPr>
        <w:pStyle w:val="Heading2"/>
      </w:pPr>
      <w:bookmarkStart w:id="42" w:name="_Toc227224057"/>
      <w:r>
        <w:t>Lista studenter</w:t>
      </w:r>
      <w:bookmarkEnd w:id="42"/>
    </w:p>
    <w:p w14:paraId="1EC50F09" w14:textId="77777777" w:rsidR="00EC75C4" w:rsidRDefault="00EC75C4" w:rsidP="00EC75C4">
      <w:r>
        <w:t>Detta är en komponent för att lista studenter med namn och bild. När man klickar på studenten tas man till en detaljsida där studenten presenteras i detalj.</w:t>
      </w:r>
    </w:p>
    <w:p w14:paraId="08DE866B" w14:textId="77777777" w:rsidR="00EC75C4" w:rsidRDefault="00EC75C4" w:rsidP="00EC75C4">
      <w:r>
        <w:t>Den har två användningsområden:</w:t>
      </w:r>
    </w:p>
    <w:p w14:paraId="71D2AD1B" w14:textId="77777777" w:rsidR="00EC75C4" w:rsidRDefault="00EC75C4" w:rsidP="00EC75C4">
      <w:r w:rsidRPr="00E00D72">
        <w:rPr>
          <w:b/>
        </w:rPr>
        <w:t>1. Visa studenter i en årskurs på en utbildning</w:t>
      </w:r>
      <w:r>
        <w:t>.</w:t>
      </w:r>
    </w:p>
    <w:p w14:paraId="3A47D461" w14:textId="29AB2C20" w:rsidR="00EC75C4" w:rsidRDefault="00EC75C4" w:rsidP="00EC75C4">
      <w:r>
        <w:t xml:space="preserve">Komponenten hämtar alla student-innehåll som ligger i en vald mapp. Vilken mapp som används bestäms av det mapp-id som skickats in från navigeringskomponenten eller den mapp som valts i egenskapen </w:t>
      </w:r>
      <w:r w:rsidRPr="00E00D72">
        <w:rPr>
          <w:b/>
        </w:rPr>
        <w:t>Student</w:t>
      </w:r>
      <w:r w:rsidR="005341C6">
        <w:rPr>
          <w:b/>
        </w:rPr>
        <w:t>Folder</w:t>
      </w:r>
      <w:r>
        <w:t>.</w:t>
      </w:r>
    </w:p>
    <w:p w14:paraId="778A9F5F" w14:textId="77777777" w:rsidR="00EC75C4" w:rsidRPr="00E00D72" w:rsidRDefault="00EC75C4" w:rsidP="00EC75C4">
      <w:pPr>
        <w:rPr>
          <w:b/>
        </w:rPr>
      </w:pPr>
      <w:r w:rsidRPr="00E00D72">
        <w:rPr>
          <w:b/>
        </w:rPr>
        <w:t>2. Visa alumner eller andra utvalda personer</w:t>
      </w:r>
    </w:p>
    <w:p w14:paraId="1C10E98A" w14:textId="77777777" w:rsidR="00EC75C4" w:rsidRDefault="00EC75C4" w:rsidP="00EC75C4">
      <w:r>
        <w:t xml:space="preserve">Komponenten ska även ha en funktion för att visa en lista av handplockade studentinnehåll. </w:t>
      </w:r>
    </w:p>
    <w:p w14:paraId="4718DECB" w14:textId="77777777" w:rsidR="00EC75C4" w:rsidRDefault="00EC75C4" w:rsidP="00EC75C4">
      <w:r>
        <w:t>Om man både valt en mapp och pekat ut alumner kommer alumnerna att visas.</w:t>
      </w:r>
    </w:p>
    <w:p w14:paraId="2027E00C" w14:textId="77777777" w:rsidR="00EC75C4" w:rsidRDefault="00EC75C4" w:rsidP="00EC75C4"/>
    <w:p w14:paraId="34CAFF15" w14:textId="77777777" w:rsidR="00EC75C4" w:rsidRDefault="00EC75C4" w:rsidP="00EC75C4">
      <w:pPr>
        <w:rPr>
          <w:i/>
        </w:rPr>
      </w:pPr>
      <w:r w:rsidRPr="00DE06C0">
        <w:rPr>
          <w:i/>
        </w:rPr>
        <w:t>Egenskaper</w:t>
      </w:r>
    </w:p>
    <w:tbl>
      <w:tblPr>
        <w:tblStyle w:val="LightShading-Accent3"/>
        <w:tblW w:w="0" w:type="auto"/>
        <w:tblLook w:val="04A0" w:firstRow="1" w:lastRow="0" w:firstColumn="1" w:lastColumn="0" w:noHBand="0" w:noVBand="1"/>
      </w:tblPr>
      <w:tblGrid>
        <w:gridCol w:w="2738"/>
        <w:gridCol w:w="2735"/>
        <w:gridCol w:w="2742"/>
      </w:tblGrid>
      <w:tr w:rsidR="00EC75C4" w:rsidRPr="000F4209" w14:paraId="2FB441C8" w14:textId="77777777" w:rsidTr="005371F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738" w:type="dxa"/>
          </w:tcPr>
          <w:p w14:paraId="0CB535D3" w14:textId="77777777" w:rsidR="00EC75C4" w:rsidRPr="000F4209" w:rsidRDefault="00EC75C4" w:rsidP="003A47C8">
            <w:pPr>
              <w:rPr>
                <w:rFonts w:cs="Arial"/>
              </w:rPr>
            </w:pPr>
            <w:r w:rsidRPr="000F4209">
              <w:rPr>
                <w:rFonts w:cs="Arial"/>
              </w:rPr>
              <w:t>Egenskap</w:t>
            </w:r>
          </w:p>
        </w:tc>
        <w:tc>
          <w:tcPr>
            <w:tcW w:w="2735" w:type="dxa"/>
          </w:tcPr>
          <w:p w14:paraId="1EDE9827"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742" w:type="dxa"/>
          </w:tcPr>
          <w:p w14:paraId="5C7FD8FD"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3DE1723F" w14:textId="77777777" w:rsidTr="005371F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738" w:type="dxa"/>
          </w:tcPr>
          <w:p w14:paraId="157AAF4A" w14:textId="77777777" w:rsidR="00EC75C4" w:rsidRPr="000F4209" w:rsidRDefault="00EC75C4" w:rsidP="003A47C8">
            <w:pPr>
              <w:rPr>
                <w:rFonts w:cs="Arial"/>
              </w:rPr>
            </w:pPr>
            <w:r>
              <w:rPr>
                <w:rFonts w:cs="Arial"/>
              </w:rPr>
              <w:t>DetailPage</w:t>
            </w:r>
          </w:p>
        </w:tc>
        <w:tc>
          <w:tcPr>
            <w:tcW w:w="2735" w:type="dxa"/>
          </w:tcPr>
          <w:p w14:paraId="1EA375F0" w14:textId="6C506918"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Sitenode binding</w:t>
            </w:r>
          </w:p>
        </w:tc>
        <w:tc>
          <w:tcPr>
            <w:tcW w:w="2742" w:type="dxa"/>
          </w:tcPr>
          <w:p w14:paraId="7FF039AC"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EC75C4" w:rsidRPr="000F4209" w14:paraId="055DCD79" w14:textId="77777777" w:rsidTr="005371FF">
        <w:trPr>
          <w:trHeight w:val="364"/>
        </w:trPr>
        <w:tc>
          <w:tcPr>
            <w:cnfStyle w:val="001000000000" w:firstRow="0" w:lastRow="0" w:firstColumn="1" w:lastColumn="0" w:oddVBand="0" w:evenVBand="0" w:oddHBand="0" w:evenHBand="0" w:firstRowFirstColumn="0" w:firstRowLastColumn="0" w:lastRowFirstColumn="0" w:lastRowLastColumn="0"/>
            <w:tcW w:w="2738" w:type="dxa"/>
          </w:tcPr>
          <w:p w14:paraId="0E967741" w14:textId="0CE8B0FC" w:rsidR="00EC75C4" w:rsidRDefault="00EC75C4" w:rsidP="003A47C8">
            <w:pPr>
              <w:rPr>
                <w:rFonts w:cs="Arial"/>
              </w:rPr>
            </w:pPr>
            <w:r>
              <w:rPr>
                <w:rFonts w:cs="Arial"/>
              </w:rPr>
              <w:t>StudentFolder</w:t>
            </w:r>
          </w:p>
        </w:tc>
        <w:tc>
          <w:tcPr>
            <w:tcW w:w="2735" w:type="dxa"/>
          </w:tcPr>
          <w:p w14:paraId="3D69B4A2" w14:textId="55DA5BB5" w:rsidR="00EC75C4"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ContentBinding</w:t>
            </w:r>
          </w:p>
        </w:tc>
        <w:tc>
          <w:tcPr>
            <w:tcW w:w="2742" w:type="dxa"/>
          </w:tcPr>
          <w:p w14:paraId="1B437149" w14:textId="13FB268F"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w:t>
            </w:r>
          </w:p>
        </w:tc>
      </w:tr>
      <w:tr w:rsidR="00EC75C4" w:rsidRPr="000F4209" w14:paraId="4270E78D" w14:textId="77777777" w:rsidTr="005371FF">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38" w:type="dxa"/>
          </w:tcPr>
          <w:p w14:paraId="314C6BFA" w14:textId="21F6CBF4" w:rsidR="00EC75C4" w:rsidRPr="000F4209" w:rsidRDefault="00EC75C4" w:rsidP="003A47C8">
            <w:pPr>
              <w:rPr>
                <w:rFonts w:cs="Arial"/>
              </w:rPr>
            </w:pPr>
            <w:r>
              <w:rPr>
                <w:rFonts w:cs="Arial"/>
              </w:rPr>
              <w:t>Alumni</w:t>
            </w:r>
          </w:p>
        </w:tc>
        <w:tc>
          <w:tcPr>
            <w:tcW w:w="2735" w:type="dxa"/>
          </w:tcPr>
          <w:p w14:paraId="5BD712E3" w14:textId="4A3CCFE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binding</w:t>
            </w:r>
          </w:p>
        </w:tc>
        <w:tc>
          <w:tcPr>
            <w:tcW w:w="2742" w:type="dxa"/>
          </w:tcPr>
          <w:p w14:paraId="64FC69BA"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02F85A84" w14:textId="77777777" w:rsidR="00EC75C4" w:rsidRDefault="00EC75C4" w:rsidP="00EC75C4">
      <w:pPr>
        <w:rPr>
          <w:i/>
        </w:rPr>
      </w:pPr>
    </w:p>
    <w:p w14:paraId="564FA4B2" w14:textId="77777777" w:rsidR="005371FF" w:rsidRPr="00DE06C0" w:rsidRDefault="005371FF" w:rsidP="00EC75C4">
      <w:pPr>
        <w:rPr>
          <w:i/>
        </w:rPr>
      </w:pPr>
    </w:p>
    <w:p w14:paraId="221D31CB" w14:textId="77777777" w:rsidR="00EC75C4" w:rsidRDefault="00EC75C4" w:rsidP="00EC75C4">
      <w:pPr>
        <w:pStyle w:val="Heading2"/>
      </w:pPr>
      <w:bookmarkStart w:id="43" w:name="_Toc227224058"/>
      <w:r>
        <w:t>Studentdetalj</w:t>
      </w:r>
      <w:bookmarkEnd w:id="43"/>
    </w:p>
    <w:p w14:paraId="465DCDC6" w14:textId="655EB99D" w:rsidR="00EC75C4" w:rsidRDefault="00EC75C4" w:rsidP="00EC75C4">
      <w:r>
        <w:t>Komponent för att</w:t>
      </w:r>
      <w:r w:rsidR="003B5465">
        <w:t xml:space="preserve"> presentera en student i detalj med</w:t>
      </w:r>
      <w:r>
        <w:t xml:space="preserve"> alla uppgifter om studenten + foto. </w:t>
      </w:r>
    </w:p>
    <w:p w14:paraId="17AC05AA" w14:textId="0F094434" w:rsidR="00EC75C4" w:rsidRDefault="00EC75C4" w:rsidP="00EC75C4">
      <w:r>
        <w:t xml:space="preserve">Vilken student som visas bestäms </w:t>
      </w:r>
      <w:r w:rsidR="00B6663C">
        <w:t xml:space="preserve">antingen </w:t>
      </w:r>
      <w:r>
        <w:t xml:space="preserve">av det </w:t>
      </w:r>
      <w:r w:rsidR="005371FF">
        <w:t>content</w:t>
      </w:r>
      <w:r>
        <w:t>-id som skickats in i URL:en</w:t>
      </w:r>
      <w:r w:rsidR="00B6663C">
        <w:t xml:space="preserve"> eller det student-ID som satts som egenskap på komponenten</w:t>
      </w:r>
      <w:r>
        <w:t>.</w:t>
      </w:r>
    </w:p>
    <w:p w14:paraId="0B1240E1" w14:textId="77777777" w:rsidR="005371FF" w:rsidRDefault="005371FF" w:rsidP="005371FF">
      <w:pPr>
        <w:rPr>
          <w:i/>
        </w:rPr>
      </w:pPr>
    </w:p>
    <w:p w14:paraId="5EA21526" w14:textId="77777777" w:rsidR="005371FF" w:rsidRDefault="005371FF" w:rsidP="005371FF">
      <w:pPr>
        <w:rPr>
          <w:i/>
        </w:rPr>
      </w:pPr>
      <w:r w:rsidRPr="00DE06C0">
        <w:rPr>
          <w:i/>
        </w:rPr>
        <w:t>Egenskaper</w:t>
      </w:r>
    </w:p>
    <w:tbl>
      <w:tblPr>
        <w:tblStyle w:val="LightShading-Accent3"/>
        <w:tblW w:w="0" w:type="auto"/>
        <w:tblLook w:val="04A0" w:firstRow="1" w:lastRow="0" w:firstColumn="1" w:lastColumn="0" w:noHBand="0" w:noVBand="1"/>
      </w:tblPr>
      <w:tblGrid>
        <w:gridCol w:w="2800"/>
        <w:gridCol w:w="2794"/>
        <w:gridCol w:w="2801"/>
      </w:tblGrid>
      <w:tr w:rsidR="00B6663C" w:rsidRPr="000F4209" w14:paraId="0C643112" w14:textId="77777777" w:rsidTr="005371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800" w:type="dxa"/>
          </w:tcPr>
          <w:p w14:paraId="0B910B29" w14:textId="77777777" w:rsidR="00B6663C" w:rsidRPr="000F4209" w:rsidRDefault="00B6663C" w:rsidP="00B6663C">
            <w:pPr>
              <w:rPr>
                <w:rFonts w:cs="Arial"/>
              </w:rPr>
            </w:pPr>
            <w:r w:rsidRPr="000F4209">
              <w:rPr>
                <w:rFonts w:cs="Arial"/>
              </w:rPr>
              <w:t>Egenskap</w:t>
            </w:r>
          </w:p>
        </w:tc>
        <w:tc>
          <w:tcPr>
            <w:tcW w:w="2794" w:type="dxa"/>
          </w:tcPr>
          <w:p w14:paraId="5665CB4E" w14:textId="77777777" w:rsidR="00B6663C" w:rsidRPr="000F4209" w:rsidRDefault="00B6663C" w:rsidP="00B6663C">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01" w:type="dxa"/>
          </w:tcPr>
          <w:p w14:paraId="1A355E02" w14:textId="77777777" w:rsidR="00B6663C" w:rsidRPr="000F4209" w:rsidRDefault="00B6663C" w:rsidP="00B6663C">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B6663C" w:rsidRPr="000F4209" w14:paraId="0B16277A" w14:textId="77777777" w:rsidTr="005371FF">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800" w:type="dxa"/>
          </w:tcPr>
          <w:p w14:paraId="7ABB37CF" w14:textId="5EC954E3" w:rsidR="00B6663C" w:rsidRPr="000F4209" w:rsidRDefault="0044256F" w:rsidP="00B6663C">
            <w:pPr>
              <w:rPr>
                <w:rFonts w:cs="Arial"/>
              </w:rPr>
            </w:pPr>
            <w:r>
              <w:rPr>
                <w:rFonts w:cs="Arial"/>
              </w:rPr>
              <w:t>ContentFolder</w:t>
            </w:r>
          </w:p>
        </w:tc>
        <w:tc>
          <w:tcPr>
            <w:tcW w:w="2794" w:type="dxa"/>
          </w:tcPr>
          <w:p w14:paraId="7B58E9D8" w14:textId="2E9F742D" w:rsidR="00B6663C" w:rsidRPr="000F4209" w:rsidRDefault="0044256F" w:rsidP="00B6663C">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w:t>
            </w:r>
            <w:r w:rsidR="00B6663C">
              <w:rPr>
                <w:rFonts w:cs="Arial"/>
              </w:rPr>
              <w:t>inding</w:t>
            </w:r>
          </w:p>
        </w:tc>
        <w:tc>
          <w:tcPr>
            <w:tcW w:w="2801" w:type="dxa"/>
          </w:tcPr>
          <w:p w14:paraId="1D10082B" w14:textId="77777777" w:rsidR="00B6663C" w:rsidRPr="000F4209" w:rsidRDefault="00B6663C" w:rsidP="00B6663C">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43C22EFA" w14:textId="77777777" w:rsidR="00B6663C" w:rsidRDefault="00B6663C" w:rsidP="00EC75C4"/>
    <w:p w14:paraId="2AB51EB0" w14:textId="77777777" w:rsidR="00062405" w:rsidRDefault="00062405" w:rsidP="00EC75C4"/>
    <w:p w14:paraId="3D621157" w14:textId="77777777" w:rsidR="00EC75C4" w:rsidRDefault="00EC75C4" w:rsidP="00EC75C4">
      <w:pPr>
        <w:pStyle w:val="Heading2"/>
      </w:pPr>
      <w:bookmarkStart w:id="44" w:name="_Toc227224059"/>
      <w:r w:rsidRPr="007F5CA9">
        <w:t>Anpassning av videogalleriet</w:t>
      </w:r>
      <w:bookmarkEnd w:id="44"/>
    </w:p>
    <w:p w14:paraId="01671750" w14:textId="77777777" w:rsidR="00062405" w:rsidRPr="00062405" w:rsidRDefault="00062405" w:rsidP="00062405"/>
    <w:p w14:paraId="7640147D" w14:textId="77777777" w:rsidR="00EC75C4" w:rsidRDefault="00EC75C4" w:rsidP="00EC75C4">
      <w:pPr>
        <w:pStyle w:val="ListParagraph"/>
        <w:numPr>
          <w:ilvl w:val="0"/>
          <w:numId w:val="25"/>
        </w:numPr>
        <w:tabs>
          <w:tab w:val="clear" w:pos="3668"/>
        </w:tabs>
        <w:spacing w:after="0"/>
      </w:pPr>
      <w:r>
        <w:t xml:space="preserve">Videogalleriet kompletteras med en funktion för att skapa nya Infoglueinnehåll för filmer, bilder och </w:t>
      </w:r>
      <w:proofErr w:type="gramStart"/>
      <w:r>
        <w:t>PDF:er</w:t>
      </w:r>
      <w:proofErr w:type="gramEnd"/>
      <w:r>
        <w:t>. Vi använder Infoglues befintliga remote content service för detta och bygger inga anpassade gränssnitt för detta.</w:t>
      </w:r>
    </w:p>
    <w:p w14:paraId="135EF01B" w14:textId="77777777" w:rsidR="00EC75C4" w:rsidRDefault="00EC75C4" w:rsidP="00EC75C4">
      <w:pPr>
        <w:pStyle w:val="ListParagraph"/>
        <w:numPr>
          <w:ilvl w:val="0"/>
          <w:numId w:val="25"/>
        </w:numPr>
        <w:tabs>
          <w:tab w:val="clear" w:pos="3668"/>
        </w:tabs>
        <w:spacing w:after="0"/>
      </w:pPr>
      <w:r>
        <w:t>Komponenten anpassas för att kunna läsa in innehåll från en viss mapp för att kunna visa alla innehåll för en student (mappens id sätts via property eller parameter)</w:t>
      </w:r>
    </w:p>
    <w:p w14:paraId="3C2DF67A" w14:textId="77777777" w:rsidR="00EC75C4" w:rsidRDefault="00EC75C4" w:rsidP="00EC75C4">
      <w:pPr>
        <w:pStyle w:val="ListParagraph"/>
        <w:numPr>
          <w:ilvl w:val="0"/>
          <w:numId w:val="25"/>
        </w:numPr>
        <w:tabs>
          <w:tab w:val="clear" w:pos="3668"/>
        </w:tabs>
        <w:spacing w:after="0"/>
      </w:pPr>
      <w:r>
        <w:t>Vi behöver lägga till möjlighet att visa PDF er i galleriet. I listan ska det visas en PDF-ikon och när man klickar på den ska PDF:en visas i ett nytt fönster.</w:t>
      </w:r>
    </w:p>
    <w:p w14:paraId="70F949F8" w14:textId="77777777" w:rsidR="005371FF" w:rsidRDefault="005371FF" w:rsidP="005371FF">
      <w:pPr>
        <w:rPr>
          <w:i/>
        </w:rPr>
      </w:pPr>
    </w:p>
    <w:p w14:paraId="31BC6CFD" w14:textId="45693A95" w:rsidR="005371FF" w:rsidRPr="005371FF" w:rsidRDefault="005371FF" w:rsidP="005371FF">
      <w:pPr>
        <w:rPr>
          <w:i/>
        </w:rPr>
      </w:pPr>
      <w:r>
        <w:rPr>
          <w:i/>
        </w:rPr>
        <w:t>Nya e</w:t>
      </w:r>
      <w:r w:rsidRPr="005371FF">
        <w:rPr>
          <w:i/>
        </w:rPr>
        <w:t>genskaper</w:t>
      </w:r>
    </w:p>
    <w:tbl>
      <w:tblPr>
        <w:tblStyle w:val="LightShading-Accent3"/>
        <w:tblW w:w="0" w:type="auto"/>
        <w:tblLook w:val="04A0" w:firstRow="1" w:lastRow="0" w:firstColumn="1" w:lastColumn="0" w:noHBand="0" w:noVBand="1"/>
      </w:tblPr>
      <w:tblGrid>
        <w:gridCol w:w="2800"/>
        <w:gridCol w:w="2794"/>
        <w:gridCol w:w="2801"/>
      </w:tblGrid>
      <w:tr w:rsidR="00EC75C4" w:rsidRPr="000F4209" w14:paraId="3FF3AE41" w14:textId="77777777" w:rsidTr="005371F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00" w:type="dxa"/>
          </w:tcPr>
          <w:p w14:paraId="7F28B69B" w14:textId="77777777" w:rsidR="00EC75C4" w:rsidRPr="000F4209" w:rsidRDefault="00EC75C4" w:rsidP="003A47C8">
            <w:pPr>
              <w:rPr>
                <w:rFonts w:cs="Arial"/>
              </w:rPr>
            </w:pPr>
            <w:r w:rsidRPr="000F4209">
              <w:rPr>
                <w:rFonts w:cs="Arial"/>
              </w:rPr>
              <w:t>Egenskap</w:t>
            </w:r>
          </w:p>
        </w:tc>
        <w:tc>
          <w:tcPr>
            <w:tcW w:w="2794" w:type="dxa"/>
          </w:tcPr>
          <w:p w14:paraId="57F25344"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2801" w:type="dxa"/>
          </w:tcPr>
          <w:p w14:paraId="06713465"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2B30EC23" w14:textId="77777777" w:rsidTr="005371F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800" w:type="dxa"/>
          </w:tcPr>
          <w:p w14:paraId="0270C9DC" w14:textId="3AC7CA52" w:rsidR="00EC75C4" w:rsidRPr="000F4209" w:rsidRDefault="00EC75C4" w:rsidP="003A47C8">
            <w:pPr>
              <w:rPr>
                <w:rFonts w:cs="Arial"/>
              </w:rPr>
            </w:pPr>
            <w:r>
              <w:rPr>
                <w:rFonts w:cs="Arial"/>
              </w:rPr>
              <w:t>ContentFolder</w:t>
            </w:r>
          </w:p>
        </w:tc>
        <w:tc>
          <w:tcPr>
            <w:tcW w:w="2794" w:type="dxa"/>
          </w:tcPr>
          <w:p w14:paraId="3BFCB305" w14:textId="390E5551" w:rsidR="00EC75C4" w:rsidRPr="000F4209" w:rsidRDefault="0044256F"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Content b</w:t>
            </w:r>
            <w:r w:rsidR="00EC75C4">
              <w:rPr>
                <w:rFonts w:cs="Arial"/>
              </w:rPr>
              <w:t>inding</w:t>
            </w:r>
          </w:p>
        </w:tc>
        <w:tc>
          <w:tcPr>
            <w:tcW w:w="2801" w:type="dxa"/>
          </w:tcPr>
          <w:p w14:paraId="686CA633"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bl>
    <w:p w14:paraId="70821E49" w14:textId="77777777" w:rsidR="00EC75C4" w:rsidRDefault="00EC75C4" w:rsidP="00EC75C4">
      <w:pPr>
        <w:pStyle w:val="Heading1"/>
      </w:pPr>
      <w:bookmarkStart w:id="45" w:name="_Toc227224060"/>
      <w:r>
        <w:t>Nya innehållstyper</w:t>
      </w:r>
      <w:bookmarkEnd w:id="45"/>
    </w:p>
    <w:p w14:paraId="7008E471" w14:textId="77777777" w:rsidR="00EC75C4" w:rsidRDefault="00EC75C4" w:rsidP="00EC75C4"/>
    <w:p w14:paraId="7CAB6F14" w14:textId="57D15FBB" w:rsidR="00A231D4" w:rsidRDefault="00A231D4" w:rsidP="00A231D4">
      <w:pPr>
        <w:pStyle w:val="Heading2"/>
      </w:pPr>
      <w:bookmarkStart w:id="46" w:name="_Toc227224061"/>
      <w:r>
        <w:t>Portfolioperson</w:t>
      </w:r>
      <w:bookmarkEnd w:id="46"/>
    </w:p>
    <w:p w14:paraId="16526061" w14:textId="77777777" w:rsidR="00A231D4" w:rsidRPr="00A231D4" w:rsidRDefault="00A231D4" w:rsidP="00A231D4"/>
    <w:tbl>
      <w:tblPr>
        <w:tblStyle w:val="LightShading-Accent3"/>
        <w:tblW w:w="0" w:type="auto"/>
        <w:tblInd w:w="108" w:type="dxa"/>
        <w:tblLook w:val="04A0" w:firstRow="1" w:lastRow="0" w:firstColumn="1" w:lastColumn="0" w:noHBand="0" w:noVBand="1"/>
      </w:tblPr>
      <w:tblGrid>
        <w:gridCol w:w="2346"/>
        <w:gridCol w:w="2160"/>
        <w:gridCol w:w="1897"/>
      </w:tblGrid>
      <w:tr w:rsidR="00EC75C4" w:rsidRPr="000F4209" w14:paraId="0DE7D77C" w14:textId="77777777" w:rsidTr="003A4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6724C63" w14:textId="77777777" w:rsidR="00EC75C4" w:rsidRPr="000F4209" w:rsidRDefault="00EC75C4" w:rsidP="003A47C8">
            <w:pPr>
              <w:rPr>
                <w:rFonts w:cs="Arial"/>
              </w:rPr>
            </w:pPr>
            <w:r w:rsidRPr="000F4209">
              <w:rPr>
                <w:rFonts w:cs="Arial"/>
              </w:rPr>
              <w:t>Egenskap</w:t>
            </w:r>
          </w:p>
        </w:tc>
        <w:tc>
          <w:tcPr>
            <w:tcW w:w="2160" w:type="dxa"/>
          </w:tcPr>
          <w:p w14:paraId="69E91BEC"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Typ</w:t>
            </w:r>
          </w:p>
        </w:tc>
        <w:tc>
          <w:tcPr>
            <w:tcW w:w="1897" w:type="dxa"/>
          </w:tcPr>
          <w:p w14:paraId="2EE12226" w14:textId="77777777" w:rsidR="00EC75C4" w:rsidRPr="000F4209" w:rsidRDefault="00EC75C4" w:rsidP="003A47C8">
            <w:pPr>
              <w:cnfStyle w:val="100000000000" w:firstRow="1" w:lastRow="0" w:firstColumn="0" w:lastColumn="0" w:oddVBand="0" w:evenVBand="0" w:oddHBand="0" w:evenHBand="0" w:firstRowFirstColumn="0" w:firstRowLastColumn="0" w:lastRowFirstColumn="0" w:lastRowLastColumn="0"/>
              <w:rPr>
                <w:rFonts w:cs="Arial"/>
              </w:rPr>
            </w:pPr>
            <w:r w:rsidRPr="000F4209">
              <w:rPr>
                <w:rFonts w:cs="Arial"/>
              </w:rPr>
              <w:t>Standardvärde</w:t>
            </w:r>
          </w:p>
        </w:tc>
      </w:tr>
      <w:tr w:rsidR="00EC75C4" w:rsidRPr="000F4209" w14:paraId="626D2CAA"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242750F" w14:textId="63F09BF5" w:rsidR="00EC75C4" w:rsidRPr="000F4209" w:rsidRDefault="00EC75C4" w:rsidP="003A47C8">
            <w:pPr>
              <w:rPr>
                <w:rFonts w:cs="Arial"/>
                <w:b w:val="0"/>
              </w:rPr>
            </w:pPr>
            <w:r>
              <w:rPr>
                <w:rFonts w:cs="Arial"/>
                <w:b w:val="0"/>
              </w:rPr>
              <w:t>Name</w:t>
            </w:r>
          </w:p>
        </w:tc>
        <w:tc>
          <w:tcPr>
            <w:tcW w:w="2160" w:type="dxa"/>
          </w:tcPr>
          <w:p w14:paraId="1A917F18"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Text</w:t>
            </w:r>
          </w:p>
        </w:tc>
        <w:tc>
          <w:tcPr>
            <w:tcW w:w="1897" w:type="dxa"/>
          </w:tcPr>
          <w:p w14:paraId="5AC56980"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sidRPr="000F4209">
              <w:rPr>
                <w:rFonts w:cs="Arial"/>
              </w:rPr>
              <w:t>-</w:t>
            </w:r>
          </w:p>
        </w:tc>
      </w:tr>
      <w:tr w:rsidR="00EC75C4" w:rsidRPr="000F4209" w14:paraId="1E2C27CE"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07885139" w14:textId="50DEDF70" w:rsidR="00EC75C4" w:rsidRPr="000F4209" w:rsidRDefault="00EC75C4" w:rsidP="003A47C8">
            <w:pPr>
              <w:rPr>
                <w:rFonts w:cs="Arial"/>
                <w:b w:val="0"/>
              </w:rPr>
            </w:pPr>
            <w:r>
              <w:rPr>
                <w:rFonts w:cs="Arial"/>
                <w:b w:val="0"/>
              </w:rPr>
              <w:t>Description</w:t>
            </w:r>
          </w:p>
        </w:tc>
        <w:tc>
          <w:tcPr>
            <w:tcW w:w="2160" w:type="dxa"/>
          </w:tcPr>
          <w:p w14:paraId="13A0A2F2" w14:textId="112EAD52"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Textarea</w:t>
            </w:r>
          </w:p>
        </w:tc>
        <w:tc>
          <w:tcPr>
            <w:tcW w:w="1897" w:type="dxa"/>
          </w:tcPr>
          <w:p w14:paraId="1497C9FA" w14:textId="46BBF044"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w:t>
            </w:r>
          </w:p>
        </w:tc>
      </w:tr>
      <w:tr w:rsidR="00EC75C4" w:rsidRPr="000F4209" w14:paraId="7608F654"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221A5ED9" w14:textId="32FD3380" w:rsidR="00EC75C4" w:rsidRPr="000F4209" w:rsidRDefault="00EC75C4" w:rsidP="003A47C8">
            <w:pPr>
              <w:rPr>
                <w:rFonts w:cs="Arial"/>
                <w:b w:val="0"/>
              </w:rPr>
            </w:pPr>
            <w:r>
              <w:rPr>
                <w:rFonts w:cs="Arial"/>
                <w:b w:val="0"/>
              </w:rPr>
              <w:t>Längd</w:t>
            </w:r>
          </w:p>
        </w:tc>
        <w:tc>
          <w:tcPr>
            <w:tcW w:w="2160" w:type="dxa"/>
          </w:tcPr>
          <w:p w14:paraId="68B56BB8" w14:textId="36AD8453"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Text</w:t>
            </w:r>
          </w:p>
        </w:tc>
        <w:tc>
          <w:tcPr>
            <w:tcW w:w="1897" w:type="dxa"/>
          </w:tcPr>
          <w:p w14:paraId="12F2573A"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p>
        </w:tc>
      </w:tr>
      <w:tr w:rsidR="00EC75C4" w:rsidRPr="000F4209" w14:paraId="5ACEA731"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23A358E4" w14:textId="39BA414A" w:rsidR="00EC75C4" w:rsidRPr="000F4209" w:rsidRDefault="00EC75C4" w:rsidP="003A47C8">
            <w:pPr>
              <w:rPr>
                <w:rFonts w:cs="Arial"/>
                <w:b w:val="0"/>
              </w:rPr>
            </w:pPr>
            <w:r>
              <w:rPr>
                <w:rFonts w:cs="Arial"/>
                <w:b w:val="0"/>
              </w:rPr>
              <w:t>Hårfärg</w:t>
            </w:r>
          </w:p>
        </w:tc>
        <w:tc>
          <w:tcPr>
            <w:tcW w:w="2160" w:type="dxa"/>
          </w:tcPr>
          <w:p w14:paraId="4C95F0FA" w14:textId="39678541"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r>
              <w:rPr>
                <w:rFonts w:cs="Arial"/>
              </w:rPr>
              <w:t>Text</w:t>
            </w:r>
          </w:p>
        </w:tc>
        <w:tc>
          <w:tcPr>
            <w:tcW w:w="1897" w:type="dxa"/>
          </w:tcPr>
          <w:p w14:paraId="2F4A91F8" w14:textId="77777777" w:rsidR="00EC75C4" w:rsidRPr="000F4209" w:rsidRDefault="00EC75C4" w:rsidP="003A47C8">
            <w:pPr>
              <w:cnfStyle w:val="000000000000" w:firstRow="0" w:lastRow="0" w:firstColumn="0" w:lastColumn="0" w:oddVBand="0" w:evenVBand="0" w:oddHBand="0" w:evenHBand="0" w:firstRowFirstColumn="0" w:firstRowLastColumn="0" w:lastRowFirstColumn="0" w:lastRowLastColumn="0"/>
              <w:rPr>
                <w:rFonts w:cs="Arial"/>
              </w:rPr>
            </w:pPr>
          </w:p>
        </w:tc>
      </w:tr>
      <w:tr w:rsidR="003B5465" w:rsidRPr="000F4209" w14:paraId="7EAD8711"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73C00512" w14:textId="62238C96" w:rsidR="003B5465" w:rsidRDefault="003B5465" w:rsidP="003A47C8">
            <w:pPr>
              <w:rPr>
                <w:rFonts w:cs="Arial"/>
                <w:b w:val="0"/>
              </w:rPr>
            </w:pPr>
            <w:r>
              <w:rPr>
                <w:rFonts w:cs="Arial"/>
                <w:b w:val="0"/>
              </w:rPr>
              <w:t>...</w:t>
            </w:r>
          </w:p>
        </w:tc>
        <w:tc>
          <w:tcPr>
            <w:tcW w:w="2160" w:type="dxa"/>
          </w:tcPr>
          <w:p w14:paraId="288F6DB7" w14:textId="08D5489D" w:rsidR="003B5465"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Text</w:t>
            </w:r>
          </w:p>
        </w:tc>
        <w:tc>
          <w:tcPr>
            <w:tcW w:w="1897" w:type="dxa"/>
          </w:tcPr>
          <w:p w14:paraId="2170C7CB" w14:textId="77777777" w:rsidR="003B5465" w:rsidRPr="000F4209"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p>
        </w:tc>
      </w:tr>
      <w:tr w:rsidR="003B5465" w:rsidRPr="000F4209" w14:paraId="474F27BC" w14:textId="77777777" w:rsidTr="003A47C8">
        <w:tc>
          <w:tcPr>
            <w:cnfStyle w:val="001000000000" w:firstRow="0" w:lastRow="0" w:firstColumn="1" w:lastColumn="0" w:oddVBand="0" w:evenVBand="0" w:oddHBand="0" w:evenHBand="0" w:firstRowFirstColumn="0" w:firstRowLastColumn="0" w:lastRowFirstColumn="0" w:lastRowLastColumn="0"/>
            <w:tcW w:w="2346" w:type="dxa"/>
          </w:tcPr>
          <w:p w14:paraId="78FA3345" w14:textId="33717862" w:rsidR="003B5465" w:rsidRPr="003B5465" w:rsidRDefault="003B5465" w:rsidP="003A47C8">
            <w:pPr>
              <w:rPr>
                <w:rFonts w:cs="Arial"/>
              </w:rPr>
            </w:pPr>
            <w:r w:rsidRPr="003B5465">
              <w:rPr>
                <w:rFonts w:cs="Arial"/>
              </w:rPr>
              <w:t>Assetkeys</w:t>
            </w:r>
          </w:p>
        </w:tc>
        <w:tc>
          <w:tcPr>
            <w:tcW w:w="2160" w:type="dxa"/>
          </w:tcPr>
          <w:p w14:paraId="318DDFC5" w14:textId="77777777" w:rsidR="003B5465" w:rsidRPr="000F4209" w:rsidRDefault="003B5465" w:rsidP="003A47C8">
            <w:pPr>
              <w:cnfStyle w:val="000000000000" w:firstRow="0" w:lastRow="0" w:firstColumn="0" w:lastColumn="0" w:oddVBand="0" w:evenVBand="0" w:oddHBand="0" w:evenHBand="0" w:firstRowFirstColumn="0" w:firstRowLastColumn="0" w:lastRowFirstColumn="0" w:lastRowLastColumn="0"/>
              <w:rPr>
                <w:rFonts w:cs="Arial"/>
              </w:rPr>
            </w:pPr>
          </w:p>
        </w:tc>
        <w:tc>
          <w:tcPr>
            <w:tcW w:w="1897" w:type="dxa"/>
          </w:tcPr>
          <w:p w14:paraId="2ACE4C3A" w14:textId="77777777" w:rsidR="003B5465" w:rsidRPr="000F4209" w:rsidRDefault="003B5465" w:rsidP="003A47C8">
            <w:pPr>
              <w:cnfStyle w:val="000000000000" w:firstRow="0" w:lastRow="0" w:firstColumn="0" w:lastColumn="0" w:oddVBand="0" w:evenVBand="0" w:oddHBand="0" w:evenHBand="0" w:firstRowFirstColumn="0" w:firstRowLastColumn="0" w:lastRowFirstColumn="0" w:lastRowLastColumn="0"/>
              <w:rPr>
                <w:rFonts w:cs="Arial"/>
              </w:rPr>
            </w:pPr>
          </w:p>
        </w:tc>
      </w:tr>
      <w:tr w:rsidR="00EC75C4" w:rsidRPr="000F4209" w14:paraId="0BF58CDA" w14:textId="77777777" w:rsidTr="003A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44F0E34F" w14:textId="232412FB" w:rsidR="00EC75C4" w:rsidRPr="000F4209" w:rsidRDefault="003B5465" w:rsidP="003A47C8">
            <w:pPr>
              <w:rPr>
                <w:rFonts w:cs="Arial"/>
                <w:b w:val="0"/>
              </w:rPr>
            </w:pPr>
            <w:r>
              <w:rPr>
                <w:rFonts w:cs="Arial"/>
                <w:b w:val="0"/>
              </w:rPr>
              <w:t>StudentPhoto</w:t>
            </w:r>
          </w:p>
        </w:tc>
        <w:tc>
          <w:tcPr>
            <w:tcW w:w="2160" w:type="dxa"/>
          </w:tcPr>
          <w:p w14:paraId="684D25BD" w14:textId="39F8F6AF" w:rsidR="00EC75C4" w:rsidRPr="000F4209" w:rsidRDefault="003B5465" w:rsidP="003A47C8">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
        </w:tc>
        <w:tc>
          <w:tcPr>
            <w:tcW w:w="1897" w:type="dxa"/>
          </w:tcPr>
          <w:p w14:paraId="72ADADE8" w14:textId="77777777" w:rsidR="00EC75C4" w:rsidRPr="000F4209" w:rsidRDefault="00EC75C4" w:rsidP="003A47C8">
            <w:pPr>
              <w:cnfStyle w:val="000000100000" w:firstRow="0" w:lastRow="0" w:firstColumn="0" w:lastColumn="0" w:oddVBand="0" w:evenVBand="0" w:oddHBand="1" w:evenHBand="0" w:firstRowFirstColumn="0" w:firstRowLastColumn="0" w:lastRowFirstColumn="0" w:lastRowLastColumn="0"/>
              <w:rPr>
                <w:rFonts w:cs="Arial"/>
              </w:rPr>
            </w:pPr>
          </w:p>
        </w:tc>
      </w:tr>
    </w:tbl>
    <w:p w14:paraId="7E03A442" w14:textId="77777777" w:rsidR="003B5465" w:rsidRDefault="003B5465" w:rsidP="00EC75C4"/>
    <w:p w14:paraId="1EFAD296" w14:textId="77777777" w:rsidR="00EC75C4" w:rsidRDefault="00EC75C4" w:rsidP="00EC75C4">
      <w:r>
        <w:t>Dessa innehåll placeras i mappar i innehållsträdet som representerar utbildningen och dess årskurser:</w:t>
      </w:r>
    </w:p>
    <w:p w14:paraId="6646836D" w14:textId="77777777" w:rsidR="005341C6" w:rsidRDefault="005341C6" w:rsidP="005341C6">
      <w:pPr>
        <w:pStyle w:val="Heading1"/>
      </w:pPr>
      <w:bookmarkStart w:id="47" w:name="_Toc227224062"/>
      <w:r>
        <w:t>Avgränsningar</w:t>
      </w:r>
      <w:bookmarkEnd w:id="47"/>
    </w:p>
    <w:p w14:paraId="7E59F71C" w14:textId="77777777" w:rsidR="00F57DA5" w:rsidRPr="00F57DA5" w:rsidRDefault="00F57DA5" w:rsidP="00F57DA5"/>
    <w:p w14:paraId="3A2CDCC4" w14:textId="77777777" w:rsidR="005341C6" w:rsidRDefault="005341C6" w:rsidP="005341C6">
      <w:pPr>
        <w:pStyle w:val="ListParagraph"/>
        <w:numPr>
          <w:ilvl w:val="0"/>
          <w:numId w:val="27"/>
        </w:numPr>
      </w:pPr>
      <w:r>
        <w:t>Vi bygger Portfolio på befintlig grafisk profil.</w:t>
      </w:r>
    </w:p>
    <w:p w14:paraId="661E21D1" w14:textId="77777777" w:rsidR="005341C6" w:rsidRDefault="005341C6" w:rsidP="005341C6">
      <w:pPr>
        <w:pStyle w:val="ListParagraph"/>
        <w:numPr>
          <w:ilvl w:val="0"/>
          <w:numId w:val="27"/>
        </w:numPr>
      </w:pPr>
      <w:r>
        <w:t>Sök blir endast den vanliga Siteseeker-söken.</w:t>
      </w:r>
    </w:p>
    <w:p w14:paraId="2D044E3B" w14:textId="4F21069F" w:rsidR="005341C6" w:rsidRDefault="005341C6" w:rsidP="005341C6">
      <w:pPr>
        <w:pStyle w:val="ListParagraph"/>
        <w:numPr>
          <w:ilvl w:val="0"/>
          <w:numId w:val="27"/>
        </w:numPr>
      </w:pPr>
      <w:r>
        <w:t>All ha</w:t>
      </w:r>
      <w:r w:rsidR="00644ED0">
        <w:t xml:space="preserve">ntering av studenter (upplägg, </w:t>
      </w:r>
      <w:r>
        <w:t xml:space="preserve">byte av årskurs o.s.v.) sköts manuellt av redaktören i Infoglue. </w:t>
      </w:r>
    </w:p>
    <w:p w14:paraId="45E32761" w14:textId="77777777" w:rsidR="00CF7A44" w:rsidRPr="00187186" w:rsidRDefault="00CF7A44" w:rsidP="00CF7A44">
      <w:pPr>
        <w:pStyle w:val="ListParagraph"/>
        <w:numPr>
          <w:ilvl w:val="0"/>
          <w:numId w:val="27"/>
        </w:numPr>
      </w:pPr>
      <w:r w:rsidRPr="00187186">
        <w:t>Sök blir endast den vanliga Siteseeker-söken.</w:t>
      </w:r>
    </w:p>
    <w:p w14:paraId="5A60928E" w14:textId="4C1EA749" w:rsidR="00CF7A44" w:rsidRDefault="00CF7A44" w:rsidP="005341C6">
      <w:pPr>
        <w:pStyle w:val="ListParagraph"/>
        <w:numPr>
          <w:ilvl w:val="0"/>
          <w:numId w:val="27"/>
        </w:numPr>
      </w:pPr>
      <w:r>
        <w:t xml:space="preserve">Det går inte att blanda innehåll från </w:t>
      </w:r>
      <w:proofErr w:type="gramStart"/>
      <w:r>
        <w:t>S&amp;S</w:t>
      </w:r>
      <w:proofErr w:type="gramEnd"/>
      <w:r>
        <w:t xml:space="preserve"> med innehåll uppladdat i IG</w:t>
      </w:r>
    </w:p>
    <w:p w14:paraId="62A3D47E" w14:textId="77EF86AE" w:rsidR="00B93904" w:rsidRPr="00B93904" w:rsidRDefault="00B93904" w:rsidP="00C77E5B"/>
    <w:sectPr w:rsidR="00B93904" w:rsidRPr="00B93904" w:rsidSect="006D379E">
      <w:headerReference w:type="default" r:id="rId10"/>
      <w:footerReference w:type="default" r:id="rId11"/>
      <w:footerReference w:type="first" r:id="rId12"/>
      <w:pgSz w:w="11906" w:h="16838" w:code="9"/>
      <w:pgMar w:top="2835" w:right="1700" w:bottom="2126" w:left="1973" w:header="709" w:footer="65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9C8F9" w14:textId="77777777" w:rsidR="00836C21" w:rsidRDefault="00836C21" w:rsidP="00963DD5">
      <w:r>
        <w:separator/>
      </w:r>
    </w:p>
  </w:endnote>
  <w:endnote w:type="continuationSeparator" w:id="0">
    <w:p w14:paraId="63B9D65B" w14:textId="77777777" w:rsidR="00836C21" w:rsidRDefault="00836C21" w:rsidP="0096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42" w:rightFromText="142" w:vertAnchor="page" w:horzAnchor="page" w:tblpX="7429" w:tblpY="15338"/>
      <w:tblW w:w="4014" w:type="dxa"/>
      <w:tblLayout w:type="fixed"/>
      <w:tblLook w:val="04A0" w:firstRow="1" w:lastRow="0" w:firstColumn="1" w:lastColumn="0" w:noHBand="0" w:noVBand="1"/>
    </w:tblPr>
    <w:tblGrid>
      <w:gridCol w:w="4014"/>
    </w:tblGrid>
    <w:tr w:rsidR="00836C21" w14:paraId="59853BC8" w14:textId="77777777" w:rsidTr="00DA07B2">
      <w:trPr>
        <w:trHeight w:val="828"/>
      </w:trPr>
      <w:tc>
        <w:tcPr>
          <w:tcW w:w="4014" w:type="dxa"/>
          <w:vAlign w:val="bottom"/>
        </w:tcPr>
        <w:p w14:paraId="059C5DC8" w14:textId="77777777" w:rsidR="00836C21" w:rsidRPr="009405C4" w:rsidRDefault="00836C21" w:rsidP="00DD6D64">
          <w:pPr>
            <w:pStyle w:val="Dokumentinfo"/>
            <w:framePr w:hSpace="0" w:wrap="auto" w:vAnchor="margin" w:hAnchor="text" w:xAlign="left" w:yAlign="inline"/>
          </w:pPr>
          <w:r>
            <w:t xml:space="preserve">Dokumentnummer: </w:t>
          </w:r>
          <w:sdt>
            <w:sdtPr>
              <w:id w:val="901708454"/>
              <w:placeholder>
                <w:docPart w:val="7C0348C5E4E8F74FA69E0667CE75F0E4"/>
              </w:placeholder>
            </w:sdtPr>
            <w:sdtContent>
              <w:r>
                <w:t>XX</w:t>
              </w:r>
            </w:sdtContent>
          </w:sdt>
        </w:p>
        <w:p w14:paraId="5AC68637" w14:textId="77777777" w:rsidR="00836C21" w:rsidRPr="009405C4" w:rsidRDefault="00836C21" w:rsidP="00DD6D64">
          <w:pPr>
            <w:pStyle w:val="Dokumentinfo"/>
            <w:framePr w:hSpace="0" w:wrap="auto" w:vAnchor="margin" w:hAnchor="text" w:xAlign="left" w:yAlign="inline"/>
          </w:pPr>
          <w:r>
            <w:t xml:space="preserve">Utgåva: </w:t>
          </w:r>
          <w:sdt>
            <w:sdtPr>
              <w:id w:val="-1595931519"/>
              <w:placeholder>
                <w:docPart w:val="2A463C347B431D4A9AB6E8CF38434AB8"/>
              </w:placeholder>
              <w:showingPlcHdr/>
            </w:sdtPr>
            <w:sdtContent>
              <w:r>
                <w:t>1.0</w:t>
              </w:r>
            </w:sdtContent>
          </w:sdt>
        </w:p>
        <w:p w14:paraId="0D17CD8A" w14:textId="4E51FB5C" w:rsidR="00836C21" w:rsidRPr="009405C4" w:rsidRDefault="00836C21" w:rsidP="00DD6D64">
          <w:pPr>
            <w:pStyle w:val="Dokumentinfo"/>
            <w:framePr w:hSpace="0" w:wrap="auto" w:vAnchor="margin" w:hAnchor="text" w:xAlign="left" w:yAlign="inline"/>
          </w:pPr>
          <w:r>
            <w:t xml:space="preserve">Datum: </w:t>
          </w:r>
          <w:r>
            <w:fldChar w:fldCharType="begin"/>
          </w:r>
          <w:r>
            <w:instrText xml:space="preserve"> SAVEDATE  \@ "yyyy-MM-dd"  \* MERGEFORMAT </w:instrText>
          </w:r>
          <w:r>
            <w:fldChar w:fldCharType="separate"/>
          </w:r>
          <w:r>
            <w:rPr>
              <w:noProof/>
            </w:rPr>
            <w:t>2013-04-11</w:t>
          </w:r>
          <w:r>
            <w:fldChar w:fldCharType="end"/>
          </w:r>
        </w:p>
        <w:p w14:paraId="6534EDA3" w14:textId="77777777" w:rsidR="00836C21" w:rsidRPr="009405C4" w:rsidRDefault="00836C21" w:rsidP="00DD6D64">
          <w:pPr>
            <w:pStyle w:val="Dokumentinfo"/>
            <w:framePr w:hSpace="0" w:wrap="auto" w:vAnchor="margin" w:hAnchor="text" w:xAlign="left" w:yAlign="inline"/>
          </w:pPr>
          <w:r>
            <w:t xml:space="preserve">Författare: </w:t>
          </w:r>
          <w:sdt>
            <w:sdtPr>
              <w:alias w:val="Författare"/>
              <w:tag w:val=""/>
              <w:id w:val="1568230087"/>
              <w:placeholder>
                <w:docPart w:val="89C757D23EC70A4DA9017E665040DB71"/>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Johan Dahlgren</w:t>
              </w:r>
            </w:sdtContent>
          </w:sdt>
        </w:p>
        <w:p w14:paraId="5F4AF426" w14:textId="3261D1E5" w:rsidR="00836C21" w:rsidRPr="009405C4" w:rsidRDefault="00836C21" w:rsidP="00DD6D64">
          <w:pPr>
            <w:pStyle w:val="Dokumentinfo"/>
            <w:framePr w:hSpace="0" w:wrap="auto" w:vAnchor="margin" w:hAnchor="text" w:xAlign="left" w:yAlign="inline"/>
          </w:pPr>
        </w:p>
      </w:tc>
    </w:tr>
  </w:tbl>
  <w:p w14:paraId="675349A9" w14:textId="27440B8D" w:rsidR="00836C21" w:rsidRPr="009405C4" w:rsidRDefault="00836C21" w:rsidP="005D75EF">
    <w:pPr>
      <w:pStyle w:val="Footer"/>
      <w:rPr>
        <w:lang w:val="en-US"/>
      </w:rPr>
    </w:pPr>
    <w:r w:rsidRPr="00C4581A">
      <w:t xml:space="preserve">Knowit </w:t>
    </w:r>
    <w:r w:rsidRPr="00C4581A">
      <w:sym w:font="Symbol" w:char="F0BD"/>
    </w:r>
    <w:r>
      <w:t xml:space="preserve"> Östra Hamngatan 16</w:t>
    </w:r>
    <w:r w:rsidRPr="00C4581A">
      <w:t xml:space="preserve"> </w:t>
    </w:r>
    <w:r w:rsidRPr="00C4581A">
      <w:sym w:font="Symbol" w:char="F0BD"/>
    </w:r>
    <w:r>
      <w:t xml:space="preserve"> 411 09 Göteborg </w:t>
    </w:r>
    <w:r w:rsidRPr="00C4581A">
      <w:sym w:font="Symbol" w:char="F0BD"/>
    </w:r>
    <w:r>
      <w:t xml:space="preserve"> sid </w:t>
    </w:r>
    <w:r>
      <w:fldChar w:fldCharType="begin"/>
    </w:r>
    <w:r>
      <w:instrText>PAGE   \* MERGEFORMAT</w:instrText>
    </w:r>
    <w:r>
      <w:fldChar w:fldCharType="separate"/>
    </w:r>
    <w:r w:rsidR="00EF5AAC">
      <w:rPr>
        <w:noProof/>
      </w:rPr>
      <w:t>9</w:t>
    </w:r>
    <w:r>
      <w:fldChar w:fldCharType="end"/>
    </w:r>
    <w:r>
      <w:t xml:space="preserve"> (</w:t>
    </w:r>
    <w:fldSimple w:instr=" NUMPAGES  \* Arabic  \* MERGEFORMAT ">
      <w:r w:rsidR="00EF5AAC">
        <w:rPr>
          <w:noProof/>
        </w:rPr>
        <w:t>11</w:t>
      </w:r>
    </w:fldSimple>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9D2AC" w14:textId="77777777" w:rsidR="00836C21" w:rsidRPr="00C4581A" w:rsidRDefault="00836C21" w:rsidP="00963DD5">
    <w:pPr>
      <w:pStyle w:val="Footer"/>
      <w:rPr>
        <w:lang w:val="en-US"/>
      </w:rPr>
    </w:pPr>
    <w:r w:rsidRPr="00C4581A">
      <w:t xml:space="preserve">Knowit </w:t>
    </w:r>
    <w:r w:rsidRPr="00C4581A">
      <w:sym w:font="Symbol" w:char="F0BD"/>
    </w:r>
    <w:r w:rsidRPr="00C4581A">
      <w:t xml:space="preserve"> Box 3383 </w:t>
    </w:r>
    <w:r w:rsidRPr="00C4581A">
      <w:sym w:font="Symbol" w:char="F0BD"/>
    </w:r>
    <w:r>
      <w:t xml:space="preserve"> SE-103 68 Stockholm </w:t>
    </w:r>
    <w:r w:rsidRPr="00C4581A">
      <w:sym w:font="Symbol" w:char="F0BD"/>
    </w:r>
    <w:r>
      <w:t xml:space="preserve"> Sweden </w:t>
    </w:r>
    <w:r w:rsidRPr="00C4581A">
      <w:sym w:font="Symbol" w:char="F0BD"/>
    </w:r>
    <w:r>
      <w:t xml:space="preserve"> sid </w:t>
    </w:r>
    <w:r>
      <w:fldChar w:fldCharType="begin"/>
    </w:r>
    <w:r>
      <w:instrText>PAGE   \* MERGEFORMAT</w:instrText>
    </w:r>
    <w:r>
      <w:fldChar w:fldCharType="separate"/>
    </w:r>
    <w:r>
      <w:rPr>
        <w:noProof/>
      </w:rPr>
      <w:t>1</w:t>
    </w:r>
    <w:r>
      <w:fldChar w:fldCharType="end"/>
    </w:r>
    <w:r>
      <w:t xml:space="preserve"> (</w:t>
    </w:r>
    <w:fldSimple w:instr=" NUMPAGES  \* Arabic  \* MERGEFORMAT ">
      <w:r>
        <w:rPr>
          <w:noProof/>
        </w:rPr>
        <w:t>6</w:t>
      </w:r>
    </w:fldSimple>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B50CE" w14:textId="77777777" w:rsidR="00836C21" w:rsidRDefault="00836C21" w:rsidP="00963DD5">
      <w:r>
        <w:separator/>
      </w:r>
    </w:p>
  </w:footnote>
  <w:footnote w:type="continuationSeparator" w:id="0">
    <w:p w14:paraId="36463B46" w14:textId="77777777" w:rsidR="00836C21" w:rsidRDefault="00836C21" w:rsidP="00963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D5514" w14:textId="77777777" w:rsidR="00836C21" w:rsidRDefault="00836C21" w:rsidP="00963DD5">
    <w:pPr>
      <w:pStyle w:val="Header"/>
    </w:pPr>
    <w:r>
      <w:rPr>
        <w:noProof/>
        <w:lang w:val="en-US"/>
      </w:rPr>
      <w:drawing>
        <wp:anchor distT="0" distB="0" distL="114300" distR="114300" simplePos="0" relativeHeight="251662336" behindDoc="1" locked="1" layoutInCell="1" allowOverlap="1" wp14:anchorId="421D2498" wp14:editId="7311B7C1">
          <wp:simplePos x="0" y="0"/>
          <wp:positionH relativeFrom="page">
            <wp:posOffset>6618605</wp:posOffset>
          </wp:positionH>
          <wp:positionV relativeFrom="page">
            <wp:posOffset>342900</wp:posOffset>
          </wp:positionV>
          <wp:extent cx="586740" cy="525145"/>
          <wp:effectExtent l="0" t="0" r="3810" b="825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osymb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740" cy="5251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669C50"/>
    <w:lvl w:ilvl="0">
      <w:start w:val="1"/>
      <w:numFmt w:val="decimal"/>
      <w:lvlText w:val="%1."/>
      <w:lvlJc w:val="left"/>
      <w:pPr>
        <w:tabs>
          <w:tab w:val="num" w:pos="360"/>
        </w:tabs>
        <w:ind w:left="360" w:hanging="360"/>
      </w:pPr>
    </w:lvl>
  </w:abstractNum>
  <w:abstractNum w:abstractNumId="1">
    <w:nsid w:val="FFFFFF89"/>
    <w:multiLevelType w:val="singleLevel"/>
    <w:tmpl w:val="18027ED6"/>
    <w:lvl w:ilvl="0">
      <w:start w:val="1"/>
      <w:numFmt w:val="bullet"/>
      <w:lvlText w:val=""/>
      <w:lvlJc w:val="left"/>
      <w:pPr>
        <w:tabs>
          <w:tab w:val="num" w:pos="360"/>
        </w:tabs>
        <w:ind w:left="360" w:hanging="360"/>
      </w:pPr>
      <w:rPr>
        <w:rFonts w:ascii="Symbol" w:hAnsi="Symbol" w:hint="default"/>
      </w:rPr>
    </w:lvl>
  </w:abstractNum>
  <w:abstractNum w:abstractNumId="2">
    <w:nsid w:val="020D4D1D"/>
    <w:multiLevelType w:val="hybridMultilevel"/>
    <w:tmpl w:val="033C597C"/>
    <w:lvl w:ilvl="0" w:tplc="3CEED560">
      <w:start w:val="1"/>
      <w:numFmt w:val="bullet"/>
      <w:pStyle w:val="ListBullet"/>
      <w:lvlText w:val="•"/>
      <w:lvlJc w:val="left"/>
      <w:pPr>
        <w:ind w:left="720" w:hanging="360"/>
      </w:pPr>
      <w:rPr>
        <w:rFonts w:ascii="Arial" w:hAnsi="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9C4F33"/>
    <w:multiLevelType w:val="hybridMultilevel"/>
    <w:tmpl w:val="4EFC8E7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A15495"/>
    <w:multiLevelType w:val="hybridMultilevel"/>
    <w:tmpl w:val="9F282E5C"/>
    <w:lvl w:ilvl="0" w:tplc="DE420AD2">
      <w:start w:val="1"/>
      <w:numFmt w:val="bullet"/>
      <w:lvlText w:val="•"/>
      <w:lvlJc w:val="left"/>
      <w:pPr>
        <w:ind w:left="1665" w:hanging="1305"/>
      </w:pPr>
      <w:rPr>
        <w:rFonts w:ascii="Arial" w:hAnsi="Aria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F3F069B"/>
    <w:multiLevelType w:val="multilevel"/>
    <w:tmpl w:val="377E2B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F4A446A"/>
    <w:multiLevelType w:val="hybridMultilevel"/>
    <w:tmpl w:val="71B6D9EE"/>
    <w:lvl w:ilvl="0" w:tplc="8BC8EC8C">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9395FF3"/>
    <w:multiLevelType w:val="hybridMultilevel"/>
    <w:tmpl w:val="6366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91B04"/>
    <w:multiLevelType w:val="multilevel"/>
    <w:tmpl w:val="AE3A59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EF10C0"/>
    <w:multiLevelType w:val="hybridMultilevel"/>
    <w:tmpl w:val="A1D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365CA"/>
    <w:multiLevelType w:val="hybridMultilevel"/>
    <w:tmpl w:val="AAAE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01401"/>
    <w:multiLevelType w:val="hybridMultilevel"/>
    <w:tmpl w:val="15B2BAE6"/>
    <w:lvl w:ilvl="0" w:tplc="A18AA91C">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1D87622"/>
    <w:multiLevelType w:val="hybridMultilevel"/>
    <w:tmpl w:val="0FC41792"/>
    <w:lvl w:ilvl="0" w:tplc="8D2EC98A">
      <w:start w:val="1"/>
      <w:numFmt w:val="decimal"/>
      <w:pStyle w:val="ListNumb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253253A"/>
    <w:multiLevelType w:val="hybridMultilevel"/>
    <w:tmpl w:val="CD8634D6"/>
    <w:lvl w:ilvl="0" w:tplc="25EE8D0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AFD3C43"/>
    <w:multiLevelType w:val="hybridMultilevel"/>
    <w:tmpl w:val="3376AC90"/>
    <w:lvl w:ilvl="0" w:tplc="041D0001">
      <w:start w:val="1"/>
      <w:numFmt w:val="bullet"/>
      <w:lvlText w:val=""/>
      <w:lvlJc w:val="left"/>
      <w:pPr>
        <w:ind w:left="1665" w:hanging="1305"/>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4C03BC4"/>
    <w:multiLevelType w:val="hybridMultilevel"/>
    <w:tmpl w:val="88FC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1"/>
  </w:num>
  <w:num w:numId="4">
    <w:abstractNumId w:val="11"/>
  </w:num>
  <w:num w:numId="5">
    <w:abstractNumId w:val="11"/>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11"/>
  </w:num>
  <w:num w:numId="14">
    <w:abstractNumId w:val="8"/>
  </w:num>
  <w:num w:numId="15">
    <w:abstractNumId w:val="3"/>
  </w:num>
  <w:num w:numId="16">
    <w:abstractNumId w:val="6"/>
  </w:num>
  <w:num w:numId="17">
    <w:abstractNumId w:val="12"/>
  </w:num>
  <w:num w:numId="18">
    <w:abstractNumId w:val="0"/>
  </w:num>
  <w:num w:numId="19">
    <w:abstractNumId w:val="14"/>
  </w:num>
  <w:num w:numId="20">
    <w:abstractNumId w:val="4"/>
  </w:num>
  <w:num w:numId="21">
    <w:abstractNumId w:val="5"/>
  </w:num>
  <w:num w:numId="22">
    <w:abstractNumId w:val="2"/>
  </w:num>
  <w:num w:numId="23">
    <w:abstractNumId w:val="13"/>
  </w:num>
  <w:num w:numId="24">
    <w:abstractNumId w:val="15"/>
  </w:num>
  <w:num w:numId="25">
    <w:abstractNumId w:val="9"/>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994"/>
    <w:rsid w:val="00051723"/>
    <w:rsid w:val="00062405"/>
    <w:rsid w:val="00067CEE"/>
    <w:rsid w:val="00076988"/>
    <w:rsid w:val="0009547F"/>
    <w:rsid w:val="000C5861"/>
    <w:rsid w:val="00104F2D"/>
    <w:rsid w:val="00113F40"/>
    <w:rsid w:val="00170C8B"/>
    <w:rsid w:val="001A4624"/>
    <w:rsid w:val="001A697D"/>
    <w:rsid w:val="001B4AE8"/>
    <w:rsid w:val="001C7C62"/>
    <w:rsid w:val="002018C5"/>
    <w:rsid w:val="0021376C"/>
    <w:rsid w:val="00214284"/>
    <w:rsid w:val="00233C8C"/>
    <w:rsid w:val="00237DEC"/>
    <w:rsid w:val="0025139B"/>
    <w:rsid w:val="00262D3C"/>
    <w:rsid w:val="00276E1E"/>
    <w:rsid w:val="00290620"/>
    <w:rsid w:val="002A3FD8"/>
    <w:rsid w:val="002C19F8"/>
    <w:rsid w:val="0038248D"/>
    <w:rsid w:val="00383E6F"/>
    <w:rsid w:val="003A47C8"/>
    <w:rsid w:val="003B5465"/>
    <w:rsid w:val="003C75E5"/>
    <w:rsid w:val="003D58F8"/>
    <w:rsid w:val="00422E2C"/>
    <w:rsid w:val="0044256F"/>
    <w:rsid w:val="004C256C"/>
    <w:rsid w:val="004E438E"/>
    <w:rsid w:val="00507A35"/>
    <w:rsid w:val="005341C6"/>
    <w:rsid w:val="005371FF"/>
    <w:rsid w:val="00574EBA"/>
    <w:rsid w:val="005D0383"/>
    <w:rsid w:val="005D75EF"/>
    <w:rsid w:val="00644ED0"/>
    <w:rsid w:val="006A3B88"/>
    <w:rsid w:val="006C20BC"/>
    <w:rsid w:val="006D379E"/>
    <w:rsid w:val="006D529D"/>
    <w:rsid w:val="00756B58"/>
    <w:rsid w:val="00784E8E"/>
    <w:rsid w:val="00802CD9"/>
    <w:rsid w:val="00836C21"/>
    <w:rsid w:val="008553CA"/>
    <w:rsid w:val="00882FFB"/>
    <w:rsid w:val="0088754C"/>
    <w:rsid w:val="008B6C91"/>
    <w:rsid w:val="009227F5"/>
    <w:rsid w:val="009405C4"/>
    <w:rsid w:val="00961CE7"/>
    <w:rsid w:val="00963DD5"/>
    <w:rsid w:val="00971CB1"/>
    <w:rsid w:val="0098197B"/>
    <w:rsid w:val="009B501E"/>
    <w:rsid w:val="009D4BD4"/>
    <w:rsid w:val="00A231D4"/>
    <w:rsid w:val="00A702A6"/>
    <w:rsid w:val="00A702B7"/>
    <w:rsid w:val="00A77731"/>
    <w:rsid w:val="00AE1285"/>
    <w:rsid w:val="00B00FFF"/>
    <w:rsid w:val="00B06651"/>
    <w:rsid w:val="00B6663C"/>
    <w:rsid w:val="00B93904"/>
    <w:rsid w:val="00C36365"/>
    <w:rsid w:val="00C4581A"/>
    <w:rsid w:val="00C77E5B"/>
    <w:rsid w:val="00CB55D6"/>
    <w:rsid w:val="00CE428F"/>
    <w:rsid w:val="00CE690C"/>
    <w:rsid w:val="00CF7A44"/>
    <w:rsid w:val="00D03216"/>
    <w:rsid w:val="00D03CED"/>
    <w:rsid w:val="00D163E8"/>
    <w:rsid w:val="00D81285"/>
    <w:rsid w:val="00DA07B2"/>
    <w:rsid w:val="00DB7136"/>
    <w:rsid w:val="00DD6D64"/>
    <w:rsid w:val="00DE712A"/>
    <w:rsid w:val="00E10AAA"/>
    <w:rsid w:val="00E126F7"/>
    <w:rsid w:val="00E274C1"/>
    <w:rsid w:val="00E34A97"/>
    <w:rsid w:val="00E448C4"/>
    <w:rsid w:val="00EA3435"/>
    <w:rsid w:val="00EA63DB"/>
    <w:rsid w:val="00EB7C31"/>
    <w:rsid w:val="00EC75C4"/>
    <w:rsid w:val="00EE3325"/>
    <w:rsid w:val="00EF5AAC"/>
    <w:rsid w:val="00F23AB3"/>
    <w:rsid w:val="00F56994"/>
    <w:rsid w:val="00F57DA5"/>
    <w:rsid w:val="00FC7780"/>
    <w:rsid w:val="00FD24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7F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8" w:unhideWhenUsed="1"/>
    <w:lsdException w:name="List Number" w:semiHidden="0"/>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39" w:qFormat="1"/>
  </w:latentStyles>
  <w:style w:type="paragraph" w:default="1" w:styleId="Normal">
    <w:name w:val="Normal"/>
    <w:qFormat/>
    <w:rsid w:val="00EE3325"/>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uiPriority w:val="2"/>
    <w:qFormat/>
    <w:rsid w:val="00113F40"/>
    <w:pPr>
      <w:keepNext/>
      <w:keepLines/>
      <w:numPr>
        <w:numId w:val="21"/>
      </w:numPr>
      <w:pBdr>
        <w:top w:val="dotted" w:sz="12" w:space="4" w:color="auto"/>
        <w:bottom w:val="dotted" w:sz="12" w:space="5" w:color="auto"/>
      </w:pBdr>
      <w:tabs>
        <w:tab w:val="clear" w:pos="3668"/>
        <w:tab w:val="left" w:pos="851"/>
      </w:tabs>
      <w:spacing w:before="240" w:after="40" w:line="480" w:lineRule="exact"/>
      <w:ind w:left="0" w:firstLine="0"/>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uiPriority w:val="2"/>
    <w:qFormat/>
    <w:rsid w:val="00CE428F"/>
    <w:pPr>
      <w:keepNext/>
      <w:keepLines/>
      <w:numPr>
        <w:ilvl w:val="1"/>
        <w:numId w:val="21"/>
      </w:numPr>
      <w:tabs>
        <w:tab w:val="clear" w:pos="3668"/>
        <w:tab w:val="left" w:pos="851"/>
      </w:tabs>
      <w:spacing w:after="40" w:line="320" w:lineRule="exact"/>
      <w:ind w:left="851" w:hanging="862"/>
      <w:outlineLvl w:val="1"/>
    </w:pPr>
    <w:rPr>
      <w:rFonts w:ascii="Lucida Sans" w:eastAsiaTheme="majorEastAsia" w:hAnsi="Lucida Sans" w:cstheme="majorBidi"/>
      <w:bCs/>
      <w:caps/>
      <w:color w:val="000000" w:themeColor="text1"/>
      <w:spacing w:val="4"/>
      <w:sz w:val="32"/>
      <w:szCs w:val="26"/>
    </w:rPr>
  </w:style>
  <w:style w:type="paragraph" w:styleId="Heading3">
    <w:name w:val="heading 3"/>
    <w:basedOn w:val="Listrubrik"/>
    <w:next w:val="Normal"/>
    <w:link w:val="Heading3Char"/>
    <w:uiPriority w:val="2"/>
    <w:qFormat/>
    <w:rsid w:val="00B93904"/>
    <w:pPr>
      <w:spacing w:before="200" w:after="40" w:line="240" w:lineRule="exact"/>
      <w:outlineLvl w:val="2"/>
    </w:pPr>
  </w:style>
  <w:style w:type="paragraph" w:styleId="Heading4">
    <w:name w:val="heading 4"/>
    <w:basedOn w:val="Normal"/>
    <w:next w:val="Normal"/>
    <w:link w:val="Heading4Char"/>
    <w:uiPriority w:val="9"/>
    <w:semiHidden/>
    <w:qFormat/>
    <w:rsid w:val="006A3B88"/>
    <w:pPr>
      <w:keepNext/>
      <w:keepLines/>
      <w:numPr>
        <w:ilvl w:val="3"/>
        <w:numId w:val="21"/>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6A3B88"/>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6A3B88"/>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6A3B88"/>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A3B88"/>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6A3B88"/>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6A3B88"/>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6A3B88"/>
    <w:pPr>
      <w:tabs>
        <w:tab w:val="center" w:pos="4536"/>
        <w:tab w:val="right" w:pos="9072"/>
      </w:tabs>
    </w:pPr>
  </w:style>
  <w:style w:type="character" w:customStyle="1" w:styleId="HeaderChar">
    <w:name w:val="Header Char"/>
    <w:basedOn w:val="DefaultParagraphFont"/>
    <w:uiPriority w:val="99"/>
    <w:semiHidden/>
    <w:rsid w:val="006A3B88"/>
    <w:rPr>
      <w:rFonts w:cs="Times New Roman"/>
      <w:sz w:val="20"/>
    </w:rPr>
  </w:style>
  <w:style w:type="paragraph" w:customStyle="1" w:styleId="Normaltindra">
    <w:name w:val="Normalt indra"/>
    <w:basedOn w:val="Normal"/>
    <w:uiPriority w:val="99"/>
    <w:semiHidden/>
    <w:rsid w:val="006A3B88"/>
    <w:pPr>
      <w:ind w:firstLine="238"/>
    </w:pPr>
    <w:rPr>
      <w:lang w:val="en-US"/>
    </w:rPr>
  </w:style>
  <w:style w:type="table" w:customStyle="1" w:styleId="Tabellrutn">
    <w:name w:val="Tabellrutn"/>
    <w:basedOn w:val="Normaltabel"/>
    <w:uiPriority w:val="99"/>
    <w:rsid w:val="006A3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6A3B88"/>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6A3B88"/>
    <w:pPr>
      <w:spacing w:after="60"/>
    </w:pPr>
    <w:rPr>
      <w:rFonts w:ascii="Arial Black" w:hAnsi="Arial Black"/>
      <w:b w:val="0"/>
    </w:rPr>
  </w:style>
  <w:style w:type="character" w:customStyle="1" w:styleId="Heading3Char">
    <w:name w:val="Heading 3 Char"/>
    <w:basedOn w:val="DefaultParagraphFont"/>
    <w:link w:val="Heading3"/>
    <w:uiPriority w:val="2"/>
    <w:rsid w:val="00B93904"/>
    <w:rPr>
      <w:rFonts w:asciiTheme="minorHAnsi" w:hAnsiTheme="minorHAnsi"/>
      <w:b/>
      <w:caps/>
      <w:noProof/>
      <w:spacing w:val="6"/>
      <w:sz w:val="14"/>
      <w:szCs w:val="14"/>
      <w:lang w:eastAsia="sv-SE"/>
    </w:rPr>
  </w:style>
  <w:style w:type="paragraph" w:customStyle="1" w:styleId="Innehll">
    <w:name w:val="Innehåll"/>
    <w:basedOn w:val="Normal"/>
    <w:semiHidden/>
    <w:qFormat/>
    <w:rsid w:val="006A3B88"/>
    <w:pPr>
      <w:tabs>
        <w:tab w:val="center" w:pos="294"/>
      </w:tabs>
      <w:spacing w:after="60"/>
      <w:ind w:left="294" w:hanging="294"/>
    </w:pPr>
  </w:style>
  <w:style w:type="paragraph" w:customStyle="1" w:styleId="Dokumentver">
    <w:name w:val="Dokumentöver"/>
    <w:basedOn w:val="Normal"/>
    <w:uiPriority w:val="99"/>
    <w:semiHidden/>
    <w:rsid w:val="006A3B88"/>
    <w:rPr>
      <w:rFonts w:ascii="Lucida Grande" w:hAnsi="Lucida Grande"/>
      <w:szCs w:val="24"/>
    </w:rPr>
  </w:style>
  <w:style w:type="character" w:customStyle="1" w:styleId="DocumentMapChar">
    <w:name w:val="Document Map Char"/>
    <w:basedOn w:val="DefaultParagraphFont"/>
    <w:uiPriority w:val="99"/>
    <w:semiHidden/>
    <w:rsid w:val="006A3B88"/>
    <w:rPr>
      <w:rFonts w:ascii="Lucida Grande" w:hAnsi="Lucida Grande" w:cs="Times New Roman"/>
      <w:sz w:val="24"/>
    </w:rPr>
  </w:style>
  <w:style w:type="paragraph" w:styleId="NormalIndent">
    <w:name w:val="Normal Indent"/>
    <w:basedOn w:val="Normal"/>
    <w:uiPriority w:val="1"/>
    <w:semiHidden/>
    <w:rsid w:val="006A3B88"/>
    <w:pPr>
      <w:ind w:left="1304"/>
    </w:pPr>
  </w:style>
  <w:style w:type="character" w:customStyle="1" w:styleId="Heading1Char">
    <w:name w:val="Heading 1 Char"/>
    <w:basedOn w:val="DefaultParagraphFont"/>
    <w:link w:val="Heading1"/>
    <w:uiPriority w:val="2"/>
    <w:rsid w:val="00113F40"/>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CE428F"/>
    <w:rPr>
      <w:rFonts w:ascii="Lucida Sans" w:eastAsiaTheme="majorEastAsia" w:hAnsi="Lucida Sans" w:cstheme="majorBidi"/>
      <w:bCs/>
      <w:caps/>
      <w:color w:val="000000" w:themeColor="text1"/>
      <w:spacing w:val="4"/>
      <w:sz w:val="32"/>
      <w:szCs w:val="26"/>
    </w:rPr>
  </w:style>
  <w:style w:type="paragraph" w:styleId="Header">
    <w:name w:val="header"/>
    <w:basedOn w:val="Normal"/>
    <w:link w:val="HeaderChar1"/>
    <w:uiPriority w:val="99"/>
    <w:semiHidden/>
    <w:rsid w:val="006A3B88"/>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76988"/>
    <w:rPr>
      <w:rFonts w:asciiTheme="minorHAnsi" w:hAnsiTheme="minorHAnsi"/>
      <w:caps/>
      <w:spacing w:val="-2"/>
      <w:sz w:val="18"/>
    </w:rPr>
  </w:style>
  <w:style w:type="paragraph" w:styleId="Footer">
    <w:name w:val="footer"/>
    <w:basedOn w:val="Normal"/>
    <w:link w:val="FooterChar"/>
    <w:uiPriority w:val="99"/>
    <w:rsid w:val="005D75E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5D75EF"/>
    <w:rPr>
      <w:rFonts w:asciiTheme="minorHAnsi" w:hAnsiTheme="minorHAnsi"/>
      <w:color w:val="000000" w:themeColor="text1"/>
      <w:sz w:val="14"/>
    </w:rPr>
  </w:style>
  <w:style w:type="character" w:styleId="PageNumber">
    <w:name w:val="page number"/>
    <w:uiPriority w:val="99"/>
    <w:semiHidden/>
    <w:rsid w:val="006A3B88"/>
    <w:rPr>
      <w:rFonts w:ascii="Rotis SansSerif Std ExtraBold" w:hAnsi="Rotis SansSerif Std ExtraBold"/>
      <w:color w:val="000000" w:themeColor="text1"/>
      <w:sz w:val="16"/>
      <w:szCs w:val="24"/>
    </w:rPr>
  </w:style>
  <w:style w:type="paragraph" w:styleId="ListBullet">
    <w:name w:val="List Bullet"/>
    <w:basedOn w:val="ListParagraph"/>
    <w:uiPriority w:val="3"/>
    <w:rsid w:val="00051723"/>
    <w:pPr>
      <w:numPr>
        <w:numId w:val="22"/>
      </w:numPr>
      <w:ind w:left="266" w:hanging="266"/>
      <w:contextualSpacing w:val="0"/>
    </w:pPr>
  </w:style>
  <w:style w:type="paragraph" w:styleId="ListParagraph">
    <w:name w:val="List Paragraph"/>
    <w:basedOn w:val="Normal"/>
    <w:uiPriority w:val="34"/>
    <w:qFormat/>
    <w:rsid w:val="0021376C"/>
    <w:pPr>
      <w:spacing w:after="120" w:line="240" w:lineRule="auto"/>
      <w:ind w:left="266" w:hanging="266"/>
      <w:contextualSpacing/>
    </w:pPr>
  </w:style>
  <w:style w:type="paragraph" w:customStyle="1" w:styleId="Ingress">
    <w:name w:val="Ingress"/>
    <w:basedOn w:val="Normal"/>
    <w:next w:val="Ingressindrag"/>
    <w:uiPriority w:val="2"/>
    <w:qFormat/>
    <w:rsid w:val="006C20BC"/>
    <w:pPr>
      <w:spacing w:before="140" w:after="0" w:line="320" w:lineRule="atLeast"/>
    </w:pPr>
    <w:rPr>
      <w:sz w:val="20"/>
    </w:rPr>
  </w:style>
  <w:style w:type="paragraph" w:customStyle="1" w:styleId="Dokumentinfo">
    <w:name w:val="Dokumentinfo"/>
    <w:basedOn w:val="Footer"/>
    <w:uiPriority w:val="6"/>
    <w:qFormat/>
    <w:rsid w:val="003D58F8"/>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6A3B88"/>
    <w:rPr>
      <w:rFonts w:cs="Times New Roman"/>
      <w:color w:val="000000"/>
      <w:u w:val="none"/>
    </w:rPr>
  </w:style>
  <w:style w:type="paragraph" w:styleId="BalloonText">
    <w:name w:val="Balloon Text"/>
    <w:basedOn w:val="Normal"/>
    <w:link w:val="BalloonTextChar"/>
    <w:uiPriority w:val="99"/>
    <w:semiHidden/>
    <w:rsid w:val="006A3B88"/>
    <w:rPr>
      <w:rFonts w:ascii="Tahoma" w:hAnsi="Tahoma" w:cs="Tahoma"/>
      <w:szCs w:val="16"/>
    </w:rPr>
  </w:style>
  <w:style w:type="character" w:customStyle="1" w:styleId="BalloonTextChar">
    <w:name w:val="Balloon Text Char"/>
    <w:basedOn w:val="DefaultParagraphFont"/>
    <w:link w:val="BalloonText"/>
    <w:uiPriority w:val="99"/>
    <w:semiHidden/>
    <w:rsid w:val="00076988"/>
    <w:rPr>
      <w:rFonts w:ascii="Tahoma" w:hAnsi="Tahoma" w:cs="Tahoma"/>
      <w:sz w:val="16"/>
      <w:szCs w:val="16"/>
    </w:rPr>
  </w:style>
  <w:style w:type="table" w:styleId="TableGrid">
    <w:name w:val="Table Grid"/>
    <w:basedOn w:val="TableNormal"/>
    <w:uiPriority w:val="59"/>
    <w:rsid w:val="002C19F8"/>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6A3B88"/>
  </w:style>
  <w:style w:type="character" w:customStyle="1" w:styleId="DateChar">
    <w:name w:val="Date Char"/>
    <w:basedOn w:val="DefaultParagraphFont"/>
    <w:link w:val="Date"/>
    <w:uiPriority w:val="99"/>
    <w:semiHidden/>
    <w:rsid w:val="00076988"/>
    <w:rPr>
      <w:rFonts w:asciiTheme="minorHAnsi" w:hAnsiTheme="minorHAnsi"/>
      <w:sz w:val="18"/>
    </w:rPr>
  </w:style>
  <w:style w:type="character" w:customStyle="1" w:styleId="Heading4Char">
    <w:name w:val="Heading 4 Char"/>
    <w:basedOn w:val="DefaultParagraphFont"/>
    <w:link w:val="Heading4"/>
    <w:uiPriority w:val="9"/>
    <w:semiHidden/>
    <w:rsid w:val="00076988"/>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76988"/>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76988"/>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7698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769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6988"/>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A702B7"/>
    <w:pPr>
      <w:spacing w:line="240" w:lineRule="auto"/>
    </w:pPr>
    <w:rPr>
      <w:b/>
      <w:caps/>
      <w:spacing w:val="6"/>
      <w:sz w:val="14"/>
      <w:szCs w:val="14"/>
    </w:rPr>
  </w:style>
  <w:style w:type="character" w:styleId="PlaceholderText">
    <w:name w:val="Placeholder Text"/>
    <w:basedOn w:val="DefaultParagraphFont"/>
    <w:uiPriority w:val="99"/>
    <w:semiHidden/>
    <w:rsid w:val="00E126F7"/>
    <w:rPr>
      <w:color w:val="808080"/>
    </w:rPr>
  </w:style>
  <w:style w:type="paragraph" w:customStyle="1" w:styleId="Listrubrik">
    <w:name w:val="Listrubrik"/>
    <w:basedOn w:val="Dokumentrubrik"/>
    <w:semiHidden/>
    <w:qFormat/>
    <w:rsid w:val="00963DD5"/>
    <w:pPr>
      <w:spacing w:before="40"/>
    </w:pPr>
    <w:rPr>
      <w:noProof/>
      <w:lang w:eastAsia="sv-SE"/>
    </w:rPr>
  </w:style>
  <w:style w:type="paragraph" w:styleId="ListNumber">
    <w:name w:val="List Number"/>
    <w:uiPriority w:val="4"/>
    <w:rsid w:val="0021376C"/>
    <w:pPr>
      <w:numPr>
        <w:numId w:val="17"/>
      </w:numPr>
      <w:spacing w:after="120"/>
      <w:ind w:left="266" w:hanging="266"/>
    </w:pPr>
    <w:rPr>
      <w:rFonts w:asciiTheme="minorHAnsi" w:hAnsiTheme="minorHAnsi"/>
      <w:sz w:val="16"/>
      <w:lang w:val="en-US"/>
    </w:rPr>
  </w:style>
  <w:style w:type="paragraph" w:customStyle="1" w:styleId="Omslagsrubrik">
    <w:name w:val="Omslagsrubrik"/>
    <w:qFormat/>
    <w:rsid w:val="00B93904"/>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Ingressindrag">
    <w:name w:val="Ingress indrag"/>
    <w:basedOn w:val="Ingress"/>
    <w:uiPriority w:val="2"/>
    <w:qFormat/>
    <w:rsid w:val="006C20BC"/>
    <w:pPr>
      <w:tabs>
        <w:tab w:val="clear" w:pos="3668"/>
      </w:tabs>
      <w:spacing w:before="0"/>
      <w:ind w:firstLine="284"/>
    </w:pPr>
  </w:style>
  <w:style w:type="paragraph" w:customStyle="1" w:styleId="Signering">
    <w:name w:val="Signering"/>
    <w:basedOn w:val="Normal"/>
    <w:uiPriority w:val="6"/>
    <w:qFormat/>
    <w:rsid w:val="00B93904"/>
    <w:pPr>
      <w:pBdr>
        <w:bottom w:val="dotted" w:sz="12" w:space="5" w:color="auto"/>
      </w:pBdr>
    </w:pPr>
    <w:rPr>
      <w:caps/>
      <w:sz w:val="14"/>
      <w:szCs w:val="14"/>
    </w:rPr>
  </w:style>
  <w:style w:type="paragraph" w:styleId="TOCHeading">
    <w:name w:val="TOC Heading"/>
    <w:next w:val="Normal"/>
    <w:uiPriority w:val="39"/>
    <w:qFormat/>
    <w:rsid w:val="006D529D"/>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paragraph" w:styleId="TOC1">
    <w:name w:val="toc 1"/>
    <w:basedOn w:val="Normal"/>
    <w:next w:val="Normal"/>
    <w:autoRedefine/>
    <w:uiPriority w:val="39"/>
    <w:rsid w:val="006C20BC"/>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3">
    <w:name w:val="toc 3"/>
    <w:basedOn w:val="Normal"/>
    <w:next w:val="Normal"/>
    <w:autoRedefine/>
    <w:uiPriority w:val="39"/>
    <w:semiHidden/>
    <w:rsid w:val="00C77E5B"/>
    <w:pPr>
      <w:tabs>
        <w:tab w:val="clear" w:pos="3668"/>
      </w:tabs>
      <w:spacing w:after="100"/>
      <w:ind w:left="320"/>
    </w:pPr>
  </w:style>
  <w:style w:type="paragraph" w:styleId="TOC2">
    <w:name w:val="toc 2"/>
    <w:basedOn w:val="Normal"/>
    <w:next w:val="Normal"/>
    <w:autoRedefine/>
    <w:uiPriority w:val="39"/>
    <w:rsid w:val="006D529D"/>
    <w:pPr>
      <w:tabs>
        <w:tab w:val="clear" w:pos="3668"/>
        <w:tab w:val="left" w:pos="546"/>
        <w:tab w:val="right" w:pos="8223"/>
      </w:tabs>
      <w:spacing w:after="0" w:line="240" w:lineRule="exact"/>
      <w:ind w:left="249"/>
    </w:pPr>
    <w:rPr>
      <w:b/>
      <w:caps/>
      <w:noProof/>
      <w:sz w:val="14"/>
    </w:rPr>
  </w:style>
  <w:style w:type="paragraph" w:customStyle="1" w:styleId="Normalkursiv">
    <w:name w:val="Normal kursiv"/>
    <w:basedOn w:val="Normal"/>
    <w:qFormat/>
    <w:rsid w:val="006C20BC"/>
    <w:rPr>
      <w:i/>
    </w:rPr>
  </w:style>
  <w:style w:type="character" w:customStyle="1" w:styleId="Kontakt">
    <w:name w:val="Kontakt"/>
    <w:basedOn w:val="DefaultParagraphFont"/>
    <w:uiPriority w:val="8"/>
    <w:qFormat/>
    <w:rsid w:val="006C20BC"/>
    <w:rPr>
      <w:b/>
      <w:caps/>
      <w:sz w:val="14"/>
      <w:szCs w:val="14"/>
    </w:rPr>
  </w:style>
  <w:style w:type="paragraph" w:customStyle="1" w:styleId="Kontaktrubrik">
    <w:name w:val="Kontaktrubrik"/>
    <w:uiPriority w:val="7"/>
    <w:qFormat/>
    <w:rsid w:val="006C20BC"/>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EE3325"/>
    <w:pPr>
      <w:pBdr>
        <w:bottom w:val="dotted" w:sz="12" w:space="1" w:color="auto"/>
      </w:pBdr>
      <w:tabs>
        <w:tab w:val="clear" w:pos="3668"/>
        <w:tab w:val="right" w:pos="8222"/>
      </w:tabs>
    </w:pPr>
  </w:style>
  <w:style w:type="paragraph" w:customStyle="1" w:styleId="KITbrdtext">
    <w:name w:val="KIT brödtext"/>
    <w:basedOn w:val="BodyText"/>
    <w:link w:val="KITbrdtextChar"/>
    <w:qFormat/>
    <w:rsid w:val="00C36365"/>
    <w:pPr>
      <w:keepLines/>
      <w:tabs>
        <w:tab w:val="clear" w:pos="3668"/>
        <w:tab w:val="left" w:pos="1134"/>
      </w:tabs>
      <w:spacing w:before="240" w:after="240" w:line="240" w:lineRule="exact"/>
      <w:ind w:left="1134"/>
    </w:pPr>
    <w:rPr>
      <w:rFonts w:ascii="Lucida Sans" w:eastAsia="Times New Roman" w:hAnsi="Lucida Sans"/>
      <w:sz w:val="20"/>
      <w:szCs w:val="20"/>
      <w:lang w:eastAsia="sv-SE"/>
    </w:rPr>
  </w:style>
  <w:style w:type="character" w:customStyle="1" w:styleId="KITbrdtextChar">
    <w:name w:val="KIT brödtext Char"/>
    <w:basedOn w:val="BodyTextChar"/>
    <w:link w:val="KITbrdtext"/>
    <w:rsid w:val="00C36365"/>
    <w:rPr>
      <w:rFonts w:ascii="Lucida Sans" w:eastAsia="Times New Roman" w:hAnsi="Lucida Sans"/>
      <w:sz w:val="20"/>
      <w:szCs w:val="20"/>
      <w:lang w:eastAsia="sv-SE"/>
    </w:rPr>
  </w:style>
  <w:style w:type="paragraph" w:styleId="BodyText">
    <w:name w:val="Body Text"/>
    <w:basedOn w:val="Normal"/>
    <w:link w:val="BodyTextChar"/>
    <w:uiPriority w:val="99"/>
    <w:semiHidden/>
    <w:rsid w:val="00C36365"/>
    <w:pPr>
      <w:spacing w:after="120"/>
    </w:pPr>
  </w:style>
  <w:style w:type="character" w:customStyle="1" w:styleId="BodyTextChar">
    <w:name w:val="Body Text Char"/>
    <w:basedOn w:val="DefaultParagraphFont"/>
    <w:link w:val="BodyText"/>
    <w:uiPriority w:val="99"/>
    <w:semiHidden/>
    <w:rsid w:val="00C36365"/>
    <w:rPr>
      <w:rFonts w:asciiTheme="minorHAnsi" w:hAnsiTheme="minorHAnsi"/>
      <w:sz w:val="16"/>
    </w:rPr>
  </w:style>
  <w:style w:type="paragraph" w:customStyle="1" w:styleId="text">
    <w:name w:val="text"/>
    <w:basedOn w:val="Normal"/>
    <w:link w:val="textChar"/>
    <w:rsid w:val="00C36365"/>
    <w:pPr>
      <w:tabs>
        <w:tab w:val="clear" w:pos="3668"/>
      </w:tabs>
      <w:spacing w:after="0" w:line="240" w:lineRule="exact"/>
      <w:ind w:left="1134"/>
    </w:pPr>
    <w:rPr>
      <w:rFonts w:ascii="Lucida Sans" w:eastAsia="Times New Roman" w:hAnsi="Lucida Sans"/>
      <w:kern w:val="18"/>
      <w:sz w:val="18"/>
      <w:szCs w:val="24"/>
      <w:lang w:eastAsia="sv-SE"/>
    </w:rPr>
  </w:style>
  <w:style w:type="character" w:customStyle="1" w:styleId="textChar">
    <w:name w:val="text Char"/>
    <w:basedOn w:val="DefaultParagraphFont"/>
    <w:link w:val="text"/>
    <w:rsid w:val="00C36365"/>
    <w:rPr>
      <w:rFonts w:ascii="Lucida Sans" w:eastAsia="Times New Roman" w:hAnsi="Lucida Sans"/>
      <w:kern w:val="18"/>
      <w:sz w:val="18"/>
      <w:szCs w:val="24"/>
      <w:lang w:eastAsia="sv-SE"/>
    </w:rPr>
  </w:style>
  <w:style w:type="table" w:styleId="LightShading-Accent3">
    <w:name w:val="Light Shading Accent 3"/>
    <w:basedOn w:val="TableNormal"/>
    <w:uiPriority w:val="60"/>
    <w:rsid w:val="00EC75C4"/>
    <w:rPr>
      <w:rFonts w:asciiTheme="minorHAnsi" w:eastAsiaTheme="minorEastAsia" w:hAnsiTheme="minorHAnsi" w:cstheme="minorBidi"/>
      <w:color w:val="76923C" w:themeColor="accent3" w:themeShade="BF"/>
      <w:sz w:val="24"/>
      <w:szCs w:val="24"/>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1" w:unhideWhenUsed="1"/>
    <w:lsdException w:name="header" w:unhideWhenUsed="1"/>
    <w:lsdException w:name="footer" w:unhideWhenUsed="1"/>
    <w:lsdException w:name="caption" w:uiPriority="35" w:qFormat="1"/>
    <w:lsdException w:name="page number" w:unhideWhenUsed="1"/>
    <w:lsdException w:name="List Bullet" w:uiPriority="8" w:unhideWhenUsed="1"/>
    <w:lsdException w:name="List Number" w:semiHidden="0"/>
    <w:lsdException w:name="Title" w:uiPriority="9" w:qFormat="1"/>
    <w:lsdException w:name="Default Paragraph Font" w:uiPriority="1" w:unhideWhenUsed="1"/>
    <w:lsdException w:name="Subtitle" w:uiPriority="11" w:qFormat="1"/>
    <w:lsdException w:name="Date" w:semiHidden="0"/>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39" w:qFormat="1"/>
  </w:latentStyles>
  <w:style w:type="paragraph" w:default="1" w:styleId="Normal">
    <w:name w:val="Normal"/>
    <w:qFormat/>
    <w:rsid w:val="00EE3325"/>
    <w:pPr>
      <w:tabs>
        <w:tab w:val="left" w:pos="3668"/>
      </w:tabs>
      <w:spacing w:after="80" w:line="260" w:lineRule="exact"/>
    </w:pPr>
    <w:rPr>
      <w:rFonts w:asciiTheme="minorHAnsi" w:hAnsiTheme="minorHAnsi"/>
      <w:sz w:val="16"/>
    </w:rPr>
  </w:style>
  <w:style w:type="paragraph" w:styleId="Heading1">
    <w:name w:val="heading 1"/>
    <w:basedOn w:val="Normal"/>
    <w:next w:val="Normal"/>
    <w:link w:val="Heading1Char"/>
    <w:uiPriority w:val="2"/>
    <w:qFormat/>
    <w:rsid w:val="00113F40"/>
    <w:pPr>
      <w:keepNext/>
      <w:keepLines/>
      <w:numPr>
        <w:numId w:val="21"/>
      </w:numPr>
      <w:pBdr>
        <w:top w:val="dotted" w:sz="12" w:space="4" w:color="auto"/>
        <w:bottom w:val="dotted" w:sz="12" w:space="5" w:color="auto"/>
      </w:pBdr>
      <w:tabs>
        <w:tab w:val="clear" w:pos="3668"/>
        <w:tab w:val="left" w:pos="851"/>
      </w:tabs>
      <w:spacing w:before="240" w:after="40" w:line="480" w:lineRule="exact"/>
      <w:ind w:left="0" w:firstLine="0"/>
      <w:outlineLvl w:val="0"/>
    </w:pPr>
    <w:rPr>
      <w:rFonts w:ascii="Georgia" w:eastAsiaTheme="majorEastAsia" w:hAnsi="Georgia" w:cstheme="majorBidi"/>
      <w:bCs/>
      <w:color w:val="000000" w:themeColor="text1"/>
      <w:spacing w:val="-4"/>
      <w:sz w:val="40"/>
      <w:szCs w:val="28"/>
    </w:rPr>
  </w:style>
  <w:style w:type="paragraph" w:styleId="Heading2">
    <w:name w:val="heading 2"/>
    <w:basedOn w:val="Normal"/>
    <w:next w:val="Normal"/>
    <w:link w:val="Heading2Char"/>
    <w:uiPriority w:val="2"/>
    <w:qFormat/>
    <w:rsid w:val="00CE428F"/>
    <w:pPr>
      <w:keepNext/>
      <w:keepLines/>
      <w:numPr>
        <w:ilvl w:val="1"/>
        <w:numId w:val="21"/>
      </w:numPr>
      <w:tabs>
        <w:tab w:val="clear" w:pos="3668"/>
        <w:tab w:val="left" w:pos="851"/>
      </w:tabs>
      <w:spacing w:after="40" w:line="320" w:lineRule="exact"/>
      <w:ind w:left="851" w:hanging="862"/>
      <w:outlineLvl w:val="1"/>
    </w:pPr>
    <w:rPr>
      <w:rFonts w:ascii="Lucida Sans" w:eastAsiaTheme="majorEastAsia" w:hAnsi="Lucida Sans" w:cstheme="majorBidi"/>
      <w:bCs/>
      <w:caps/>
      <w:color w:val="000000" w:themeColor="text1"/>
      <w:spacing w:val="4"/>
      <w:sz w:val="32"/>
      <w:szCs w:val="26"/>
    </w:rPr>
  </w:style>
  <w:style w:type="paragraph" w:styleId="Heading3">
    <w:name w:val="heading 3"/>
    <w:basedOn w:val="Listrubrik"/>
    <w:next w:val="Normal"/>
    <w:link w:val="Heading3Char"/>
    <w:uiPriority w:val="2"/>
    <w:qFormat/>
    <w:rsid w:val="00B93904"/>
    <w:pPr>
      <w:spacing w:before="200" w:after="40" w:line="240" w:lineRule="exact"/>
      <w:outlineLvl w:val="2"/>
    </w:pPr>
  </w:style>
  <w:style w:type="paragraph" w:styleId="Heading4">
    <w:name w:val="heading 4"/>
    <w:basedOn w:val="Normal"/>
    <w:next w:val="Normal"/>
    <w:link w:val="Heading4Char"/>
    <w:uiPriority w:val="9"/>
    <w:semiHidden/>
    <w:qFormat/>
    <w:rsid w:val="006A3B88"/>
    <w:pPr>
      <w:keepNext/>
      <w:keepLines/>
      <w:numPr>
        <w:ilvl w:val="3"/>
        <w:numId w:val="21"/>
      </w:numPr>
      <w:spacing w:line="240" w:lineRule="exact"/>
      <w:outlineLvl w:val="3"/>
    </w:pPr>
    <w:rPr>
      <w:rFonts w:asciiTheme="majorHAnsi" w:eastAsiaTheme="majorEastAsia" w:hAnsiTheme="majorHAnsi" w:cstheme="majorBidi"/>
      <w:bCs/>
      <w:i/>
      <w:iCs/>
      <w:color w:val="000000" w:themeColor="text1"/>
      <w:sz w:val="25"/>
    </w:rPr>
  </w:style>
  <w:style w:type="paragraph" w:styleId="Heading5">
    <w:name w:val="heading 5"/>
    <w:basedOn w:val="Normal"/>
    <w:next w:val="Normal"/>
    <w:link w:val="Heading5Char"/>
    <w:uiPriority w:val="9"/>
    <w:semiHidden/>
    <w:qFormat/>
    <w:rsid w:val="006A3B88"/>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6A3B88"/>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6A3B88"/>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A3B88"/>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6A3B88"/>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el">
    <w:name w:val="Normal tabel"/>
    <w:uiPriority w:val="99"/>
    <w:semiHidden/>
    <w:rsid w:val="006A3B88"/>
    <w:rPr>
      <w:rFonts w:eastAsia="Arial"/>
    </w:rPr>
    <w:tblPr>
      <w:tblInd w:w="0" w:type="dxa"/>
      <w:tblCellMar>
        <w:top w:w="0" w:type="dxa"/>
        <w:left w:w="108" w:type="dxa"/>
        <w:bottom w:w="0" w:type="dxa"/>
        <w:right w:w="108" w:type="dxa"/>
      </w:tblCellMar>
    </w:tblPr>
  </w:style>
  <w:style w:type="paragraph" w:customStyle="1" w:styleId="Sidhuv">
    <w:name w:val="Sidhuv"/>
    <w:basedOn w:val="Normal"/>
    <w:uiPriority w:val="99"/>
    <w:semiHidden/>
    <w:rsid w:val="006A3B88"/>
    <w:pPr>
      <w:tabs>
        <w:tab w:val="center" w:pos="4536"/>
        <w:tab w:val="right" w:pos="9072"/>
      </w:tabs>
    </w:pPr>
  </w:style>
  <w:style w:type="character" w:customStyle="1" w:styleId="HeaderChar">
    <w:name w:val="Header Char"/>
    <w:basedOn w:val="DefaultParagraphFont"/>
    <w:uiPriority w:val="99"/>
    <w:semiHidden/>
    <w:rsid w:val="006A3B88"/>
    <w:rPr>
      <w:rFonts w:cs="Times New Roman"/>
      <w:sz w:val="20"/>
    </w:rPr>
  </w:style>
  <w:style w:type="paragraph" w:customStyle="1" w:styleId="Normaltindra">
    <w:name w:val="Normalt indra"/>
    <w:basedOn w:val="Normal"/>
    <w:uiPriority w:val="99"/>
    <w:semiHidden/>
    <w:rsid w:val="006A3B88"/>
    <w:pPr>
      <w:ind w:firstLine="238"/>
    </w:pPr>
    <w:rPr>
      <w:lang w:val="en-US"/>
    </w:rPr>
  </w:style>
  <w:style w:type="table" w:customStyle="1" w:styleId="Tabellrutn">
    <w:name w:val="Tabellrutn"/>
    <w:basedOn w:val="Normaltabel"/>
    <w:uiPriority w:val="99"/>
    <w:rsid w:val="006A3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semiHidden/>
    <w:rsid w:val="006A3B88"/>
    <w:pPr>
      <w:autoSpaceDE w:val="0"/>
      <w:autoSpaceDN w:val="0"/>
      <w:adjustRightInd w:val="0"/>
    </w:pPr>
    <w:rPr>
      <w:rFonts w:ascii="Times New Roman" w:eastAsia="Arial" w:hAnsi="Times New Roman"/>
      <w:color w:val="000000"/>
      <w:sz w:val="24"/>
      <w:szCs w:val="24"/>
    </w:rPr>
  </w:style>
  <w:style w:type="paragraph" w:customStyle="1" w:styleId="Innehllrubrik">
    <w:name w:val="Innehåll rubrik"/>
    <w:basedOn w:val="Heading3"/>
    <w:semiHidden/>
    <w:qFormat/>
    <w:rsid w:val="006A3B88"/>
    <w:pPr>
      <w:spacing w:after="60"/>
    </w:pPr>
    <w:rPr>
      <w:rFonts w:ascii="Arial Black" w:hAnsi="Arial Black"/>
      <w:b w:val="0"/>
    </w:rPr>
  </w:style>
  <w:style w:type="character" w:customStyle="1" w:styleId="Heading3Char">
    <w:name w:val="Heading 3 Char"/>
    <w:basedOn w:val="DefaultParagraphFont"/>
    <w:link w:val="Heading3"/>
    <w:uiPriority w:val="2"/>
    <w:rsid w:val="00B93904"/>
    <w:rPr>
      <w:rFonts w:asciiTheme="minorHAnsi" w:hAnsiTheme="minorHAnsi"/>
      <w:b/>
      <w:caps/>
      <w:noProof/>
      <w:spacing w:val="6"/>
      <w:sz w:val="14"/>
      <w:szCs w:val="14"/>
      <w:lang w:eastAsia="sv-SE"/>
    </w:rPr>
  </w:style>
  <w:style w:type="paragraph" w:customStyle="1" w:styleId="Innehll">
    <w:name w:val="Innehåll"/>
    <w:basedOn w:val="Normal"/>
    <w:semiHidden/>
    <w:qFormat/>
    <w:rsid w:val="006A3B88"/>
    <w:pPr>
      <w:tabs>
        <w:tab w:val="center" w:pos="294"/>
      </w:tabs>
      <w:spacing w:after="60"/>
      <w:ind w:left="294" w:hanging="294"/>
    </w:pPr>
  </w:style>
  <w:style w:type="paragraph" w:customStyle="1" w:styleId="Dokumentver">
    <w:name w:val="Dokumentöver"/>
    <w:basedOn w:val="Normal"/>
    <w:uiPriority w:val="99"/>
    <w:semiHidden/>
    <w:rsid w:val="006A3B88"/>
    <w:rPr>
      <w:rFonts w:ascii="Lucida Grande" w:hAnsi="Lucida Grande"/>
      <w:szCs w:val="24"/>
    </w:rPr>
  </w:style>
  <w:style w:type="character" w:customStyle="1" w:styleId="DocumentMapChar">
    <w:name w:val="Document Map Char"/>
    <w:basedOn w:val="DefaultParagraphFont"/>
    <w:uiPriority w:val="99"/>
    <w:semiHidden/>
    <w:rsid w:val="006A3B88"/>
    <w:rPr>
      <w:rFonts w:ascii="Lucida Grande" w:hAnsi="Lucida Grande" w:cs="Times New Roman"/>
      <w:sz w:val="24"/>
    </w:rPr>
  </w:style>
  <w:style w:type="paragraph" w:styleId="NormalIndent">
    <w:name w:val="Normal Indent"/>
    <w:basedOn w:val="Normal"/>
    <w:uiPriority w:val="1"/>
    <w:semiHidden/>
    <w:rsid w:val="006A3B88"/>
    <w:pPr>
      <w:ind w:left="1304"/>
    </w:pPr>
  </w:style>
  <w:style w:type="character" w:customStyle="1" w:styleId="Heading1Char">
    <w:name w:val="Heading 1 Char"/>
    <w:basedOn w:val="DefaultParagraphFont"/>
    <w:link w:val="Heading1"/>
    <w:uiPriority w:val="2"/>
    <w:rsid w:val="00113F40"/>
    <w:rPr>
      <w:rFonts w:ascii="Georgia" w:eastAsiaTheme="majorEastAsia" w:hAnsi="Georgia" w:cstheme="majorBidi"/>
      <w:bCs/>
      <w:color w:val="000000" w:themeColor="text1"/>
      <w:spacing w:val="-4"/>
      <w:sz w:val="40"/>
      <w:szCs w:val="28"/>
    </w:rPr>
  </w:style>
  <w:style w:type="character" w:customStyle="1" w:styleId="Heading2Char">
    <w:name w:val="Heading 2 Char"/>
    <w:basedOn w:val="DefaultParagraphFont"/>
    <w:link w:val="Heading2"/>
    <w:uiPriority w:val="2"/>
    <w:rsid w:val="00CE428F"/>
    <w:rPr>
      <w:rFonts w:ascii="Lucida Sans" w:eastAsiaTheme="majorEastAsia" w:hAnsi="Lucida Sans" w:cstheme="majorBidi"/>
      <w:bCs/>
      <w:caps/>
      <w:color w:val="000000" w:themeColor="text1"/>
      <w:spacing w:val="4"/>
      <w:sz w:val="32"/>
      <w:szCs w:val="26"/>
    </w:rPr>
  </w:style>
  <w:style w:type="paragraph" w:styleId="Header">
    <w:name w:val="header"/>
    <w:basedOn w:val="Normal"/>
    <w:link w:val="HeaderChar1"/>
    <w:uiPriority w:val="99"/>
    <w:semiHidden/>
    <w:rsid w:val="006A3B88"/>
    <w:pPr>
      <w:tabs>
        <w:tab w:val="center" w:pos="4536"/>
        <w:tab w:val="right" w:pos="9072"/>
      </w:tabs>
      <w:spacing w:line="200" w:lineRule="exact"/>
      <w:ind w:left="-1022"/>
    </w:pPr>
    <w:rPr>
      <w:caps/>
      <w:spacing w:val="-2"/>
    </w:rPr>
  </w:style>
  <w:style w:type="character" w:customStyle="1" w:styleId="HeaderChar1">
    <w:name w:val="Header Char1"/>
    <w:basedOn w:val="DefaultParagraphFont"/>
    <w:link w:val="Header"/>
    <w:uiPriority w:val="99"/>
    <w:semiHidden/>
    <w:rsid w:val="00076988"/>
    <w:rPr>
      <w:rFonts w:asciiTheme="minorHAnsi" w:hAnsiTheme="minorHAnsi"/>
      <w:caps/>
      <w:spacing w:val="-2"/>
      <w:sz w:val="18"/>
    </w:rPr>
  </w:style>
  <w:style w:type="paragraph" w:styleId="Footer">
    <w:name w:val="footer"/>
    <w:basedOn w:val="Normal"/>
    <w:link w:val="FooterChar"/>
    <w:uiPriority w:val="99"/>
    <w:rsid w:val="005D75EF"/>
    <w:pPr>
      <w:tabs>
        <w:tab w:val="center" w:pos="4536"/>
        <w:tab w:val="right" w:pos="9072"/>
      </w:tabs>
      <w:spacing w:after="0" w:line="180" w:lineRule="exact"/>
      <w:ind w:right="-1021"/>
    </w:pPr>
    <w:rPr>
      <w:color w:val="000000" w:themeColor="text1"/>
      <w:sz w:val="14"/>
    </w:rPr>
  </w:style>
  <w:style w:type="character" w:customStyle="1" w:styleId="FooterChar">
    <w:name w:val="Footer Char"/>
    <w:basedOn w:val="DefaultParagraphFont"/>
    <w:link w:val="Footer"/>
    <w:uiPriority w:val="99"/>
    <w:rsid w:val="005D75EF"/>
    <w:rPr>
      <w:rFonts w:asciiTheme="minorHAnsi" w:hAnsiTheme="minorHAnsi"/>
      <w:color w:val="000000" w:themeColor="text1"/>
      <w:sz w:val="14"/>
    </w:rPr>
  </w:style>
  <w:style w:type="character" w:styleId="PageNumber">
    <w:name w:val="page number"/>
    <w:uiPriority w:val="99"/>
    <w:semiHidden/>
    <w:rsid w:val="006A3B88"/>
    <w:rPr>
      <w:rFonts w:ascii="Rotis SansSerif Std ExtraBold" w:hAnsi="Rotis SansSerif Std ExtraBold"/>
      <w:color w:val="000000" w:themeColor="text1"/>
      <w:sz w:val="16"/>
      <w:szCs w:val="24"/>
    </w:rPr>
  </w:style>
  <w:style w:type="paragraph" w:styleId="ListBullet">
    <w:name w:val="List Bullet"/>
    <w:basedOn w:val="ListParagraph"/>
    <w:uiPriority w:val="3"/>
    <w:rsid w:val="00051723"/>
    <w:pPr>
      <w:numPr>
        <w:numId w:val="22"/>
      </w:numPr>
      <w:ind w:left="266" w:hanging="266"/>
      <w:contextualSpacing w:val="0"/>
    </w:pPr>
  </w:style>
  <w:style w:type="paragraph" w:styleId="ListParagraph">
    <w:name w:val="List Paragraph"/>
    <w:basedOn w:val="Normal"/>
    <w:uiPriority w:val="34"/>
    <w:qFormat/>
    <w:rsid w:val="0021376C"/>
    <w:pPr>
      <w:spacing w:after="120" w:line="240" w:lineRule="auto"/>
      <w:ind w:left="266" w:hanging="266"/>
      <w:contextualSpacing/>
    </w:pPr>
  </w:style>
  <w:style w:type="paragraph" w:customStyle="1" w:styleId="Ingress">
    <w:name w:val="Ingress"/>
    <w:basedOn w:val="Normal"/>
    <w:next w:val="Ingressindrag"/>
    <w:uiPriority w:val="2"/>
    <w:qFormat/>
    <w:rsid w:val="006C20BC"/>
    <w:pPr>
      <w:spacing w:before="140" w:after="0" w:line="320" w:lineRule="atLeast"/>
    </w:pPr>
    <w:rPr>
      <w:sz w:val="20"/>
    </w:rPr>
  </w:style>
  <w:style w:type="paragraph" w:customStyle="1" w:styleId="Dokumentinfo">
    <w:name w:val="Dokumentinfo"/>
    <w:basedOn w:val="Footer"/>
    <w:uiPriority w:val="6"/>
    <w:qFormat/>
    <w:rsid w:val="003D58F8"/>
    <w:pPr>
      <w:framePr w:hSpace="142" w:wrap="around" w:vAnchor="page" w:hAnchor="page" w:x="7429" w:y="15310"/>
      <w:spacing w:line="120" w:lineRule="exact"/>
      <w:ind w:right="0"/>
      <w:jc w:val="right"/>
    </w:pPr>
    <w:rPr>
      <w:caps/>
      <w:sz w:val="10"/>
      <w:szCs w:val="10"/>
    </w:rPr>
  </w:style>
  <w:style w:type="character" w:styleId="Hyperlink">
    <w:name w:val="Hyperlink"/>
    <w:basedOn w:val="DefaultParagraphFont"/>
    <w:uiPriority w:val="99"/>
    <w:rsid w:val="006A3B88"/>
    <w:rPr>
      <w:rFonts w:cs="Times New Roman"/>
      <w:color w:val="000000"/>
      <w:u w:val="none"/>
    </w:rPr>
  </w:style>
  <w:style w:type="paragraph" w:styleId="BalloonText">
    <w:name w:val="Balloon Text"/>
    <w:basedOn w:val="Normal"/>
    <w:link w:val="BalloonTextChar"/>
    <w:uiPriority w:val="99"/>
    <w:semiHidden/>
    <w:rsid w:val="006A3B88"/>
    <w:rPr>
      <w:rFonts w:ascii="Tahoma" w:hAnsi="Tahoma" w:cs="Tahoma"/>
      <w:szCs w:val="16"/>
    </w:rPr>
  </w:style>
  <w:style w:type="character" w:customStyle="1" w:styleId="BalloonTextChar">
    <w:name w:val="Balloon Text Char"/>
    <w:basedOn w:val="DefaultParagraphFont"/>
    <w:link w:val="BalloonText"/>
    <w:uiPriority w:val="99"/>
    <w:semiHidden/>
    <w:rsid w:val="00076988"/>
    <w:rPr>
      <w:rFonts w:ascii="Tahoma" w:hAnsi="Tahoma" w:cs="Tahoma"/>
      <w:sz w:val="16"/>
      <w:szCs w:val="16"/>
    </w:rPr>
  </w:style>
  <w:style w:type="table" w:styleId="TableGrid">
    <w:name w:val="Table Grid"/>
    <w:basedOn w:val="TableNormal"/>
    <w:uiPriority w:val="59"/>
    <w:rsid w:val="002C19F8"/>
    <w:tblPr>
      <w:tblInd w:w="0" w:type="dxa"/>
      <w:tblCellMar>
        <w:top w:w="0" w:type="dxa"/>
        <w:left w:w="108" w:type="dxa"/>
        <w:bottom w:w="0" w:type="dxa"/>
        <w:right w:w="108" w:type="dxa"/>
      </w:tblCellMar>
    </w:tblPr>
  </w:style>
  <w:style w:type="paragraph" w:styleId="Date">
    <w:name w:val="Date"/>
    <w:basedOn w:val="Normal"/>
    <w:next w:val="Normal"/>
    <w:link w:val="DateChar"/>
    <w:uiPriority w:val="99"/>
    <w:semiHidden/>
    <w:rsid w:val="006A3B88"/>
  </w:style>
  <w:style w:type="character" w:customStyle="1" w:styleId="DateChar">
    <w:name w:val="Date Char"/>
    <w:basedOn w:val="DefaultParagraphFont"/>
    <w:link w:val="Date"/>
    <w:uiPriority w:val="99"/>
    <w:semiHidden/>
    <w:rsid w:val="00076988"/>
    <w:rPr>
      <w:rFonts w:asciiTheme="minorHAnsi" w:hAnsiTheme="minorHAnsi"/>
      <w:sz w:val="18"/>
    </w:rPr>
  </w:style>
  <w:style w:type="character" w:customStyle="1" w:styleId="Heading4Char">
    <w:name w:val="Heading 4 Char"/>
    <w:basedOn w:val="DefaultParagraphFont"/>
    <w:link w:val="Heading4"/>
    <w:uiPriority w:val="9"/>
    <w:semiHidden/>
    <w:rsid w:val="00076988"/>
    <w:rPr>
      <w:rFonts w:asciiTheme="majorHAnsi" w:eastAsiaTheme="majorEastAsia" w:hAnsiTheme="majorHAnsi" w:cstheme="majorBidi"/>
      <w:bCs/>
      <w:i/>
      <w:iCs/>
      <w:color w:val="000000" w:themeColor="text1"/>
      <w:sz w:val="25"/>
    </w:rPr>
  </w:style>
  <w:style w:type="character" w:customStyle="1" w:styleId="Heading5Char">
    <w:name w:val="Heading 5 Char"/>
    <w:basedOn w:val="DefaultParagraphFont"/>
    <w:link w:val="Heading5"/>
    <w:uiPriority w:val="9"/>
    <w:semiHidden/>
    <w:rsid w:val="00076988"/>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uiPriority w:val="9"/>
    <w:semiHidden/>
    <w:rsid w:val="00076988"/>
    <w:rPr>
      <w:rFonts w:asciiTheme="majorHAnsi" w:eastAsiaTheme="majorEastAsia" w:hAnsiTheme="majorHAnsi" w:cstheme="majorBidi"/>
      <w:i/>
      <w:iCs/>
      <w:color w:val="243F60" w:themeColor="accent1" w:themeShade="7F"/>
      <w:sz w:val="16"/>
    </w:rPr>
  </w:style>
  <w:style w:type="character" w:customStyle="1" w:styleId="Heading7Char">
    <w:name w:val="Heading 7 Char"/>
    <w:basedOn w:val="DefaultParagraphFont"/>
    <w:link w:val="Heading7"/>
    <w:uiPriority w:val="9"/>
    <w:semiHidden/>
    <w:rsid w:val="00076988"/>
    <w:rPr>
      <w:rFonts w:asciiTheme="majorHAnsi" w:eastAsiaTheme="majorEastAsia" w:hAnsiTheme="majorHAnsi" w:cstheme="majorBidi"/>
      <w:i/>
      <w:iCs/>
      <w:color w:val="404040" w:themeColor="text1" w:themeTint="BF"/>
      <w:sz w:val="16"/>
    </w:rPr>
  </w:style>
  <w:style w:type="character" w:customStyle="1" w:styleId="Heading8Char">
    <w:name w:val="Heading 8 Char"/>
    <w:basedOn w:val="DefaultParagraphFont"/>
    <w:link w:val="Heading8"/>
    <w:uiPriority w:val="9"/>
    <w:semiHidden/>
    <w:rsid w:val="000769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6988"/>
    <w:rPr>
      <w:rFonts w:asciiTheme="majorHAnsi" w:eastAsiaTheme="majorEastAsia" w:hAnsiTheme="majorHAnsi" w:cstheme="majorBidi"/>
      <w:i/>
      <w:iCs/>
      <w:color w:val="404040" w:themeColor="text1" w:themeTint="BF"/>
      <w:sz w:val="20"/>
      <w:szCs w:val="20"/>
    </w:rPr>
  </w:style>
  <w:style w:type="paragraph" w:customStyle="1" w:styleId="Dokumentrubrik">
    <w:name w:val="Dokumentrubrik"/>
    <w:basedOn w:val="Normal"/>
    <w:next w:val="Normal"/>
    <w:semiHidden/>
    <w:qFormat/>
    <w:rsid w:val="00A702B7"/>
    <w:pPr>
      <w:spacing w:line="240" w:lineRule="auto"/>
    </w:pPr>
    <w:rPr>
      <w:b/>
      <w:caps/>
      <w:spacing w:val="6"/>
      <w:sz w:val="14"/>
      <w:szCs w:val="14"/>
    </w:rPr>
  </w:style>
  <w:style w:type="character" w:styleId="PlaceholderText">
    <w:name w:val="Placeholder Text"/>
    <w:basedOn w:val="DefaultParagraphFont"/>
    <w:uiPriority w:val="99"/>
    <w:semiHidden/>
    <w:rsid w:val="00E126F7"/>
    <w:rPr>
      <w:color w:val="808080"/>
    </w:rPr>
  </w:style>
  <w:style w:type="paragraph" w:customStyle="1" w:styleId="Listrubrik">
    <w:name w:val="Listrubrik"/>
    <w:basedOn w:val="Dokumentrubrik"/>
    <w:semiHidden/>
    <w:qFormat/>
    <w:rsid w:val="00963DD5"/>
    <w:pPr>
      <w:spacing w:before="40"/>
    </w:pPr>
    <w:rPr>
      <w:noProof/>
      <w:lang w:eastAsia="sv-SE"/>
    </w:rPr>
  </w:style>
  <w:style w:type="paragraph" w:styleId="ListNumber">
    <w:name w:val="List Number"/>
    <w:uiPriority w:val="4"/>
    <w:rsid w:val="0021376C"/>
    <w:pPr>
      <w:numPr>
        <w:numId w:val="17"/>
      </w:numPr>
      <w:spacing w:after="120"/>
      <w:ind w:left="266" w:hanging="266"/>
    </w:pPr>
    <w:rPr>
      <w:rFonts w:asciiTheme="minorHAnsi" w:hAnsiTheme="minorHAnsi"/>
      <w:sz w:val="16"/>
      <w:lang w:val="en-US"/>
    </w:rPr>
  </w:style>
  <w:style w:type="paragraph" w:customStyle="1" w:styleId="Omslagsrubrik">
    <w:name w:val="Omslagsrubrik"/>
    <w:qFormat/>
    <w:rsid w:val="00B93904"/>
    <w:pPr>
      <w:pBdr>
        <w:top w:val="dotted" w:sz="12" w:space="27" w:color="auto"/>
        <w:bottom w:val="dotted" w:sz="12" w:space="27" w:color="auto"/>
      </w:pBdr>
      <w:spacing w:line="1100" w:lineRule="exact"/>
    </w:pPr>
    <w:rPr>
      <w:rFonts w:ascii="Georgia" w:eastAsiaTheme="majorEastAsia" w:hAnsi="Georgia" w:cstheme="majorBidi"/>
      <w:bCs/>
      <w:color w:val="000000" w:themeColor="text1"/>
      <w:spacing w:val="-4"/>
      <w:sz w:val="120"/>
      <w:szCs w:val="120"/>
    </w:rPr>
  </w:style>
  <w:style w:type="paragraph" w:customStyle="1" w:styleId="Ingressindrag">
    <w:name w:val="Ingress indrag"/>
    <w:basedOn w:val="Ingress"/>
    <w:uiPriority w:val="2"/>
    <w:qFormat/>
    <w:rsid w:val="006C20BC"/>
    <w:pPr>
      <w:tabs>
        <w:tab w:val="clear" w:pos="3668"/>
      </w:tabs>
      <w:spacing w:before="0"/>
      <w:ind w:firstLine="284"/>
    </w:pPr>
  </w:style>
  <w:style w:type="paragraph" w:customStyle="1" w:styleId="Signering">
    <w:name w:val="Signering"/>
    <w:basedOn w:val="Normal"/>
    <w:uiPriority w:val="6"/>
    <w:qFormat/>
    <w:rsid w:val="00B93904"/>
    <w:pPr>
      <w:pBdr>
        <w:bottom w:val="dotted" w:sz="12" w:space="5" w:color="auto"/>
      </w:pBdr>
    </w:pPr>
    <w:rPr>
      <w:caps/>
      <w:sz w:val="14"/>
      <w:szCs w:val="14"/>
    </w:rPr>
  </w:style>
  <w:style w:type="paragraph" w:styleId="TOCHeading">
    <w:name w:val="TOC Heading"/>
    <w:next w:val="Normal"/>
    <w:uiPriority w:val="39"/>
    <w:qFormat/>
    <w:rsid w:val="006D529D"/>
    <w:pPr>
      <w:pBdr>
        <w:top w:val="dotted" w:sz="12" w:space="4" w:color="auto"/>
        <w:bottom w:val="dotted" w:sz="12" w:space="5" w:color="auto"/>
      </w:pBdr>
      <w:spacing w:after="200" w:line="480" w:lineRule="exact"/>
    </w:pPr>
    <w:rPr>
      <w:rFonts w:ascii="Georgia" w:eastAsiaTheme="majorEastAsia" w:hAnsi="Georgia" w:cstheme="majorBidi"/>
      <w:color w:val="000000" w:themeColor="text1"/>
      <w:spacing w:val="-4"/>
      <w:sz w:val="40"/>
      <w:szCs w:val="28"/>
    </w:rPr>
  </w:style>
  <w:style w:type="paragraph" w:styleId="TOC1">
    <w:name w:val="toc 1"/>
    <w:basedOn w:val="Normal"/>
    <w:next w:val="Normal"/>
    <w:autoRedefine/>
    <w:uiPriority w:val="39"/>
    <w:rsid w:val="006C20BC"/>
    <w:pPr>
      <w:tabs>
        <w:tab w:val="clear" w:pos="3668"/>
        <w:tab w:val="left" w:pos="284"/>
        <w:tab w:val="right" w:leader="dot" w:pos="8223"/>
      </w:tabs>
      <w:spacing w:after="0" w:line="400" w:lineRule="exact"/>
    </w:pPr>
    <w:rPr>
      <w:rFonts w:eastAsiaTheme="minorEastAsia" w:cstheme="minorBidi"/>
      <w:noProof/>
      <w:sz w:val="20"/>
      <w:lang w:eastAsia="sv-SE"/>
    </w:rPr>
  </w:style>
  <w:style w:type="paragraph" w:styleId="TOC3">
    <w:name w:val="toc 3"/>
    <w:basedOn w:val="Normal"/>
    <w:next w:val="Normal"/>
    <w:autoRedefine/>
    <w:uiPriority w:val="39"/>
    <w:semiHidden/>
    <w:rsid w:val="00C77E5B"/>
    <w:pPr>
      <w:tabs>
        <w:tab w:val="clear" w:pos="3668"/>
      </w:tabs>
      <w:spacing w:after="100"/>
      <w:ind w:left="320"/>
    </w:pPr>
  </w:style>
  <w:style w:type="paragraph" w:styleId="TOC2">
    <w:name w:val="toc 2"/>
    <w:basedOn w:val="Normal"/>
    <w:next w:val="Normal"/>
    <w:autoRedefine/>
    <w:uiPriority w:val="39"/>
    <w:rsid w:val="006D529D"/>
    <w:pPr>
      <w:tabs>
        <w:tab w:val="clear" w:pos="3668"/>
        <w:tab w:val="left" w:pos="546"/>
        <w:tab w:val="right" w:pos="8223"/>
      </w:tabs>
      <w:spacing w:after="0" w:line="240" w:lineRule="exact"/>
      <w:ind w:left="249"/>
    </w:pPr>
    <w:rPr>
      <w:b/>
      <w:caps/>
      <w:noProof/>
      <w:sz w:val="14"/>
    </w:rPr>
  </w:style>
  <w:style w:type="paragraph" w:customStyle="1" w:styleId="Normalkursiv">
    <w:name w:val="Normal kursiv"/>
    <w:basedOn w:val="Normal"/>
    <w:qFormat/>
    <w:rsid w:val="006C20BC"/>
    <w:rPr>
      <w:i/>
    </w:rPr>
  </w:style>
  <w:style w:type="character" w:customStyle="1" w:styleId="Kontakt">
    <w:name w:val="Kontakt"/>
    <w:basedOn w:val="DefaultParagraphFont"/>
    <w:uiPriority w:val="8"/>
    <w:qFormat/>
    <w:rsid w:val="006C20BC"/>
    <w:rPr>
      <w:b/>
      <w:caps/>
      <w:sz w:val="14"/>
      <w:szCs w:val="14"/>
    </w:rPr>
  </w:style>
  <w:style w:type="paragraph" w:customStyle="1" w:styleId="Kontaktrubrik">
    <w:name w:val="Kontaktrubrik"/>
    <w:uiPriority w:val="7"/>
    <w:qFormat/>
    <w:rsid w:val="006C20BC"/>
    <w:pPr>
      <w:spacing w:before="240"/>
    </w:pPr>
    <w:rPr>
      <w:rFonts w:ascii="Arial" w:eastAsiaTheme="majorEastAsia" w:hAnsi="Arial" w:cstheme="majorBidi"/>
      <w:bCs/>
      <w:caps/>
      <w:color w:val="000000" w:themeColor="text1"/>
      <w:spacing w:val="4"/>
      <w:sz w:val="32"/>
      <w:szCs w:val="26"/>
    </w:rPr>
  </w:style>
  <w:style w:type="paragraph" w:customStyle="1" w:styleId="Linje">
    <w:name w:val="Linje"/>
    <w:basedOn w:val="Normal"/>
    <w:uiPriority w:val="5"/>
    <w:qFormat/>
    <w:rsid w:val="00EE3325"/>
    <w:pPr>
      <w:pBdr>
        <w:bottom w:val="dotted" w:sz="12" w:space="1" w:color="auto"/>
      </w:pBdr>
      <w:tabs>
        <w:tab w:val="clear" w:pos="3668"/>
        <w:tab w:val="right" w:pos="8222"/>
      </w:tabs>
    </w:pPr>
  </w:style>
  <w:style w:type="paragraph" w:customStyle="1" w:styleId="KITbrdtext">
    <w:name w:val="KIT brödtext"/>
    <w:basedOn w:val="BodyText"/>
    <w:link w:val="KITbrdtextChar"/>
    <w:qFormat/>
    <w:rsid w:val="00C36365"/>
    <w:pPr>
      <w:keepLines/>
      <w:tabs>
        <w:tab w:val="clear" w:pos="3668"/>
        <w:tab w:val="left" w:pos="1134"/>
      </w:tabs>
      <w:spacing w:before="240" w:after="240" w:line="240" w:lineRule="exact"/>
      <w:ind w:left="1134"/>
    </w:pPr>
    <w:rPr>
      <w:rFonts w:ascii="Lucida Sans" w:eastAsia="Times New Roman" w:hAnsi="Lucida Sans"/>
      <w:sz w:val="20"/>
      <w:szCs w:val="20"/>
      <w:lang w:eastAsia="sv-SE"/>
    </w:rPr>
  </w:style>
  <w:style w:type="character" w:customStyle="1" w:styleId="KITbrdtextChar">
    <w:name w:val="KIT brödtext Char"/>
    <w:basedOn w:val="BodyTextChar"/>
    <w:link w:val="KITbrdtext"/>
    <w:rsid w:val="00C36365"/>
    <w:rPr>
      <w:rFonts w:ascii="Lucida Sans" w:eastAsia="Times New Roman" w:hAnsi="Lucida Sans"/>
      <w:sz w:val="20"/>
      <w:szCs w:val="20"/>
      <w:lang w:eastAsia="sv-SE"/>
    </w:rPr>
  </w:style>
  <w:style w:type="paragraph" w:styleId="BodyText">
    <w:name w:val="Body Text"/>
    <w:basedOn w:val="Normal"/>
    <w:link w:val="BodyTextChar"/>
    <w:uiPriority w:val="99"/>
    <w:semiHidden/>
    <w:rsid w:val="00C36365"/>
    <w:pPr>
      <w:spacing w:after="120"/>
    </w:pPr>
  </w:style>
  <w:style w:type="character" w:customStyle="1" w:styleId="BodyTextChar">
    <w:name w:val="Body Text Char"/>
    <w:basedOn w:val="DefaultParagraphFont"/>
    <w:link w:val="BodyText"/>
    <w:uiPriority w:val="99"/>
    <w:semiHidden/>
    <w:rsid w:val="00C36365"/>
    <w:rPr>
      <w:rFonts w:asciiTheme="minorHAnsi" w:hAnsiTheme="minorHAnsi"/>
      <w:sz w:val="16"/>
    </w:rPr>
  </w:style>
  <w:style w:type="paragraph" w:customStyle="1" w:styleId="text">
    <w:name w:val="text"/>
    <w:basedOn w:val="Normal"/>
    <w:link w:val="textChar"/>
    <w:rsid w:val="00C36365"/>
    <w:pPr>
      <w:tabs>
        <w:tab w:val="clear" w:pos="3668"/>
      </w:tabs>
      <w:spacing w:after="0" w:line="240" w:lineRule="exact"/>
      <w:ind w:left="1134"/>
    </w:pPr>
    <w:rPr>
      <w:rFonts w:ascii="Lucida Sans" w:eastAsia="Times New Roman" w:hAnsi="Lucida Sans"/>
      <w:kern w:val="18"/>
      <w:sz w:val="18"/>
      <w:szCs w:val="24"/>
      <w:lang w:eastAsia="sv-SE"/>
    </w:rPr>
  </w:style>
  <w:style w:type="character" w:customStyle="1" w:styleId="textChar">
    <w:name w:val="text Char"/>
    <w:basedOn w:val="DefaultParagraphFont"/>
    <w:link w:val="text"/>
    <w:rsid w:val="00C36365"/>
    <w:rPr>
      <w:rFonts w:ascii="Lucida Sans" w:eastAsia="Times New Roman" w:hAnsi="Lucida Sans"/>
      <w:kern w:val="18"/>
      <w:sz w:val="18"/>
      <w:szCs w:val="24"/>
      <w:lang w:eastAsia="sv-SE"/>
    </w:rPr>
  </w:style>
  <w:style w:type="table" w:styleId="LightShading-Accent3">
    <w:name w:val="Light Shading Accent 3"/>
    <w:basedOn w:val="TableNormal"/>
    <w:uiPriority w:val="60"/>
    <w:rsid w:val="00EC75C4"/>
    <w:rPr>
      <w:rFonts w:asciiTheme="minorHAnsi" w:eastAsiaTheme="minorEastAsia" w:hAnsiTheme="minorHAnsi" w:cstheme="minorBidi"/>
      <w:color w:val="76923C" w:themeColor="accent3" w:themeShade="BF"/>
      <w:sz w:val="24"/>
      <w:szCs w:val="24"/>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520966">
      <w:bodyDiv w:val="1"/>
      <w:marLeft w:val="0"/>
      <w:marRight w:val="0"/>
      <w:marTop w:val="0"/>
      <w:marBottom w:val="0"/>
      <w:divBdr>
        <w:top w:val="none" w:sz="0" w:space="0" w:color="auto"/>
        <w:left w:val="none" w:sz="0" w:space="0" w:color="auto"/>
        <w:bottom w:val="none" w:sz="0" w:space="0" w:color="auto"/>
        <w:right w:val="none" w:sz="0" w:space="0" w:color="auto"/>
      </w:divBdr>
    </w:div>
    <w:div w:id="1734043231">
      <w:bodyDiv w:val="1"/>
      <w:marLeft w:val="0"/>
      <w:marRight w:val="0"/>
      <w:marTop w:val="0"/>
      <w:marBottom w:val="0"/>
      <w:divBdr>
        <w:top w:val="none" w:sz="0" w:space="0" w:color="auto"/>
        <w:left w:val="none" w:sz="0" w:space="0" w:color="auto"/>
        <w:bottom w:val="none" w:sz="0" w:space="0" w:color="auto"/>
        <w:right w:val="none" w:sz="0" w:space="0" w:color="auto"/>
      </w:divBdr>
    </w:div>
    <w:div w:id="194769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andahlgren:Desktop:KNOWIT%20Wordmallar_120522:KNOWIT%20Wordmallar_120522:Genere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0348C5E4E8F74FA69E0667CE75F0E4"/>
        <w:category>
          <w:name w:val="General"/>
          <w:gallery w:val="placeholder"/>
        </w:category>
        <w:types>
          <w:type w:val="bbPlcHdr"/>
        </w:types>
        <w:behaviors>
          <w:behavior w:val="content"/>
        </w:behaviors>
        <w:guid w:val="{6156A4D0-81FF-E84A-A6F1-F5AF6860D640}"/>
      </w:docPartPr>
      <w:docPartBody>
        <w:p w:rsidR="00000000" w:rsidRDefault="00751CBB">
          <w:pPr>
            <w:pStyle w:val="7C0348C5E4E8F74FA69E0667CE75F0E4"/>
          </w:pPr>
          <w:r w:rsidRPr="003952ED">
            <w:rPr>
              <w:rStyle w:val="PlaceholderText"/>
            </w:rPr>
            <w:t>Klicka här för att ange text.</w:t>
          </w:r>
        </w:p>
      </w:docPartBody>
    </w:docPart>
    <w:docPart>
      <w:docPartPr>
        <w:name w:val="2A463C347B431D4A9AB6E8CF38434AB8"/>
        <w:category>
          <w:name w:val="General"/>
          <w:gallery w:val="placeholder"/>
        </w:category>
        <w:types>
          <w:type w:val="bbPlcHdr"/>
        </w:types>
        <w:behaviors>
          <w:behavior w:val="content"/>
        </w:behaviors>
        <w:guid w:val="{9513EC53-480C-2E4B-91D7-75EBF9ADF54D}"/>
      </w:docPartPr>
      <w:docPartBody>
        <w:p w:rsidR="00000000" w:rsidRDefault="00F91289">
          <w:pPr>
            <w:pStyle w:val="2A463C347B431D4A9AB6E8CF38434AB8"/>
          </w:pPr>
          <w:r>
            <w:t>1.0</w:t>
          </w:r>
        </w:p>
      </w:docPartBody>
    </w:docPart>
    <w:docPart>
      <w:docPartPr>
        <w:name w:val="89C757D23EC70A4DA9017E665040DB71"/>
        <w:category>
          <w:name w:val="General"/>
          <w:gallery w:val="placeholder"/>
        </w:category>
        <w:types>
          <w:type w:val="bbPlcHdr"/>
        </w:types>
        <w:behaviors>
          <w:behavior w:val="content"/>
        </w:behaviors>
        <w:guid w:val="{C72E1B18-3452-684A-8959-0B9019D47FF8}"/>
      </w:docPartPr>
      <w:docPartBody>
        <w:p w:rsidR="00000000" w:rsidRDefault="00751CBB">
          <w:pPr>
            <w:pStyle w:val="89C757D23EC70A4DA9017E665040DB71"/>
          </w:pPr>
          <w:r w:rsidRPr="003952ED">
            <w:rPr>
              <w:rStyle w:val="PlaceholderText"/>
            </w:rPr>
            <w:t>[Författare]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tis SansSerif Std ExtraBold">
    <w:panose1 w:val="00000000000000000000"/>
    <w:charset w:val="00"/>
    <w:family w:val="swiss"/>
    <w:notTrueType/>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0348C5E4E8F74FA69E0667CE75F0E4">
    <w:name w:val="7C0348C5E4E8F74FA69E0667CE75F0E4"/>
  </w:style>
  <w:style w:type="paragraph" w:customStyle="1" w:styleId="2A463C347B431D4A9AB6E8CF38434AB8">
    <w:name w:val="2A463C347B431D4A9AB6E8CF38434AB8"/>
  </w:style>
  <w:style w:type="paragraph" w:customStyle="1" w:styleId="89C757D23EC70A4DA9017E665040DB71">
    <w:name w:val="89C757D23EC70A4DA9017E665040DB71"/>
  </w:style>
  <w:style w:type="paragraph" w:customStyle="1" w:styleId="740FF62A207D3944BA4598DFFF04CA38">
    <w:name w:val="740FF62A207D3944BA4598DFFF04CA38"/>
  </w:style>
  <w:style w:type="paragraph" w:customStyle="1" w:styleId="AA05E185439E4F4EB620B8AD313A7E32">
    <w:name w:val="AA05E185439E4F4EB620B8AD313A7E32"/>
  </w:style>
  <w:style w:type="paragraph" w:customStyle="1" w:styleId="81DAB41BBA3C7D4997F66CC2ACB2ECC0">
    <w:name w:val="81DAB41BBA3C7D4997F66CC2ACB2EC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0348C5E4E8F74FA69E0667CE75F0E4">
    <w:name w:val="7C0348C5E4E8F74FA69E0667CE75F0E4"/>
  </w:style>
  <w:style w:type="paragraph" w:customStyle="1" w:styleId="2A463C347B431D4A9AB6E8CF38434AB8">
    <w:name w:val="2A463C347B431D4A9AB6E8CF38434AB8"/>
  </w:style>
  <w:style w:type="paragraph" w:customStyle="1" w:styleId="89C757D23EC70A4DA9017E665040DB71">
    <w:name w:val="89C757D23EC70A4DA9017E665040DB71"/>
  </w:style>
  <w:style w:type="paragraph" w:customStyle="1" w:styleId="740FF62A207D3944BA4598DFFF04CA38">
    <w:name w:val="740FF62A207D3944BA4598DFFF04CA38"/>
  </w:style>
  <w:style w:type="paragraph" w:customStyle="1" w:styleId="AA05E185439E4F4EB620B8AD313A7E32">
    <w:name w:val="AA05E185439E4F4EB620B8AD313A7E32"/>
  </w:style>
  <w:style w:type="paragraph" w:customStyle="1" w:styleId="81DAB41BBA3C7D4997F66CC2ACB2ECC0">
    <w:name w:val="81DAB41BBA3C7D4997F66CC2ACB2E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passat 11">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34729-034E-F34E-9129-970B5395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Generell.dotx</Template>
  <TotalTime>220</TotalTime>
  <Pages>11</Pages>
  <Words>1558</Words>
  <Characters>8886</Characters>
  <Application>Microsoft Macintosh Word</Application>
  <DocSecurity>0</DocSecurity>
  <Lines>74</Lines>
  <Paragraphs>20</Paragraphs>
  <ScaleCrop>false</ScaleCrop>
  <HeadingPairs>
    <vt:vector size="4" baseType="variant">
      <vt:variant>
        <vt:lpstr>Rubrik</vt:lpstr>
      </vt:variant>
      <vt:variant>
        <vt:i4>1</vt:i4>
      </vt:variant>
      <vt:variant>
        <vt:lpstr>Rubriker</vt:lpstr>
      </vt:variant>
      <vt:variant>
        <vt:i4>16</vt:i4>
      </vt:variant>
    </vt:vector>
  </HeadingPairs>
  <TitlesOfParts>
    <vt:vector size="17" baseType="lpstr">
      <vt:lpstr/>
      <vt:lpstr>Rubriknivå ett </vt:lpstr>
      <vt:lpstr>Rubriknivå ett  kan ibland bli två rader </vt:lpstr>
      <vt:lpstr>Rubriknivå ett  kan ibland bli två rader</vt:lpstr>
      <vt:lpstr>Rubriknivå ett  kan ibland bli två rader</vt:lpstr>
      <vt:lpstr>        rubriknivå tre </vt:lpstr>
      <vt:lpstr>    Rubriknivå två</vt:lpstr>
      <vt:lpstr>        rubriknivå tre </vt:lpstr>
      <vt:lpstr>    Rubriknivå två</vt:lpstr>
      <vt:lpstr>        rubriknivå tre </vt:lpstr>
      <vt:lpstr>    Rubriknivå två</vt:lpstr>
      <vt:lpstr>        rubriknivå tre </vt:lpstr>
      <vt:lpstr>    Rubriknivå två</vt:lpstr>
      <vt:lpstr>Rubriknivå ett </vt:lpstr>
      <vt:lpstr>Rubriknivå ett  </vt:lpstr>
      <vt:lpstr>Rubriknivå ett </vt:lpstr>
      <vt:lpstr>Rubriknivå ett </vt:lpstr>
    </vt:vector>
  </TitlesOfParts>
  <Company>Microsoft</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Dahlgren</dc:creator>
  <cp:lastModifiedBy>Johan Dahlgren</cp:lastModifiedBy>
  <cp:revision>31</cp:revision>
  <cp:lastPrinted>2012-05-16T06:59:00Z</cp:lastPrinted>
  <dcterms:created xsi:type="dcterms:W3CDTF">2013-04-10T09:32:00Z</dcterms:created>
  <dcterms:modified xsi:type="dcterms:W3CDTF">2013-04-10T13:50:00Z</dcterms:modified>
</cp:coreProperties>
</file>